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A061F5B" w14:textId="77777777" w:rsidR="001E59F3" w:rsidRPr="004C0AD1" w:rsidRDefault="00A91D75" w:rsidP="00A91D75">
      <w:r w:rsidRPr="004C0AD1"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56192" behindDoc="1" locked="0" layoutInCell="1" allowOverlap="1" wp14:anchorId="29DE5EE9" wp14:editId="4A56133F">
                <wp:simplePos x="0" y="0"/>
                <wp:positionH relativeFrom="column">
                  <wp:posOffset>-731520</wp:posOffset>
                </wp:positionH>
                <wp:positionV relativeFrom="page">
                  <wp:posOffset>631066</wp:posOffset>
                </wp:positionV>
                <wp:extent cx="5769610" cy="4159876"/>
                <wp:effectExtent l="0" t="0" r="2540" b="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4159876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52BAFF9" id="Rectángulo 2" o:spid="_x0000_s1026" alt="rectángulo de color" style="position:absolute;margin-left:-57.6pt;margin-top:49.7pt;width:454.3pt;height:327.55pt;z-index:-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" fillcolor="#f3d569 [3204]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tblpX="-19" w:tblpY="824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760"/>
      </w:tblGrid>
      <w:tr w:rsidR="00A91D75" w:rsidRPr="004C0AD1" w14:paraId="1560BDD1" w14:textId="77777777" w:rsidTr="00A91D75">
        <w:trPr>
          <w:trHeight w:val="2150"/>
        </w:trPr>
        <w:tc>
          <w:tcPr>
            <w:tcW w:w="57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EDB5B6" w14:textId="77777777" w:rsidR="00A91D75" w:rsidRPr="00B006EC" w:rsidRDefault="00C6323A" w:rsidP="00B006EC">
            <w:pPr>
              <w:pStyle w:val="Ttulo"/>
              <w:framePr w:hSpace="0" w:wrap="auto" w:vAnchor="margin" w:xAlign="left" w:yAlign="inline"/>
              <w:rPr>
                <w:rFonts w:ascii="Calibri" w:hAnsi="Calibri" w:cs="Calibri"/>
              </w:rPr>
            </w:pPr>
            <w:r w:rsidRPr="00B006EC">
              <w:rPr>
                <w:rFonts w:ascii="Calibri" w:hAnsi="Calibri" w:cs="Calibri"/>
                <w:noProof/>
                <w:lang w:val="es-AR" w:eastAsia="es-AR"/>
              </w:rPr>
              <w:drawing>
                <wp:anchor distT="0" distB="0" distL="114300" distR="114300" simplePos="0" relativeHeight="251657216" behindDoc="1" locked="0" layoutInCell="1" allowOverlap="1" wp14:anchorId="3B289B6A" wp14:editId="632D2A88">
                  <wp:simplePos x="0" y="0"/>
                  <wp:positionH relativeFrom="column">
                    <wp:posOffset>1905</wp:posOffset>
                  </wp:positionH>
                  <wp:positionV relativeFrom="page">
                    <wp:posOffset>-4598670</wp:posOffset>
                  </wp:positionV>
                  <wp:extent cx="6219825" cy="6414135"/>
                  <wp:effectExtent l="0" t="0" r="9525" b="5715"/>
                  <wp:wrapNone/>
                  <wp:docPr id="11" name="Imagen 11" descr="detalle de manos con tijeras, marcadores, trabajan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n 11" descr="detalle de manos con tijeras, marcadores, trabajando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9825" cy="6414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006EC">
              <w:rPr>
                <w:rFonts w:ascii="Calibri" w:hAnsi="Calibri" w:cs="Calibri"/>
                <w:noProof/>
                <w:lang w:val="es-AR" w:eastAsia="es-AR"/>
              </w:rPr>
              <mc:AlternateContent>
                <mc:Choice Requires="wps">
                  <w:drawing>
                    <wp:anchor distT="0" distB="0" distL="114300" distR="114300" simplePos="0" relativeHeight="251658240" behindDoc="1" locked="0" layoutInCell="1" allowOverlap="1" wp14:anchorId="4B52E08A" wp14:editId="56C58AA8">
                      <wp:simplePos x="0" y="0"/>
                      <wp:positionH relativeFrom="column">
                        <wp:posOffset>-716915</wp:posOffset>
                      </wp:positionH>
                      <wp:positionV relativeFrom="page">
                        <wp:posOffset>-97790</wp:posOffset>
                      </wp:positionV>
                      <wp:extent cx="4686935" cy="1570990"/>
                      <wp:effectExtent l="0" t="0" r="0" b="0"/>
                      <wp:wrapNone/>
                      <wp:docPr id="4" name="Rectángulo: Una sola esquina cortada 4" descr="rectángulo de colo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4686935" cy="1570990"/>
                              </a:xfrm>
                              <a:prstGeom prst="snip1Rect">
                                <a:avLst>
                                  <a:gd name="adj" fmla="val 47819"/>
                                </a:avLst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4116EE56" id="Rectángulo: Una sola esquina cortada 4" o:spid="_x0000_s1026" alt="rectángulo de color" style="position:absolute;margin-left:-56.45pt;margin-top:-7.7pt;width:369.05pt;height:123.7pt;flip:y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4686935,1570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" path="m,l3935703,r751232,751232l4686935,1570990,,1570990,,xe" fillcolor="#3a3363 [3215]" stroked="f">
                      <v:path arrowok="t" o:connecttype="custom" o:connectlocs="0,0;3935703,0;4686935,751232;4686935,1570990;0,1570990;0,0" o:connectangles="0,0,0,0,0,0"/>
                      <w10:wrap anchory="page"/>
                    </v:shape>
                  </w:pict>
                </mc:Fallback>
              </mc:AlternateContent>
            </w:r>
            <w:r w:rsidR="00BC11C2" w:rsidRPr="00B006EC">
              <w:rPr>
                <w:rFonts w:ascii="Calibri" w:hAnsi="Calibri" w:cs="Calibri"/>
                <w:lang w:bidi="es-ES"/>
              </w:rPr>
              <w:t>INFORME CALIDAD DE DATOS</w:t>
            </w:r>
          </w:p>
        </w:tc>
      </w:tr>
    </w:tbl>
    <w:tbl>
      <w:tblPr>
        <w:tblpPr w:leftFromText="180" w:rightFromText="180" w:vertAnchor="text" w:tblpX="-80" w:tblpY="11853"/>
        <w:tblW w:w="9990" w:type="dxa"/>
        <w:tblBorders>
          <w:insideH w:val="single" w:sz="24" w:space="0" w:color="262140" w:themeColor="tex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918"/>
        <w:gridCol w:w="4984"/>
        <w:gridCol w:w="88"/>
      </w:tblGrid>
      <w:tr w:rsidR="00A91D75" w:rsidRPr="00B006EC" w14:paraId="7B63F9A8" w14:textId="77777777" w:rsidTr="00C6323A">
        <w:trPr>
          <w:trHeight w:val="358"/>
        </w:trPr>
        <w:tc>
          <w:tcPr>
            <w:tcW w:w="3567" w:type="dxa"/>
          </w:tcPr>
          <w:p w14:paraId="3B5EC555" w14:textId="77777777" w:rsidR="00A91D75" w:rsidRPr="00B006EC" w:rsidRDefault="00A91D75" w:rsidP="00A91D75">
            <w:pPr>
              <w:rPr>
                <w:rFonts w:cs="Calibri"/>
              </w:rPr>
            </w:pPr>
            <w:r w:rsidRPr="00B006EC">
              <w:rPr>
                <w:rFonts w:cs="Calibri"/>
                <w:noProof/>
                <w:lang w:val="es-AR" w:eastAsia="es-AR"/>
              </w:rPr>
              <mc:AlternateContent>
                <mc:Choice Requires="wps">
                  <w:drawing>
                    <wp:inline distT="0" distB="0" distL="0" distR="0" wp14:anchorId="61A8A67A" wp14:editId="73653468">
                      <wp:extent cx="3040911" cy="309093"/>
                      <wp:effectExtent l="0" t="0" r="0" b="15240"/>
                      <wp:docPr id="6" name="Cuadro de texto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40911" cy="30909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A893889" w14:textId="77777777" w:rsidR="00297C0F" w:rsidRPr="00B006EC" w:rsidRDefault="00297C0F" w:rsidP="00A91D75">
                                  <w:pPr>
                                    <w:pStyle w:val="Subttulo"/>
                                    <w:rPr>
                                      <w:rFonts w:ascii="Calibri" w:hAnsi="Calibri" w:cs="Calibri"/>
                                    </w:rPr>
                                  </w:pPr>
                                  <w:r w:rsidRPr="00B006EC">
                                    <w:rPr>
                                      <w:rFonts w:ascii="Calibri" w:hAnsi="Calibri" w:cs="Calibri"/>
                                      <w:lang w:bidi="es-ES"/>
                                    </w:rPr>
                                    <w:t>JURISPRUDENCIA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type w14:anchorId="61A8A67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6" o:spid="_x0000_s1026" type="#_x0000_t202" style="width:239.45pt;height:2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" filled="f" stroked="f" strokeweight=".5pt">
                      <v:textbox inset=",,,0">
                        <w:txbxContent>
                          <w:p w14:paraId="5A893889" w14:textId="77777777" w:rsidR="00297C0F" w:rsidRPr="00B006EC" w:rsidRDefault="00297C0F" w:rsidP="00A91D75">
                            <w:pPr>
                              <w:pStyle w:val="Subttulo"/>
                              <w:rPr>
                                <w:rFonts w:ascii="Calibri" w:hAnsi="Calibri" w:cs="Calibri"/>
                              </w:rPr>
                            </w:pPr>
                            <w:r w:rsidRPr="00B006EC">
                              <w:rPr>
                                <w:rFonts w:ascii="Calibri" w:hAnsi="Calibri" w:cs="Calibri"/>
                                <w:lang w:bidi="es-ES"/>
                              </w:rPr>
                              <w:t>JURISPRUDENCIA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14:paraId="3DC50F84" w14:textId="698F2B8E" w:rsidR="00A91D75" w:rsidRPr="00B006EC" w:rsidRDefault="00297C0F" w:rsidP="00B006EC">
            <w:pPr>
              <w:jc w:val="right"/>
              <w:rPr>
                <w:rFonts w:cs="Calibri"/>
                <w:b/>
              </w:rPr>
            </w:pPr>
            <w:r>
              <w:rPr>
                <w:rFonts w:cs="Calibri"/>
                <w:b/>
              </w:rPr>
              <w:t>N</w:t>
            </w:r>
            <w:r w:rsidR="00B006EC" w:rsidRPr="00B006EC">
              <w:rPr>
                <w:rFonts w:cs="Calibri"/>
                <w:b/>
              </w:rPr>
              <w:t>oviembre de 2023</w:t>
            </w:r>
          </w:p>
        </w:tc>
        <w:tc>
          <w:tcPr>
            <w:tcW w:w="3483" w:type="dxa"/>
            <w:vAlign w:val="bottom"/>
          </w:tcPr>
          <w:p w14:paraId="4BF1194A" w14:textId="77777777" w:rsidR="00A91D75" w:rsidRPr="00B006EC" w:rsidRDefault="00A91D75" w:rsidP="00A91D75">
            <w:pPr>
              <w:jc w:val="right"/>
              <w:rPr>
                <w:rFonts w:cs="Calibri"/>
                <w:b/>
              </w:rPr>
            </w:pPr>
          </w:p>
        </w:tc>
      </w:tr>
      <w:tr w:rsidR="00A91D75" w:rsidRPr="00B006EC" w14:paraId="4A096137" w14:textId="77777777" w:rsidTr="00C6323A">
        <w:trPr>
          <w:trHeight w:val="1197"/>
        </w:trPr>
        <w:tc>
          <w:tcPr>
            <w:tcW w:w="3567" w:type="dxa"/>
          </w:tcPr>
          <w:p w14:paraId="456D90B3" w14:textId="77777777" w:rsidR="00A91D75" w:rsidRPr="00B006EC" w:rsidRDefault="00A91D75" w:rsidP="00A91D75">
            <w:pPr>
              <w:rPr>
                <w:rFonts w:cs="Calibri"/>
              </w:rPr>
            </w:pPr>
            <w:r w:rsidRPr="00B006EC">
              <w:rPr>
                <w:rFonts w:cs="Calibri"/>
                <w:noProof/>
                <w:lang w:val="es-AR" w:eastAsia="es-AR"/>
              </w:rPr>
              <mc:AlternateContent>
                <mc:Choice Requires="wps">
                  <w:drawing>
                    <wp:inline distT="0" distB="0" distL="0" distR="0" wp14:anchorId="1EA5E3B9" wp14:editId="0C9870C5">
                      <wp:extent cx="3123028" cy="1062990"/>
                      <wp:effectExtent l="0" t="0" r="0" b="3810"/>
                      <wp:docPr id="7" name="Cuadro de texto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23028" cy="106299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75D803C" w14:textId="77777777" w:rsidR="00297C0F" w:rsidRPr="00B006EC" w:rsidRDefault="00297C0F" w:rsidP="00B006EC">
                                  <w:pPr>
                                    <w:rPr>
                                      <w:rFonts w:cs="Calibri"/>
                                      <w:lang w:bidi="es-ES"/>
                                    </w:rPr>
                                  </w:pPr>
                                  <w:r w:rsidRPr="00B006EC">
                                    <w:rPr>
                                      <w:rFonts w:cs="Calibri"/>
                                      <w:lang w:bidi="es-ES"/>
                                    </w:rPr>
                                    <w:t>Correo electrónico: biblioteca_areatecnica@jusformosa.gob.ar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1EA5E3B9" id="Cuadro de texto 7" o:spid="_x0000_s1027" type="#_x0000_t202" style="width:245.9pt;height:8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" filled="f" stroked="f" strokeweight=".5pt">
                      <v:textbox>
                        <w:txbxContent>
                          <w:p w14:paraId="175D803C" w14:textId="77777777" w:rsidR="00297C0F" w:rsidRPr="00B006EC" w:rsidRDefault="00297C0F" w:rsidP="00B006EC">
                            <w:pPr>
                              <w:rPr>
                                <w:rFonts w:cs="Calibri"/>
                                <w:lang w:bidi="es-ES"/>
                              </w:rPr>
                            </w:pPr>
                            <w:r w:rsidRPr="00B006EC">
                              <w:rPr>
                                <w:rFonts w:cs="Calibri"/>
                                <w:lang w:bidi="es-ES"/>
                              </w:rPr>
                              <w:t>Correo electrónico: biblioteca_areatecnica@jusformosa.gob.ar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14:paraId="175507CF" w14:textId="77777777" w:rsidR="00A91D75" w:rsidRPr="00B006EC" w:rsidRDefault="00A91D75" w:rsidP="00A91D75">
            <w:pPr>
              <w:rPr>
                <w:rFonts w:cs="Calibri"/>
              </w:rPr>
            </w:pPr>
            <w:r w:rsidRPr="00B006EC">
              <w:rPr>
                <w:rFonts w:cs="Calibri"/>
                <w:noProof/>
                <w:lang w:val="es-AR" w:eastAsia="es-AR"/>
              </w:rPr>
              <mc:AlternateContent>
                <mc:Choice Requires="wps">
                  <w:drawing>
                    <wp:inline distT="0" distB="0" distL="0" distR="0" wp14:anchorId="624C58DC" wp14:editId="4F2AFA20">
                      <wp:extent cx="3165231" cy="1063255"/>
                      <wp:effectExtent l="0" t="0" r="0" b="3810"/>
                      <wp:docPr id="14" name="Cuadro de texto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65231" cy="10632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A9DF6CE" w14:textId="77777777" w:rsidR="00297C0F" w:rsidRPr="00B006EC" w:rsidRDefault="00297C0F" w:rsidP="00A91D75">
                                  <w:pPr>
                                    <w:rPr>
                                      <w:rFonts w:cs="Calibri"/>
                                    </w:rPr>
                                  </w:pPr>
                                  <w:r w:rsidRPr="00B006EC">
                                    <w:rPr>
                                      <w:rFonts w:cs="Calibri"/>
                                      <w:lang w:bidi="es-ES"/>
                                    </w:rPr>
                                    <w:t xml:space="preserve">Dirección de Biblioteca e Informática Jurisprudencial – Área Técnica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624C58DC" id="Cuadro de texto 14" o:spid="_x0000_s1028" type="#_x0000_t202" style="width:249.25pt;height:8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" filled="f" stroked="f" strokeweight=".5pt">
                      <v:textbox>
                        <w:txbxContent>
                          <w:p w14:paraId="0A9DF6CE" w14:textId="77777777" w:rsidR="00297C0F" w:rsidRPr="00B006EC" w:rsidRDefault="00297C0F" w:rsidP="00A91D75">
                            <w:pPr>
                              <w:rPr>
                                <w:rFonts w:cs="Calibri"/>
                              </w:rPr>
                            </w:pPr>
                            <w:r w:rsidRPr="00B006EC">
                              <w:rPr>
                                <w:rFonts w:cs="Calibri"/>
                                <w:lang w:bidi="es-ES"/>
                              </w:rPr>
                              <w:t xml:space="preserve">Dirección de Biblioteca e Informática Jurisprudencial – Área Técnica 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483" w:type="dxa"/>
            <w:vAlign w:val="bottom"/>
          </w:tcPr>
          <w:p w14:paraId="34194F71" w14:textId="77777777" w:rsidR="00A91D75" w:rsidRPr="00B006EC" w:rsidRDefault="00A91D75" w:rsidP="00A91D75">
            <w:pPr>
              <w:jc w:val="right"/>
              <w:rPr>
                <w:rFonts w:cs="Calibri"/>
              </w:rPr>
            </w:pPr>
          </w:p>
        </w:tc>
      </w:tr>
    </w:tbl>
    <w:sdt>
      <w:sdtPr>
        <w:rPr>
          <w:rFonts w:eastAsiaTheme="minorHAnsi" w:cs="Calibri"/>
          <w:b w:val="0"/>
          <w:bCs w:val="0"/>
          <w:caps w:val="0"/>
          <w:kern w:val="0"/>
          <w:sz w:val="24"/>
        </w:rPr>
        <w:id w:val="1656960058"/>
        <w:docPartObj>
          <w:docPartGallery w:val="Table of Contents"/>
          <w:docPartUnique/>
        </w:docPartObj>
      </w:sdtPr>
      <w:sdtEndPr/>
      <w:sdtContent>
        <w:p w14:paraId="64E3598A" w14:textId="77777777" w:rsidR="00E523C3" w:rsidRPr="004E0CF0" w:rsidRDefault="00D476F7" w:rsidP="00E523C3">
          <w:pPr>
            <w:pStyle w:val="TtuloTDC"/>
            <w:rPr>
              <w:rFonts w:cs="Calibri"/>
            </w:rPr>
          </w:pPr>
          <w:r w:rsidRPr="004E0CF0">
            <w:rPr>
              <w:rFonts w:cs="Calibri"/>
              <w:lang w:bidi="es-ES"/>
            </w:rPr>
            <w:t>CONTENIDO</w:t>
          </w:r>
        </w:p>
        <w:p w14:paraId="00EEE5D1" w14:textId="77777777" w:rsidR="003B57DC" w:rsidRDefault="00E523C3">
          <w:pPr>
            <w:pStyle w:val="TDC1"/>
            <w:rPr>
              <w:rFonts w:asciiTheme="minorHAnsi" w:eastAsiaTheme="minorEastAsia" w:hAnsiTheme="minorHAnsi"/>
              <w:kern w:val="0"/>
              <w:sz w:val="22"/>
              <w:szCs w:val="22"/>
              <w:lang w:val="es-AR" w:eastAsia="es-AR"/>
            </w:rPr>
          </w:pPr>
          <w:r w:rsidRPr="004E0CF0">
            <w:rPr>
              <w:rFonts w:cs="Calibri"/>
              <w:noProof w:val="0"/>
              <w:lang w:bidi="es-ES"/>
            </w:rPr>
            <w:fldChar w:fldCharType="begin"/>
          </w:r>
          <w:r w:rsidRPr="004E0CF0">
            <w:rPr>
              <w:rFonts w:cs="Calibri"/>
              <w:noProof w:val="0"/>
              <w:lang w:bidi="es-ES"/>
            </w:rPr>
            <w:instrText xml:space="preserve"> TOC \o "1-3" \h \z \u </w:instrText>
          </w:r>
          <w:r w:rsidRPr="004E0CF0">
            <w:rPr>
              <w:rFonts w:cs="Calibri"/>
              <w:noProof w:val="0"/>
              <w:lang w:bidi="es-ES"/>
            </w:rPr>
            <w:fldChar w:fldCharType="separate"/>
          </w:r>
          <w:hyperlink w:anchor="_Toc150759840" w:history="1">
            <w:r w:rsidR="003B57DC" w:rsidRPr="0056411E">
              <w:rPr>
                <w:rStyle w:val="Hipervnculo"/>
              </w:rPr>
              <w:t>INFORME CALIDAD DE DATOS</w:t>
            </w:r>
            <w:r w:rsidR="003B57DC">
              <w:rPr>
                <w:webHidden/>
              </w:rPr>
              <w:tab/>
            </w:r>
            <w:r w:rsidR="003B57DC">
              <w:rPr>
                <w:webHidden/>
              </w:rPr>
              <w:fldChar w:fldCharType="begin"/>
            </w:r>
            <w:r w:rsidR="003B57DC">
              <w:rPr>
                <w:webHidden/>
              </w:rPr>
              <w:instrText xml:space="preserve"> PAGEREF _Toc150759840 \h </w:instrText>
            </w:r>
            <w:r w:rsidR="003B57DC">
              <w:rPr>
                <w:webHidden/>
              </w:rPr>
            </w:r>
            <w:r w:rsidR="003B57DC">
              <w:rPr>
                <w:webHidden/>
              </w:rPr>
              <w:fldChar w:fldCharType="separate"/>
            </w:r>
            <w:r w:rsidR="003B57DC">
              <w:rPr>
                <w:webHidden/>
              </w:rPr>
              <w:t>3</w:t>
            </w:r>
            <w:r w:rsidR="003B57DC">
              <w:rPr>
                <w:webHidden/>
              </w:rPr>
              <w:fldChar w:fldCharType="end"/>
            </w:r>
          </w:hyperlink>
        </w:p>
        <w:p w14:paraId="67F33EDE" w14:textId="77777777" w:rsidR="003B57DC" w:rsidRDefault="00DD0253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1" w:history="1">
            <w:r w:rsidR="003B57DC" w:rsidRPr="0056411E">
              <w:rPr>
                <w:rStyle w:val="Hipervnculo"/>
                <w:noProof/>
                <w:lang w:bidi="es-ES"/>
              </w:rPr>
              <w:t>OBJETIVO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_Toc150759841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3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79BFB079" w14:textId="77777777" w:rsidR="003B57DC" w:rsidRDefault="00DD0253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2" w:history="1">
            <w:r w:rsidR="003B57DC" w:rsidRPr="0056411E">
              <w:rPr>
                <w:rStyle w:val="Hipervnculo"/>
                <w:noProof/>
                <w:lang w:bidi="es-ES"/>
              </w:rPr>
              <w:t>ALCANCE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_Toc150759842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3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49E217DB" w14:textId="77777777" w:rsidR="003B57DC" w:rsidRDefault="00DD0253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3" w:history="1">
            <w:r w:rsidR="003B57DC" w:rsidRPr="0056411E">
              <w:rPr>
                <w:rStyle w:val="Hipervnculo"/>
                <w:noProof/>
                <w:lang w:bidi="es-ES"/>
              </w:rPr>
              <w:t>ESQUEMA DE DATOS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_Toc150759843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3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01B9F6D1" w14:textId="77777777" w:rsidR="003B57DC" w:rsidRDefault="00DD0253">
          <w:pPr>
            <w:pStyle w:val="TDC3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4" w:history="1">
            <w:r w:rsidR="003B57DC" w:rsidRPr="0056411E">
              <w:rPr>
                <w:rStyle w:val="Hipervnculo"/>
                <w:noProof/>
              </w:rPr>
              <w:t>TABLA DE FALLOS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_Toc150759844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1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563E63A0" w14:textId="77777777" w:rsidR="003B57DC" w:rsidRDefault="00DD0253">
          <w:pPr>
            <w:pStyle w:val="TDC3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5" w:history="1">
            <w:r w:rsidR="003B57DC" w:rsidRPr="0056411E">
              <w:rPr>
                <w:rStyle w:val="Hipervnculo"/>
                <w:noProof/>
              </w:rPr>
              <w:t>TABLA DE JURISPRUDENCIA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_Toc150759845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2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3280D7B5" w14:textId="77777777" w:rsidR="003B57DC" w:rsidRDefault="00DD0253">
          <w:pPr>
            <w:pStyle w:val="TDC3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6" w:history="1">
            <w:r w:rsidR="003B57DC" w:rsidRPr="0056411E">
              <w:rPr>
                <w:rStyle w:val="Hipervnculo"/>
                <w:noProof/>
              </w:rPr>
              <w:t>TABLA DE TRIBUNALES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_Toc150759846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3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13DFF86C" w14:textId="77777777" w:rsidR="003B57DC" w:rsidRDefault="00DD0253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7" w:history="1">
            <w:r w:rsidR="003B57DC" w:rsidRPr="0056411E">
              <w:rPr>
                <w:rStyle w:val="Hipervnculo"/>
                <w:noProof/>
                <w:lang w:bidi="es-ES"/>
              </w:rPr>
              <w:t>ANÁLISIS DE DATOS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_Toc150759847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1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124A0D85" w14:textId="77777777" w:rsidR="003B57DC" w:rsidRDefault="00DD0253">
          <w:pPr>
            <w:pStyle w:val="TDC3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8" w:history="1">
            <w:r w:rsidR="003B57DC" w:rsidRPr="0056411E">
              <w:rPr>
                <w:rStyle w:val="Hipervnculo"/>
                <w:noProof/>
              </w:rPr>
              <w:t>VALORES NULOS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_Toc150759848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1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3DF56954" w14:textId="77777777" w:rsidR="003B57DC" w:rsidRDefault="00DD0253">
          <w:pPr>
            <w:pStyle w:val="TDC3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9" w:history="1">
            <w:r w:rsidR="003B57DC" w:rsidRPr="0056411E">
              <w:rPr>
                <w:rStyle w:val="Hipervnculo"/>
                <w:noProof/>
              </w:rPr>
              <w:t>VALORES DUPLICADOS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_Toc150759849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1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0AD69655" w14:textId="77777777" w:rsidR="003B57DC" w:rsidRDefault="00DD0253">
          <w:pPr>
            <w:pStyle w:val="TDC3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50" w:history="1">
            <w:r w:rsidR="003B57DC" w:rsidRPr="0056411E">
              <w:rPr>
                <w:rStyle w:val="Hipervnculo"/>
                <w:noProof/>
              </w:rPr>
              <w:t>VALORES VACIOS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_Toc150759850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1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6551F40C" w14:textId="77777777" w:rsidR="003B57DC" w:rsidRDefault="00DD0253">
          <w:pPr>
            <w:pStyle w:val="TDC3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51" w:history="1">
            <w:r w:rsidR="003B57DC" w:rsidRPr="0056411E">
              <w:rPr>
                <w:rStyle w:val="Hipervnculo"/>
                <w:noProof/>
              </w:rPr>
              <w:t>SUMARIOS SIN RELACIÓN CON FALLOS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_Toc150759851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3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140C60E8" w14:textId="77777777" w:rsidR="003B57DC" w:rsidRDefault="00DD0253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52" w:history="1">
            <w:r w:rsidR="003B57DC" w:rsidRPr="0056411E">
              <w:rPr>
                <w:rStyle w:val="Hipervnculo"/>
                <w:noProof/>
                <w:lang w:bidi="es-ES"/>
              </w:rPr>
              <w:t>EXPLORACIÓN DE DATOS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_Toc150759852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1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39EE5104" w14:textId="77777777" w:rsidR="003B57DC" w:rsidRDefault="00DD0253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53" w:history="1">
            <w:r w:rsidR="003B57DC" w:rsidRPr="0056411E">
              <w:rPr>
                <w:rStyle w:val="Hipervnculo"/>
                <w:noProof/>
                <w:lang w:bidi="es-ES"/>
              </w:rPr>
              <w:t>ANALISIS DE PERFORMANCE DE LA BASE DE DATOS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_Toc150759853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1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06A6CACB" w14:textId="77777777" w:rsidR="003B57DC" w:rsidRDefault="00DD0253">
          <w:pPr>
            <w:pStyle w:val="TDC1"/>
            <w:rPr>
              <w:rFonts w:asciiTheme="minorHAnsi" w:eastAsiaTheme="minorEastAsia" w:hAnsiTheme="minorHAnsi"/>
              <w:kern w:val="0"/>
              <w:sz w:val="22"/>
              <w:szCs w:val="22"/>
              <w:lang w:val="es-AR" w:eastAsia="es-AR"/>
            </w:rPr>
          </w:pPr>
          <w:hyperlink w:anchor="_Toc150759854" w:history="1">
            <w:r w:rsidR="003B57DC" w:rsidRPr="0056411E">
              <w:rPr>
                <w:rStyle w:val="Hipervnculo"/>
              </w:rPr>
              <w:t>RECOMENDACIONES TÉCNICAS</w:t>
            </w:r>
            <w:r w:rsidR="003B57DC">
              <w:rPr>
                <w:webHidden/>
              </w:rPr>
              <w:tab/>
            </w:r>
            <w:r w:rsidR="003B57DC">
              <w:rPr>
                <w:webHidden/>
              </w:rPr>
              <w:fldChar w:fldCharType="begin"/>
            </w:r>
            <w:r w:rsidR="003B57DC">
              <w:rPr>
                <w:webHidden/>
              </w:rPr>
              <w:instrText xml:space="preserve"> PAGEREF _Toc150759854 \h </w:instrText>
            </w:r>
            <w:r w:rsidR="003B57DC">
              <w:rPr>
                <w:webHidden/>
              </w:rPr>
            </w:r>
            <w:r w:rsidR="003B57DC">
              <w:rPr>
                <w:webHidden/>
              </w:rPr>
              <w:fldChar w:fldCharType="separate"/>
            </w:r>
            <w:r w:rsidR="003B57DC">
              <w:rPr>
                <w:webHidden/>
              </w:rPr>
              <w:t>2</w:t>
            </w:r>
            <w:r w:rsidR="003B57DC">
              <w:rPr>
                <w:webHidden/>
              </w:rPr>
              <w:fldChar w:fldCharType="end"/>
            </w:r>
          </w:hyperlink>
        </w:p>
        <w:p w14:paraId="47BE7409" w14:textId="77777777" w:rsidR="003B57DC" w:rsidRDefault="00DD0253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55" w:history="1">
            <w:r w:rsidR="003B57DC" w:rsidRPr="0056411E">
              <w:rPr>
                <w:rStyle w:val="Hipervnculo"/>
                <w:noProof/>
              </w:rPr>
              <w:t>ENTIDAD DE FALLOS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_Toc150759855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2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70765023" w14:textId="77777777" w:rsidR="003B57DC" w:rsidRDefault="00DD0253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56" w:history="1">
            <w:r w:rsidR="003B57DC" w:rsidRPr="0056411E">
              <w:rPr>
                <w:rStyle w:val="Hipervnculo"/>
                <w:noProof/>
              </w:rPr>
              <w:t>ENTIDAD DE JURIPRUDENCIA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_Toc150759856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3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05ED4AE0" w14:textId="77777777" w:rsidR="003B57DC" w:rsidRDefault="00DD0253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57" w:history="1">
            <w:r w:rsidR="003B57DC" w:rsidRPr="0056411E">
              <w:rPr>
                <w:rStyle w:val="Hipervnculo"/>
                <w:noProof/>
              </w:rPr>
              <w:t>ENTIDAD DE FALLOS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_Toc150759857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3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7B5E2619" w14:textId="77777777" w:rsidR="003B57DC" w:rsidRDefault="00DD0253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58" w:history="1">
            <w:r w:rsidR="003B57DC" w:rsidRPr="0056411E">
              <w:rPr>
                <w:rStyle w:val="Hipervnculo"/>
                <w:noProof/>
              </w:rPr>
              <w:t>CONSIDERACIONES GENERALES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_Toc150759858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3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65E88C29" w14:textId="77777777" w:rsidR="00E523C3" w:rsidRPr="004E0CF0" w:rsidRDefault="00E523C3">
          <w:pPr>
            <w:rPr>
              <w:rFonts w:cs="Calibri"/>
            </w:rPr>
          </w:pPr>
          <w:r w:rsidRPr="004E0CF0">
            <w:rPr>
              <w:rFonts w:cs="Calibri"/>
              <w:b/>
              <w:lang w:bidi="es-ES"/>
            </w:rPr>
            <w:fldChar w:fldCharType="end"/>
          </w:r>
        </w:p>
      </w:sdtContent>
    </w:sdt>
    <w:p w14:paraId="2555DD22" w14:textId="77777777" w:rsidR="00D476F7" w:rsidRPr="004C0AD1" w:rsidRDefault="00D476F7">
      <w:pPr>
        <w:spacing w:after="180" w:line="336" w:lineRule="auto"/>
        <w:contextualSpacing w:val="0"/>
        <w:rPr>
          <w:b/>
          <w:kern w:val="20"/>
        </w:rPr>
      </w:pPr>
      <w:r w:rsidRPr="004C0AD1">
        <w:rPr>
          <w:lang w:bidi="es-ES"/>
        </w:rPr>
        <w:br w:type="page"/>
      </w:r>
    </w:p>
    <w:p w14:paraId="6A112BD4" w14:textId="77777777" w:rsidR="002063EE" w:rsidRPr="00BA56CF" w:rsidRDefault="004E0CF0" w:rsidP="00EE313C">
      <w:pPr>
        <w:pStyle w:val="Ttulo1"/>
      </w:pPr>
      <w:bookmarkStart w:id="0" w:name="_Toc150759840"/>
      <w:r w:rsidRPr="00BA56CF">
        <w:lastRenderedPageBreak/>
        <w:t>INFORME CALIDAD DE DATOS</w:t>
      </w:r>
      <w:bookmarkEnd w:id="0"/>
    </w:p>
    <w:p w14:paraId="2FCB52FC" w14:textId="77777777" w:rsidR="004E0CF0" w:rsidRDefault="004E0CF0" w:rsidP="004E0CF0">
      <w:pPr>
        <w:pStyle w:val="Ttulo2"/>
        <w:rPr>
          <w:lang w:bidi="es-ES"/>
        </w:rPr>
      </w:pPr>
      <w:bookmarkStart w:id="1" w:name="_Toc150759841"/>
      <w:r>
        <w:rPr>
          <w:lang w:bidi="es-ES"/>
        </w:rPr>
        <w:t>OBJETIVO</w:t>
      </w:r>
      <w:bookmarkEnd w:id="1"/>
    </w:p>
    <w:p w14:paraId="263B67C3" w14:textId="77777777" w:rsidR="004E0CF0" w:rsidRPr="004E0CF0" w:rsidRDefault="004E0CF0" w:rsidP="004E0CF0">
      <w:pPr>
        <w:jc w:val="both"/>
        <w:rPr>
          <w:rFonts w:cs="Calibri"/>
        </w:rPr>
      </w:pPr>
      <w:r w:rsidRPr="004E0CF0">
        <w:rPr>
          <w:rFonts w:cs="Calibri"/>
        </w:rPr>
        <w:t>Presentar un análisis de calidad de datos basados en los procesos de ETL (Extracción, Transformación y Carga de Datos)</w:t>
      </w:r>
      <w:r w:rsidR="00C6366C">
        <w:rPr>
          <w:rFonts w:cs="Calibri"/>
        </w:rPr>
        <w:t>,</w:t>
      </w:r>
      <w:r w:rsidRPr="004E0CF0">
        <w:rPr>
          <w:rFonts w:cs="Calibri"/>
        </w:rPr>
        <w:t xml:space="preserve"> EDA (Análisis Exploratorio de Datos)</w:t>
      </w:r>
      <w:r w:rsidR="00C6366C">
        <w:rPr>
          <w:rFonts w:cs="Calibri"/>
        </w:rPr>
        <w:t xml:space="preserve"> y testeo de los tiempos de respuesta de las consultas</w:t>
      </w:r>
      <w:r w:rsidRPr="004E0CF0">
        <w:rPr>
          <w:rFonts w:cs="Calibri"/>
        </w:rPr>
        <w:t xml:space="preserve">. Para lo cual se tomó como objeto de estudio la base de datos de jurisprudencia, </w:t>
      </w:r>
      <w:r>
        <w:rPr>
          <w:rFonts w:cs="Calibri"/>
        </w:rPr>
        <w:t>almacenada en una base de datos relacional:</w:t>
      </w:r>
      <w:r w:rsidRPr="004E0CF0">
        <w:rPr>
          <w:rFonts w:cs="Calibri"/>
        </w:rPr>
        <w:t xml:space="preserve"> Mysql versión 8.0.21</w:t>
      </w:r>
    </w:p>
    <w:p w14:paraId="500871FD" w14:textId="77777777" w:rsidR="004E0CF0" w:rsidRDefault="004E0CF0" w:rsidP="004E0CF0">
      <w:pPr>
        <w:pStyle w:val="Ttulo2"/>
        <w:rPr>
          <w:lang w:bidi="es-ES"/>
        </w:rPr>
      </w:pPr>
      <w:bookmarkStart w:id="2" w:name="_Toc150759842"/>
      <w:r>
        <w:rPr>
          <w:lang w:bidi="es-ES"/>
        </w:rPr>
        <w:t>ALCANCE</w:t>
      </w:r>
      <w:bookmarkEnd w:id="2"/>
    </w:p>
    <w:p w14:paraId="6F09E20E" w14:textId="77777777" w:rsidR="004E0CF0" w:rsidRPr="00C6366C" w:rsidRDefault="00C6366C" w:rsidP="00C6366C">
      <w:pPr>
        <w:jc w:val="both"/>
        <w:rPr>
          <w:rFonts w:cs="Calibri"/>
        </w:rPr>
      </w:pPr>
      <w:r>
        <w:rPr>
          <w:rFonts w:cs="Calibri"/>
        </w:rPr>
        <w:t>Este i</w:t>
      </w:r>
      <w:r w:rsidRPr="00C6366C">
        <w:rPr>
          <w:rFonts w:cs="Calibri"/>
        </w:rPr>
        <w:t xml:space="preserve">nforme es presentado al Departamento de Jurisprudencia para su análisis y oportunamente corrección </w:t>
      </w:r>
      <w:r>
        <w:rPr>
          <w:rFonts w:cs="Calibri"/>
        </w:rPr>
        <w:t>d</w:t>
      </w:r>
      <w:r w:rsidRPr="00C6366C">
        <w:rPr>
          <w:rFonts w:cs="Calibri"/>
        </w:rPr>
        <w:t>e</w:t>
      </w:r>
      <w:r>
        <w:rPr>
          <w:rFonts w:cs="Calibri"/>
        </w:rPr>
        <w:t xml:space="preserve"> </w:t>
      </w:r>
      <w:r w:rsidRPr="00C6366C">
        <w:rPr>
          <w:rFonts w:cs="Calibri"/>
        </w:rPr>
        <w:t>los datos si así</w:t>
      </w:r>
      <w:r>
        <w:rPr>
          <w:rFonts w:cs="Calibri"/>
        </w:rPr>
        <w:t xml:space="preserve"> lo considerasen</w:t>
      </w:r>
      <w:r w:rsidRPr="00C6366C">
        <w:rPr>
          <w:rFonts w:cs="Calibri"/>
        </w:rPr>
        <w:t xml:space="preserve"> necesario.</w:t>
      </w:r>
      <w:r w:rsidR="00823555">
        <w:rPr>
          <w:rFonts w:cs="Calibri"/>
        </w:rPr>
        <w:t xml:space="preserve"> Los datos son analizados </w:t>
      </w:r>
      <w:r w:rsidR="003263AF">
        <w:rPr>
          <w:rFonts w:cs="Calibri"/>
        </w:rPr>
        <w:t>al mes de</w:t>
      </w:r>
      <w:r w:rsidR="00823555">
        <w:rPr>
          <w:rFonts w:cs="Calibri"/>
        </w:rPr>
        <w:t xml:space="preserve"> noviembre de 2023.</w:t>
      </w:r>
    </w:p>
    <w:p w14:paraId="6932298C" w14:textId="77777777" w:rsidR="003B4653" w:rsidRDefault="003B4653" w:rsidP="003B4653">
      <w:pPr>
        <w:pStyle w:val="Ttulo2"/>
        <w:rPr>
          <w:lang w:bidi="es-ES"/>
        </w:rPr>
      </w:pPr>
      <w:bookmarkStart w:id="3" w:name="_Toc150759843"/>
      <w:r>
        <w:rPr>
          <w:lang w:bidi="es-ES"/>
        </w:rPr>
        <w:t>ESQUEMA DE DATOS</w:t>
      </w:r>
      <w:bookmarkEnd w:id="3"/>
    </w:p>
    <w:p w14:paraId="4470C071" w14:textId="77777777" w:rsidR="00C74556" w:rsidRDefault="003B4653" w:rsidP="003B4653">
      <w:pPr>
        <w:jc w:val="both"/>
        <w:rPr>
          <w:rFonts w:cs="Calibri"/>
        </w:rPr>
      </w:pPr>
      <w:r>
        <w:rPr>
          <w:rFonts w:cs="Calibri"/>
        </w:rPr>
        <w:t>Antes de ofrecer un informe de la calidad de los datos analizados es necesario describir su estructura de datos para dar al lector un panorama más preciso del contexto analizado.</w:t>
      </w:r>
    </w:p>
    <w:p w14:paraId="34938E10" w14:textId="77777777" w:rsidR="000054E8" w:rsidRDefault="00C74556" w:rsidP="000054E8">
      <w:pPr>
        <w:keepNext/>
        <w:jc w:val="center"/>
      </w:pPr>
      <w:r>
        <w:rPr>
          <w:rFonts w:cs="Calibri"/>
          <w:noProof/>
          <w:lang w:val="es-AR" w:eastAsia="es-AR"/>
        </w:rPr>
        <w:drawing>
          <wp:inline distT="0" distB="0" distL="0" distR="0" wp14:anchorId="7E44A6E6" wp14:editId="3ECA7F2F">
            <wp:extent cx="4544695" cy="2683510"/>
            <wp:effectExtent l="0" t="0" r="8255" b="254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erJurisprudencia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63"/>
                    <a:stretch/>
                  </pic:blipFill>
                  <pic:spPr bwMode="auto">
                    <a:xfrm>
                      <a:off x="0" y="0"/>
                      <a:ext cx="4544695" cy="2683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DBB94" w14:textId="117B7F75" w:rsidR="003B4653" w:rsidRDefault="000054E8" w:rsidP="000054E8">
      <w:pPr>
        <w:pStyle w:val="Descripcin"/>
        <w:jc w:val="center"/>
        <w:rPr>
          <w:rFonts w:cs="Calibri"/>
        </w:rPr>
      </w:pPr>
      <w:r>
        <w:t xml:space="preserve">Figura </w:t>
      </w:r>
      <w:r w:rsidR="00DD0253">
        <w:fldChar w:fldCharType="begin"/>
      </w:r>
      <w:r w:rsidR="00DD0253">
        <w:instrText xml:space="preserve"> SEQ Figura \* ARABIC </w:instrText>
      </w:r>
      <w:r w:rsidR="00DD0253">
        <w:fldChar w:fldCharType="separate"/>
      </w:r>
      <w:r w:rsidR="00351FAB">
        <w:rPr>
          <w:noProof/>
        </w:rPr>
        <w:t>1</w:t>
      </w:r>
      <w:r w:rsidR="00DD0253">
        <w:rPr>
          <w:noProof/>
        </w:rPr>
        <w:fldChar w:fldCharType="end"/>
      </w:r>
      <w:r>
        <w:t>. Diagrama Entidad Relación de Jurisprudencia</w:t>
      </w:r>
    </w:p>
    <w:p w14:paraId="58D1E658" w14:textId="77777777" w:rsidR="00130119" w:rsidRDefault="00130119" w:rsidP="003B4653">
      <w:pPr>
        <w:jc w:val="both"/>
        <w:rPr>
          <w:rFonts w:cs="Calibri"/>
        </w:rPr>
      </w:pPr>
    </w:p>
    <w:p w14:paraId="077EA60C" w14:textId="77777777" w:rsidR="008540D1" w:rsidRDefault="004A367C" w:rsidP="003B4653">
      <w:pPr>
        <w:jc w:val="both"/>
        <w:rPr>
          <w:rFonts w:cs="Calibri"/>
        </w:rPr>
        <w:sectPr w:rsidR="008540D1" w:rsidSect="00254BA8">
          <w:headerReference w:type="default" r:id="rId11"/>
          <w:pgSz w:w="11906" w:h="16838" w:code="9"/>
          <w:pgMar w:top="1417" w:right="1701" w:bottom="426" w:left="1701" w:header="0" w:footer="0" w:gutter="0"/>
          <w:pgNumType w:start="1"/>
          <w:cols w:space="708"/>
          <w:titlePg/>
          <w:docGrid w:linePitch="360"/>
        </w:sectPr>
      </w:pPr>
      <w:r>
        <w:rPr>
          <w:rFonts w:cs="Calibri"/>
        </w:rPr>
        <w:t xml:space="preserve">En las descripciones de las tablas se adicionan algunos comentarios acerca de la calidad de datos y más adelante en recomendaciones técnicas </w:t>
      </w:r>
      <w:r w:rsidR="0015512A">
        <w:rPr>
          <w:rFonts w:cs="Calibri"/>
        </w:rPr>
        <w:t xml:space="preserve">se ofrecen </w:t>
      </w:r>
      <w:r w:rsidR="00E15ED3">
        <w:rPr>
          <w:rFonts w:cs="Calibri"/>
        </w:rPr>
        <w:t>buenas prá</w:t>
      </w:r>
      <w:r>
        <w:rPr>
          <w:rFonts w:cs="Calibri"/>
        </w:rPr>
        <w:t>cticas a implementar sobre los datos.</w:t>
      </w:r>
      <w:r w:rsidR="008540D1">
        <w:rPr>
          <w:rFonts w:cs="Calibri"/>
        </w:rPr>
        <w:t xml:space="preserve"> </w:t>
      </w:r>
    </w:p>
    <w:p w14:paraId="20B4D94D" w14:textId="77777777" w:rsidR="008540D1" w:rsidRDefault="008540D1" w:rsidP="008540D1">
      <w:pPr>
        <w:pStyle w:val="Ttulo3"/>
        <w:jc w:val="left"/>
      </w:pPr>
      <w:bookmarkStart w:id="4" w:name="_Toc150759844"/>
      <w:r>
        <w:lastRenderedPageBreak/>
        <w:t>TABLA DE FALLOS</w:t>
      </w:r>
      <w:bookmarkEnd w:id="4"/>
    </w:p>
    <w:p w14:paraId="550128A0" w14:textId="77777777" w:rsidR="00D96790" w:rsidRPr="00D96790" w:rsidRDefault="00D96790" w:rsidP="00D96790">
      <w:pPr>
        <w:pStyle w:val="Descripcin"/>
        <w:keepNext/>
        <w:jc w:val="center"/>
        <w:rPr>
          <w:sz w:val="20"/>
        </w:rPr>
      </w:pPr>
      <w:r w:rsidRPr="00D96790">
        <w:rPr>
          <w:sz w:val="20"/>
        </w:rPr>
        <w:t xml:space="preserve">Tabla </w:t>
      </w:r>
      <w:r w:rsidRPr="00D96790">
        <w:rPr>
          <w:sz w:val="20"/>
        </w:rPr>
        <w:fldChar w:fldCharType="begin"/>
      </w:r>
      <w:r w:rsidRPr="00D96790">
        <w:rPr>
          <w:sz w:val="20"/>
        </w:rPr>
        <w:instrText xml:space="preserve"> SEQ Tabla \* ARABIC </w:instrText>
      </w:r>
      <w:r w:rsidRPr="00D96790">
        <w:rPr>
          <w:sz w:val="20"/>
        </w:rPr>
        <w:fldChar w:fldCharType="separate"/>
      </w:r>
      <w:r w:rsidR="00326EC4">
        <w:rPr>
          <w:noProof/>
          <w:sz w:val="20"/>
        </w:rPr>
        <w:t>1</w:t>
      </w:r>
      <w:r w:rsidRPr="00D96790">
        <w:rPr>
          <w:sz w:val="20"/>
        </w:rPr>
        <w:fldChar w:fldCharType="end"/>
      </w:r>
      <w:r w:rsidRPr="00D96790">
        <w:rPr>
          <w:sz w:val="20"/>
        </w:rPr>
        <w:t xml:space="preserve">. </w:t>
      </w:r>
      <w:r w:rsidR="00254BA8">
        <w:rPr>
          <w:sz w:val="20"/>
        </w:rPr>
        <w:t>Entidad</w:t>
      </w:r>
      <w:r w:rsidRPr="00D96790">
        <w:rPr>
          <w:sz w:val="20"/>
        </w:rPr>
        <w:t xml:space="preserve"> de Fallos</w:t>
      </w:r>
    </w:p>
    <w:tbl>
      <w:tblPr>
        <w:tblStyle w:val="Tablafinanciera"/>
        <w:tblW w:w="13315" w:type="dxa"/>
        <w:tblLayout w:type="fixed"/>
        <w:tblLook w:val="04A0" w:firstRow="1" w:lastRow="0" w:firstColumn="1" w:lastColumn="0" w:noHBand="0" w:noVBand="1"/>
      </w:tblPr>
      <w:tblGrid>
        <w:gridCol w:w="2258"/>
        <w:gridCol w:w="1898"/>
        <w:gridCol w:w="1786"/>
        <w:gridCol w:w="1637"/>
        <w:gridCol w:w="5736"/>
      </w:tblGrid>
      <w:tr w:rsidR="00130119" w:rsidRPr="00B9219B" w14:paraId="61A87358" w14:textId="77777777" w:rsidTr="001301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14:paraId="2880712C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bCs/>
                <w:szCs w:val="24"/>
                <w:lang w:val="es-AR" w:eastAsia="es-AR"/>
              </w:rPr>
              <w:t>Nombre campo</w:t>
            </w:r>
          </w:p>
        </w:tc>
        <w:tc>
          <w:tcPr>
            <w:tcW w:w="1898" w:type="dxa"/>
            <w:noWrap/>
            <w:hideMark/>
          </w:tcPr>
          <w:p w14:paraId="62825FCD" w14:textId="77777777" w:rsidR="00130119" w:rsidRPr="00130119" w:rsidRDefault="00130119" w:rsidP="00130119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bCs/>
                <w:szCs w:val="24"/>
                <w:lang w:val="es-AR" w:eastAsia="es-AR"/>
              </w:rPr>
              <w:t>Tipo de campo</w:t>
            </w:r>
          </w:p>
        </w:tc>
        <w:tc>
          <w:tcPr>
            <w:tcW w:w="1786" w:type="dxa"/>
            <w:noWrap/>
            <w:hideMark/>
          </w:tcPr>
          <w:p w14:paraId="3EA22BDE" w14:textId="77777777" w:rsidR="00130119" w:rsidRPr="00130119" w:rsidRDefault="00130119" w:rsidP="00130119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bCs/>
                <w:szCs w:val="24"/>
                <w:lang w:val="es-AR" w:eastAsia="es-AR"/>
              </w:rPr>
              <w:t>Longitud del campo</w:t>
            </w:r>
          </w:p>
        </w:tc>
        <w:tc>
          <w:tcPr>
            <w:tcW w:w="1637" w:type="dxa"/>
            <w:hideMark/>
          </w:tcPr>
          <w:p w14:paraId="6E79A8CE" w14:textId="77777777" w:rsidR="00130119" w:rsidRPr="00130119" w:rsidRDefault="00130119" w:rsidP="00130119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bCs/>
                <w:szCs w:val="24"/>
                <w:lang w:val="es-AR" w:eastAsia="es-AR"/>
              </w:rPr>
              <w:t>¿Es dato obligatorio?</w:t>
            </w:r>
          </w:p>
        </w:tc>
        <w:tc>
          <w:tcPr>
            <w:tcW w:w="5736" w:type="dxa"/>
            <w:noWrap/>
            <w:hideMark/>
          </w:tcPr>
          <w:p w14:paraId="4C4DD9C7" w14:textId="77777777" w:rsidR="00130119" w:rsidRPr="00130119" w:rsidRDefault="00130119" w:rsidP="00130119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bCs/>
                <w:szCs w:val="24"/>
                <w:lang w:val="es-AR" w:eastAsia="es-AR"/>
              </w:rPr>
              <w:t>Observaciones</w:t>
            </w:r>
          </w:p>
        </w:tc>
      </w:tr>
      <w:tr w:rsidR="00130119" w:rsidRPr="00B9219B" w14:paraId="55F32825" w14:textId="77777777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165DDED2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szCs w:val="24"/>
                <w:lang w:val="es-AR" w:eastAsia="es-AR"/>
              </w:rPr>
              <w:t>Id_Fallos</w:t>
            </w:r>
          </w:p>
        </w:tc>
        <w:tc>
          <w:tcPr>
            <w:tcW w:w="1898" w:type="dxa"/>
            <w:hideMark/>
          </w:tcPr>
          <w:p w14:paraId="2A39EEB0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szCs w:val="24"/>
                <w:lang w:val="es-AR" w:eastAsia="es-AR"/>
              </w:rPr>
              <w:t>int</w:t>
            </w:r>
          </w:p>
        </w:tc>
        <w:tc>
          <w:tcPr>
            <w:tcW w:w="1786" w:type="dxa"/>
            <w:noWrap/>
            <w:hideMark/>
          </w:tcPr>
          <w:p w14:paraId="0B86ABF5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11</w:t>
            </w:r>
          </w:p>
        </w:tc>
        <w:tc>
          <w:tcPr>
            <w:tcW w:w="1637" w:type="dxa"/>
            <w:hideMark/>
          </w:tcPr>
          <w:p w14:paraId="487F9D8F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hideMark/>
          </w:tcPr>
          <w:p w14:paraId="62CC62B2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Clave primaria.</w:t>
            </w:r>
          </w:p>
        </w:tc>
      </w:tr>
      <w:tr w:rsidR="00130119" w:rsidRPr="00B9219B" w14:paraId="578FE4CD" w14:textId="77777777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6C57F957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szCs w:val="24"/>
                <w:lang w:val="es-AR" w:eastAsia="es-AR"/>
              </w:rPr>
              <w:t>NroFallo</w:t>
            </w:r>
          </w:p>
        </w:tc>
        <w:tc>
          <w:tcPr>
            <w:tcW w:w="1898" w:type="dxa"/>
            <w:hideMark/>
          </w:tcPr>
          <w:p w14:paraId="06058003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szCs w:val="24"/>
                <w:lang w:val="es-AR" w:eastAsia="es-AR"/>
              </w:rPr>
              <w:t>int</w:t>
            </w:r>
          </w:p>
        </w:tc>
        <w:tc>
          <w:tcPr>
            <w:tcW w:w="1786" w:type="dxa"/>
            <w:noWrap/>
            <w:hideMark/>
          </w:tcPr>
          <w:p w14:paraId="1C0C9AE1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11</w:t>
            </w:r>
          </w:p>
        </w:tc>
        <w:tc>
          <w:tcPr>
            <w:tcW w:w="1637" w:type="dxa"/>
            <w:hideMark/>
          </w:tcPr>
          <w:p w14:paraId="2A9E6E86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hideMark/>
          </w:tcPr>
          <w:p w14:paraId="1B02DAC8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Número del fallo.</w:t>
            </w:r>
          </w:p>
        </w:tc>
      </w:tr>
      <w:tr w:rsidR="00130119" w:rsidRPr="00B9219B" w14:paraId="673C274F" w14:textId="77777777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46496483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szCs w:val="24"/>
                <w:lang w:val="es-AR" w:eastAsia="es-AR"/>
              </w:rPr>
              <w:t>FechaFallo</w:t>
            </w:r>
          </w:p>
        </w:tc>
        <w:tc>
          <w:tcPr>
            <w:tcW w:w="1898" w:type="dxa"/>
            <w:hideMark/>
          </w:tcPr>
          <w:p w14:paraId="08A1DFD8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szCs w:val="24"/>
                <w:lang w:val="es-AR" w:eastAsia="es-AR"/>
              </w:rPr>
              <w:t>varchar</w:t>
            </w:r>
          </w:p>
        </w:tc>
        <w:tc>
          <w:tcPr>
            <w:tcW w:w="1786" w:type="dxa"/>
            <w:noWrap/>
            <w:hideMark/>
          </w:tcPr>
          <w:p w14:paraId="4515044F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10</w:t>
            </w:r>
          </w:p>
        </w:tc>
        <w:tc>
          <w:tcPr>
            <w:tcW w:w="1637" w:type="dxa"/>
            <w:hideMark/>
          </w:tcPr>
          <w:p w14:paraId="5253364C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hideMark/>
          </w:tcPr>
          <w:p w14:paraId="5D56D527" w14:textId="77777777" w:rsidR="00130119" w:rsidRPr="00130119" w:rsidRDefault="00130119" w:rsidP="00FA3AB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Fecha del fallo</w:t>
            </w:r>
            <w:r w:rsidR="00FA3ABD"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. </w:t>
            </w:r>
            <w:r w:rsidR="00FA3ABD">
              <w:rPr>
                <w:rFonts w:eastAsia="Times New Roman" w:cs="Calibri"/>
                <w:color w:val="FF0000"/>
                <w:szCs w:val="24"/>
                <w:lang w:val="es-AR" w:eastAsia="es-AR"/>
              </w:rPr>
              <w:t>Ti</w:t>
            </w:r>
            <w:r w:rsidR="00FA3ABD"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>po de dato no adecuado</w:t>
            </w:r>
            <w:r w:rsidR="00FA3ABD">
              <w:rPr>
                <w:rFonts w:eastAsia="Times New Roman" w:cs="Calibri"/>
                <w:color w:val="FF0000"/>
                <w:szCs w:val="24"/>
                <w:lang w:val="es-AR" w:eastAsia="es-AR"/>
              </w:rPr>
              <w:t>.</w:t>
            </w: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 </w:t>
            </w:r>
          </w:p>
        </w:tc>
      </w:tr>
      <w:tr w:rsidR="00130119" w:rsidRPr="00B9219B" w14:paraId="5323ED4C" w14:textId="77777777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09BD025B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szCs w:val="24"/>
                <w:lang w:val="es-AR" w:eastAsia="es-AR"/>
              </w:rPr>
              <w:t>Organismo</w:t>
            </w:r>
          </w:p>
        </w:tc>
        <w:tc>
          <w:tcPr>
            <w:tcW w:w="1898" w:type="dxa"/>
            <w:hideMark/>
          </w:tcPr>
          <w:p w14:paraId="33100BD1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szCs w:val="24"/>
                <w:lang w:val="es-AR" w:eastAsia="es-AR"/>
              </w:rPr>
              <w:t>tinyint</w:t>
            </w:r>
          </w:p>
        </w:tc>
        <w:tc>
          <w:tcPr>
            <w:tcW w:w="1786" w:type="dxa"/>
            <w:noWrap/>
            <w:hideMark/>
          </w:tcPr>
          <w:p w14:paraId="09A21198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2</w:t>
            </w:r>
          </w:p>
        </w:tc>
        <w:tc>
          <w:tcPr>
            <w:tcW w:w="1637" w:type="dxa"/>
            <w:hideMark/>
          </w:tcPr>
          <w:p w14:paraId="29899E55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hideMark/>
          </w:tcPr>
          <w:p w14:paraId="1F8BD981" w14:textId="7A492CCB" w:rsidR="00130119" w:rsidRPr="00130119" w:rsidRDefault="00130119" w:rsidP="004A367C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Clave referencial a la tabla de tribunales</w:t>
            </w:r>
            <w:r w:rsidRPr="0058052A">
              <w:rPr>
                <w:rFonts w:eastAsia="Times New Roman" w:cs="Calibri"/>
                <w:szCs w:val="24"/>
                <w:lang w:val="es-AR" w:eastAsia="es-AR"/>
              </w:rPr>
              <w:t xml:space="preserve">. </w:t>
            </w:r>
            <w:r w:rsidR="0058052A" w:rsidRPr="0058052A">
              <w:rPr>
                <w:rFonts w:eastAsia="Times New Roman" w:cs="Calibri"/>
                <w:szCs w:val="24"/>
                <w:lang w:val="es-AR" w:eastAsia="es-AR"/>
              </w:rPr>
              <w:t>No se usan claves foráneas.</w:t>
            </w:r>
          </w:p>
        </w:tc>
      </w:tr>
      <w:tr w:rsidR="00130119" w:rsidRPr="00B9219B" w14:paraId="28A136B8" w14:textId="77777777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245368BC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szCs w:val="24"/>
                <w:lang w:val="es-AR" w:eastAsia="es-AR"/>
              </w:rPr>
              <w:t>Partes</w:t>
            </w:r>
          </w:p>
        </w:tc>
        <w:tc>
          <w:tcPr>
            <w:tcW w:w="1898" w:type="dxa"/>
            <w:hideMark/>
          </w:tcPr>
          <w:p w14:paraId="2EE5ABE5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szCs w:val="24"/>
                <w:lang w:val="es-AR" w:eastAsia="es-AR"/>
              </w:rPr>
              <w:t>text</w:t>
            </w:r>
          </w:p>
        </w:tc>
        <w:tc>
          <w:tcPr>
            <w:tcW w:w="1786" w:type="dxa"/>
            <w:noWrap/>
            <w:hideMark/>
          </w:tcPr>
          <w:p w14:paraId="3C00417D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 </w:t>
            </w:r>
          </w:p>
        </w:tc>
        <w:tc>
          <w:tcPr>
            <w:tcW w:w="1637" w:type="dxa"/>
            <w:hideMark/>
          </w:tcPr>
          <w:p w14:paraId="70DD3552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hideMark/>
          </w:tcPr>
          <w:p w14:paraId="71536D9E" w14:textId="77777777" w:rsidR="00130119" w:rsidRPr="00326EC4" w:rsidRDefault="00130119" w:rsidP="004A367C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FF0000"/>
                <w:szCs w:val="24"/>
                <w:lang w:val="es-AR" w:eastAsia="es-AR"/>
              </w:rPr>
            </w:pPr>
            <w:r w:rsidRPr="00326EC4">
              <w:rPr>
                <w:rFonts w:eastAsia="Times New Roman" w:cs="Calibri"/>
                <w:szCs w:val="24"/>
                <w:lang w:val="es-AR" w:eastAsia="es-AR"/>
              </w:rPr>
              <w:t xml:space="preserve">Carátula del fallo. </w:t>
            </w:r>
            <w:r w:rsidR="00326EC4" w:rsidRPr="00326EC4">
              <w:rPr>
                <w:rFonts w:eastAsia="Times New Roman" w:cs="Calibri"/>
                <w:color w:val="FF0000"/>
                <w:szCs w:val="24"/>
                <w:lang w:val="es-AR" w:eastAsia="es-AR"/>
              </w:rPr>
              <w:t>Se observan campos vacíos.</w:t>
            </w:r>
          </w:p>
        </w:tc>
      </w:tr>
      <w:tr w:rsidR="00130119" w:rsidRPr="00B9219B" w14:paraId="6E292F72" w14:textId="77777777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4BBCEF1C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szCs w:val="24"/>
                <w:lang w:val="es-AR" w:eastAsia="es-AR"/>
              </w:rPr>
              <w:t>Fallo</w:t>
            </w:r>
          </w:p>
        </w:tc>
        <w:tc>
          <w:tcPr>
            <w:tcW w:w="1898" w:type="dxa"/>
            <w:hideMark/>
          </w:tcPr>
          <w:p w14:paraId="2A2DDCD7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szCs w:val="24"/>
                <w:lang w:val="es-AR" w:eastAsia="es-AR"/>
              </w:rPr>
              <w:t>longtext</w:t>
            </w:r>
          </w:p>
        </w:tc>
        <w:tc>
          <w:tcPr>
            <w:tcW w:w="1786" w:type="dxa"/>
            <w:noWrap/>
            <w:hideMark/>
          </w:tcPr>
          <w:p w14:paraId="3C7DEB83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 </w:t>
            </w:r>
          </w:p>
        </w:tc>
        <w:tc>
          <w:tcPr>
            <w:tcW w:w="1637" w:type="dxa"/>
            <w:hideMark/>
          </w:tcPr>
          <w:p w14:paraId="45C0DE66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hideMark/>
          </w:tcPr>
          <w:p w14:paraId="1320D8C8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Texto plano del fallo. </w:t>
            </w:r>
          </w:p>
        </w:tc>
      </w:tr>
      <w:tr w:rsidR="00130119" w:rsidRPr="00B9219B" w14:paraId="58BE3E21" w14:textId="77777777" w:rsidTr="00130119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3D0E0A7F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szCs w:val="24"/>
                <w:lang w:val="es-AR" w:eastAsia="es-AR"/>
              </w:rPr>
              <w:t>Tipo</w:t>
            </w:r>
          </w:p>
        </w:tc>
        <w:tc>
          <w:tcPr>
            <w:tcW w:w="1898" w:type="dxa"/>
            <w:hideMark/>
          </w:tcPr>
          <w:p w14:paraId="5EB57B22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szCs w:val="24"/>
                <w:lang w:val="es-AR" w:eastAsia="es-AR"/>
              </w:rPr>
              <w:t>varchar</w:t>
            </w:r>
          </w:p>
        </w:tc>
        <w:tc>
          <w:tcPr>
            <w:tcW w:w="1786" w:type="dxa"/>
            <w:noWrap/>
            <w:hideMark/>
          </w:tcPr>
          <w:p w14:paraId="7341AEC0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1</w:t>
            </w:r>
          </w:p>
        </w:tc>
        <w:tc>
          <w:tcPr>
            <w:tcW w:w="1637" w:type="dxa"/>
            <w:hideMark/>
          </w:tcPr>
          <w:p w14:paraId="39D9EF11" w14:textId="77777777" w:rsidR="00130119" w:rsidRPr="00130119" w:rsidRDefault="004A367C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FF0000"/>
                <w:szCs w:val="24"/>
                <w:lang w:val="es-AR" w:eastAsia="es-AR"/>
              </w:rPr>
            </w:pPr>
            <w:r w:rsidRPr="00B9219B">
              <w:rPr>
                <w:rFonts w:eastAsia="Times New Roman" w:cs="Calibri"/>
                <w:szCs w:val="24"/>
                <w:lang w:val="es-AR" w:eastAsia="es-AR"/>
              </w:rPr>
              <w:t>s</w:t>
            </w:r>
            <w:r w:rsidR="00130119" w:rsidRPr="00130119">
              <w:rPr>
                <w:rFonts w:eastAsia="Times New Roman" w:cs="Calibri"/>
                <w:szCs w:val="24"/>
                <w:lang w:val="es-AR" w:eastAsia="es-AR"/>
              </w:rPr>
              <w:t xml:space="preserve">i, </w:t>
            </w:r>
            <w:r w:rsidR="00130119" w:rsidRPr="00130119">
              <w:rPr>
                <w:rFonts w:eastAsia="Times New Roman" w:cs="Calibri"/>
                <w:color w:val="FF0000"/>
                <w:szCs w:val="24"/>
                <w:lang w:val="es-AR" w:eastAsia="es-AR"/>
              </w:rPr>
              <w:t xml:space="preserve">pero tiene registros </w:t>
            </w:r>
            <w:r w:rsidR="00FD0D43" w:rsidRPr="00130119">
              <w:rPr>
                <w:rFonts w:eastAsia="Times New Roman" w:cs="Calibri"/>
                <w:color w:val="FF0000"/>
                <w:szCs w:val="24"/>
                <w:lang w:val="es-AR" w:eastAsia="es-AR"/>
              </w:rPr>
              <w:t>vacíos</w:t>
            </w:r>
            <w:r w:rsidR="00130119" w:rsidRPr="00130119">
              <w:rPr>
                <w:rFonts w:eastAsia="Times New Roman" w:cs="Calibri"/>
                <w:color w:val="FF0000"/>
                <w:szCs w:val="24"/>
                <w:lang w:val="es-AR" w:eastAsia="es-AR"/>
              </w:rPr>
              <w:t xml:space="preserve"> cuando el tipo es 0 sentencia.</w:t>
            </w:r>
          </w:p>
        </w:tc>
        <w:tc>
          <w:tcPr>
            <w:tcW w:w="5736" w:type="dxa"/>
            <w:noWrap/>
            <w:hideMark/>
          </w:tcPr>
          <w:p w14:paraId="78B527A1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Según comentario de tabla se nutre de valores 0 sentencia y 1 auto interlocutorio.</w:t>
            </w:r>
          </w:p>
        </w:tc>
      </w:tr>
      <w:tr w:rsidR="00130119" w:rsidRPr="00B9219B" w14:paraId="4C473026" w14:textId="77777777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14:paraId="15624E89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Resolucion</w:t>
            </w:r>
          </w:p>
        </w:tc>
        <w:tc>
          <w:tcPr>
            <w:tcW w:w="1898" w:type="dxa"/>
            <w:hideMark/>
          </w:tcPr>
          <w:p w14:paraId="776B8960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szCs w:val="24"/>
                <w:lang w:val="es-AR" w:eastAsia="es-AR"/>
              </w:rPr>
              <w:t>varchar</w:t>
            </w:r>
          </w:p>
        </w:tc>
        <w:tc>
          <w:tcPr>
            <w:tcW w:w="1786" w:type="dxa"/>
            <w:noWrap/>
            <w:hideMark/>
          </w:tcPr>
          <w:p w14:paraId="73821D23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10</w:t>
            </w:r>
          </w:p>
        </w:tc>
        <w:tc>
          <w:tcPr>
            <w:tcW w:w="1637" w:type="dxa"/>
            <w:hideMark/>
          </w:tcPr>
          <w:p w14:paraId="61A4ABE4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no</w:t>
            </w:r>
          </w:p>
        </w:tc>
        <w:tc>
          <w:tcPr>
            <w:tcW w:w="5736" w:type="dxa"/>
            <w:noWrap/>
            <w:hideMark/>
          </w:tcPr>
          <w:p w14:paraId="0563447D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Campos </w:t>
            </w:r>
            <w:r w:rsidR="00F931A4"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vacíos</w:t>
            </w: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.</w:t>
            </w:r>
          </w:p>
        </w:tc>
      </w:tr>
      <w:tr w:rsidR="00130119" w:rsidRPr="00B9219B" w14:paraId="76AC25A4" w14:textId="77777777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14:paraId="620EF93F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Expediente</w:t>
            </w:r>
          </w:p>
        </w:tc>
        <w:tc>
          <w:tcPr>
            <w:tcW w:w="1898" w:type="dxa"/>
            <w:hideMark/>
          </w:tcPr>
          <w:p w14:paraId="737CBEC0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szCs w:val="24"/>
                <w:lang w:val="es-AR" w:eastAsia="es-AR"/>
              </w:rPr>
              <w:t>varchar</w:t>
            </w:r>
          </w:p>
        </w:tc>
        <w:tc>
          <w:tcPr>
            <w:tcW w:w="1786" w:type="dxa"/>
            <w:noWrap/>
            <w:hideMark/>
          </w:tcPr>
          <w:p w14:paraId="13AEB5ED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10</w:t>
            </w:r>
          </w:p>
        </w:tc>
        <w:tc>
          <w:tcPr>
            <w:tcW w:w="1637" w:type="dxa"/>
            <w:hideMark/>
          </w:tcPr>
          <w:p w14:paraId="30860769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no</w:t>
            </w:r>
          </w:p>
        </w:tc>
        <w:tc>
          <w:tcPr>
            <w:tcW w:w="5736" w:type="dxa"/>
            <w:noWrap/>
            <w:hideMark/>
          </w:tcPr>
          <w:p w14:paraId="20D71778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Campos </w:t>
            </w:r>
            <w:r w:rsidR="00F931A4"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vacíos</w:t>
            </w: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.</w:t>
            </w:r>
          </w:p>
        </w:tc>
      </w:tr>
      <w:tr w:rsidR="00130119" w:rsidRPr="00B9219B" w14:paraId="19416B74" w14:textId="77777777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14:paraId="452CF69E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Fecha</w:t>
            </w:r>
          </w:p>
        </w:tc>
        <w:tc>
          <w:tcPr>
            <w:tcW w:w="1898" w:type="dxa"/>
            <w:noWrap/>
            <w:hideMark/>
          </w:tcPr>
          <w:p w14:paraId="68FDF6EB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timestamp</w:t>
            </w:r>
          </w:p>
        </w:tc>
        <w:tc>
          <w:tcPr>
            <w:tcW w:w="1786" w:type="dxa"/>
            <w:noWrap/>
            <w:hideMark/>
          </w:tcPr>
          <w:p w14:paraId="71F6884F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 </w:t>
            </w:r>
          </w:p>
        </w:tc>
        <w:tc>
          <w:tcPr>
            <w:tcW w:w="1637" w:type="dxa"/>
            <w:hideMark/>
          </w:tcPr>
          <w:p w14:paraId="19D830F8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noWrap/>
            <w:hideMark/>
          </w:tcPr>
          <w:p w14:paraId="15DB4DB9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Fecha de sistema. Fecha de alta del registro.</w:t>
            </w:r>
          </w:p>
        </w:tc>
      </w:tr>
      <w:tr w:rsidR="00130119" w:rsidRPr="00B9219B" w14:paraId="199B5261" w14:textId="77777777" w:rsidTr="00130119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14:paraId="7DC41249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fecord</w:t>
            </w:r>
          </w:p>
        </w:tc>
        <w:tc>
          <w:tcPr>
            <w:tcW w:w="1898" w:type="dxa"/>
            <w:noWrap/>
            <w:hideMark/>
          </w:tcPr>
          <w:p w14:paraId="65FE6FDB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varchar</w:t>
            </w:r>
          </w:p>
        </w:tc>
        <w:tc>
          <w:tcPr>
            <w:tcW w:w="1786" w:type="dxa"/>
            <w:noWrap/>
            <w:hideMark/>
          </w:tcPr>
          <w:p w14:paraId="6D160FC7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10</w:t>
            </w:r>
          </w:p>
        </w:tc>
        <w:tc>
          <w:tcPr>
            <w:tcW w:w="1637" w:type="dxa"/>
            <w:hideMark/>
          </w:tcPr>
          <w:p w14:paraId="026842BA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hideMark/>
          </w:tcPr>
          <w:p w14:paraId="74D48FBE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Esta fecha se corresponde y es la misma que la fecha del fallo. </w:t>
            </w:r>
            <w:r w:rsidRPr="00130119">
              <w:rPr>
                <w:rFonts w:eastAsia="Times New Roman" w:cs="Calibri"/>
                <w:color w:val="FF0000"/>
                <w:szCs w:val="24"/>
                <w:lang w:val="es-AR" w:eastAsia="es-AR"/>
              </w:rPr>
              <w:t>Se observa campos duplicados entre FechaFallo y fecord.</w:t>
            </w:r>
          </w:p>
        </w:tc>
      </w:tr>
    </w:tbl>
    <w:p w14:paraId="76B4226F" w14:textId="77777777" w:rsidR="00130119" w:rsidRDefault="00130119" w:rsidP="003B4653">
      <w:pPr>
        <w:jc w:val="both"/>
        <w:rPr>
          <w:rFonts w:cs="Calibri"/>
        </w:rPr>
      </w:pPr>
    </w:p>
    <w:p w14:paraId="7799FC4C" w14:textId="77777777" w:rsidR="00F531F5" w:rsidRDefault="00F531F5" w:rsidP="003B4653">
      <w:pPr>
        <w:jc w:val="both"/>
        <w:rPr>
          <w:rFonts w:cs="Calibri"/>
        </w:rPr>
      </w:pPr>
    </w:p>
    <w:p w14:paraId="6970F91A" w14:textId="77777777" w:rsidR="00F531F5" w:rsidRPr="00B9219B" w:rsidRDefault="00346F47" w:rsidP="00B9219B">
      <w:pPr>
        <w:pStyle w:val="Ttulo3"/>
        <w:jc w:val="left"/>
      </w:pPr>
      <w:bookmarkStart w:id="5" w:name="_Toc150759845"/>
      <w:r>
        <w:lastRenderedPageBreak/>
        <w:t>TABLA DE JURISPRUDENCIA</w:t>
      </w:r>
      <w:bookmarkEnd w:id="5"/>
    </w:p>
    <w:p w14:paraId="2E114046" w14:textId="77777777" w:rsidR="00D96790" w:rsidRPr="00254BA8" w:rsidRDefault="00D96790" w:rsidP="00254BA8">
      <w:pPr>
        <w:pStyle w:val="Descripcin"/>
        <w:keepNext/>
        <w:jc w:val="center"/>
        <w:rPr>
          <w:sz w:val="20"/>
        </w:rPr>
      </w:pPr>
      <w:r w:rsidRPr="00254BA8">
        <w:rPr>
          <w:sz w:val="20"/>
        </w:rPr>
        <w:t xml:space="preserve">Tabla </w:t>
      </w:r>
      <w:r w:rsidRPr="00254BA8">
        <w:rPr>
          <w:sz w:val="20"/>
        </w:rPr>
        <w:fldChar w:fldCharType="begin"/>
      </w:r>
      <w:r w:rsidRPr="00254BA8">
        <w:rPr>
          <w:sz w:val="20"/>
        </w:rPr>
        <w:instrText xml:space="preserve"> SEQ Tabla \* ARABIC </w:instrText>
      </w:r>
      <w:r w:rsidRPr="00254BA8">
        <w:rPr>
          <w:sz w:val="20"/>
        </w:rPr>
        <w:fldChar w:fldCharType="separate"/>
      </w:r>
      <w:r w:rsidR="00326EC4">
        <w:rPr>
          <w:noProof/>
          <w:sz w:val="20"/>
        </w:rPr>
        <w:t>2</w:t>
      </w:r>
      <w:r w:rsidRPr="00254BA8">
        <w:rPr>
          <w:sz w:val="20"/>
        </w:rPr>
        <w:fldChar w:fldCharType="end"/>
      </w:r>
      <w:r w:rsidRPr="00254BA8">
        <w:rPr>
          <w:sz w:val="20"/>
        </w:rPr>
        <w:t>. Entidad de Jurisprudencia</w:t>
      </w:r>
    </w:p>
    <w:tbl>
      <w:tblPr>
        <w:tblStyle w:val="Tablafinanciera"/>
        <w:tblW w:w="13457" w:type="dxa"/>
        <w:tblLook w:val="04A0" w:firstRow="1" w:lastRow="0" w:firstColumn="1" w:lastColumn="0" w:noHBand="0" w:noVBand="1"/>
      </w:tblPr>
      <w:tblGrid>
        <w:gridCol w:w="2258"/>
        <w:gridCol w:w="1985"/>
        <w:gridCol w:w="1559"/>
        <w:gridCol w:w="1701"/>
        <w:gridCol w:w="5954"/>
      </w:tblGrid>
      <w:tr w:rsidR="005B1E4B" w:rsidRPr="00B9219B" w14:paraId="68E18C16" w14:textId="77777777" w:rsidTr="00FA3A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14:paraId="66DB917F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bCs/>
                <w:szCs w:val="24"/>
                <w:lang w:val="es-AR" w:eastAsia="es-AR"/>
              </w:rPr>
              <w:t>Nombre campo</w:t>
            </w:r>
          </w:p>
        </w:tc>
        <w:tc>
          <w:tcPr>
            <w:tcW w:w="1985" w:type="dxa"/>
            <w:noWrap/>
            <w:hideMark/>
          </w:tcPr>
          <w:p w14:paraId="1069ADB3" w14:textId="77777777" w:rsidR="005B1E4B" w:rsidRPr="005B1E4B" w:rsidRDefault="005B1E4B" w:rsidP="005B1E4B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bCs/>
                <w:szCs w:val="24"/>
                <w:lang w:val="es-AR" w:eastAsia="es-AR"/>
              </w:rPr>
              <w:t>Tipo de campo</w:t>
            </w:r>
          </w:p>
        </w:tc>
        <w:tc>
          <w:tcPr>
            <w:tcW w:w="1559" w:type="dxa"/>
            <w:noWrap/>
            <w:hideMark/>
          </w:tcPr>
          <w:p w14:paraId="41396978" w14:textId="77777777" w:rsidR="005B1E4B" w:rsidRPr="005B1E4B" w:rsidRDefault="005B1E4B" w:rsidP="005B1E4B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bCs/>
                <w:szCs w:val="24"/>
                <w:lang w:val="es-AR" w:eastAsia="es-AR"/>
              </w:rPr>
              <w:t>Longitud del campo</w:t>
            </w:r>
          </w:p>
        </w:tc>
        <w:tc>
          <w:tcPr>
            <w:tcW w:w="1701" w:type="dxa"/>
            <w:hideMark/>
          </w:tcPr>
          <w:p w14:paraId="528FF855" w14:textId="77777777" w:rsidR="005B1E4B" w:rsidRPr="005B1E4B" w:rsidRDefault="005B1E4B" w:rsidP="005B1E4B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bCs/>
                <w:szCs w:val="24"/>
                <w:lang w:val="es-AR" w:eastAsia="es-AR"/>
              </w:rPr>
              <w:t>¿Es dato obligatorio?</w:t>
            </w:r>
          </w:p>
        </w:tc>
        <w:tc>
          <w:tcPr>
            <w:tcW w:w="5954" w:type="dxa"/>
            <w:noWrap/>
            <w:hideMark/>
          </w:tcPr>
          <w:p w14:paraId="7836C99D" w14:textId="77777777" w:rsidR="005B1E4B" w:rsidRPr="005B1E4B" w:rsidRDefault="005B1E4B" w:rsidP="005B1E4B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bCs/>
                <w:szCs w:val="24"/>
                <w:lang w:val="es-AR" w:eastAsia="es-AR"/>
              </w:rPr>
              <w:t>Observaciones</w:t>
            </w:r>
          </w:p>
        </w:tc>
      </w:tr>
      <w:tr w:rsidR="005B1E4B" w:rsidRPr="005B1E4B" w14:paraId="75BECC8A" w14:textId="77777777" w:rsidTr="00FA3A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2FC8122B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ID_SUMARIO</w:t>
            </w:r>
          </w:p>
        </w:tc>
        <w:tc>
          <w:tcPr>
            <w:tcW w:w="1985" w:type="dxa"/>
            <w:hideMark/>
          </w:tcPr>
          <w:p w14:paraId="296DBDDC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int</w:t>
            </w:r>
          </w:p>
        </w:tc>
        <w:tc>
          <w:tcPr>
            <w:tcW w:w="1559" w:type="dxa"/>
            <w:noWrap/>
            <w:hideMark/>
          </w:tcPr>
          <w:p w14:paraId="72196A46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11</w:t>
            </w:r>
          </w:p>
        </w:tc>
        <w:tc>
          <w:tcPr>
            <w:tcW w:w="1701" w:type="dxa"/>
            <w:hideMark/>
          </w:tcPr>
          <w:p w14:paraId="540EF8F6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14:paraId="5D71E72F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Clave primaria.</w:t>
            </w:r>
          </w:p>
        </w:tc>
      </w:tr>
      <w:tr w:rsidR="005B1E4B" w:rsidRPr="005B1E4B" w14:paraId="14F36664" w14:textId="77777777" w:rsidTr="00FA3A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33B9BB80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NROFALLO</w:t>
            </w:r>
          </w:p>
        </w:tc>
        <w:tc>
          <w:tcPr>
            <w:tcW w:w="1985" w:type="dxa"/>
            <w:hideMark/>
          </w:tcPr>
          <w:p w14:paraId="775AF098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int</w:t>
            </w:r>
          </w:p>
        </w:tc>
        <w:tc>
          <w:tcPr>
            <w:tcW w:w="1559" w:type="dxa"/>
            <w:noWrap/>
            <w:hideMark/>
          </w:tcPr>
          <w:p w14:paraId="76CCE1EA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11</w:t>
            </w:r>
          </w:p>
        </w:tc>
        <w:tc>
          <w:tcPr>
            <w:tcW w:w="1701" w:type="dxa"/>
            <w:hideMark/>
          </w:tcPr>
          <w:p w14:paraId="2D03C106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14:paraId="0410D621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Número del fallo. Dato que ya se encuentra en la tabla de fallos. </w:t>
            </w:r>
          </w:p>
        </w:tc>
      </w:tr>
      <w:tr w:rsidR="005B1E4B" w:rsidRPr="005B1E4B" w14:paraId="396A74B5" w14:textId="77777777" w:rsidTr="00FA3A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58ABB8DB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TEMA</w:t>
            </w:r>
          </w:p>
        </w:tc>
        <w:tc>
          <w:tcPr>
            <w:tcW w:w="1985" w:type="dxa"/>
            <w:hideMark/>
          </w:tcPr>
          <w:p w14:paraId="4EDFA20B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text</w:t>
            </w:r>
          </w:p>
        </w:tc>
        <w:tc>
          <w:tcPr>
            <w:tcW w:w="1559" w:type="dxa"/>
            <w:noWrap/>
            <w:hideMark/>
          </w:tcPr>
          <w:p w14:paraId="74585CD4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 </w:t>
            </w:r>
          </w:p>
        </w:tc>
        <w:tc>
          <w:tcPr>
            <w:tcW w:w="1701" w:type="dxa"/>
            <w:hideMark/>
          </w:tcPr>
          <w:p w14:paraId="7CEE333D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14:paraId="59309FAC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Descriptores del sumario.</w:t>
            </w:r>
          </w:p>
        </w:tc>
      </w:tr>
      <w:tr w:rsidR="005B1E4B" w:rsidRPr="005B1E4B" w14:paraId="00D74F30" w14:textId="77777777" w:rsidTr="00FA3A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440C1AD2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TEXTO</w:t>
            </w:r>
          </w:p>
        </w:tc>
        <w:tc>
          <w:tcPr>
            <w:tcW w:w="1985" w:type="dxa"/>
            <w:hideMark/>
          </w:tcPr>
          <w:p w14:paraId="1F6DC6AE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text</w:t>
            </w:r>
          </w:p>
        </w:tc>
        <w:tc>
          <w:tcPr>
            <w:tcW w:w="1559" w:type="dxa"/>
            <w:noWrap/>
            <w:hideMark/>
          </w:tcPr>
          <w:p w14:paraId="516BB343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 </w:t>
            </w:r>
          </w:p>
        </w:tc>
        <w:tc>
          <w:tcPr>
            <w:tcW w:w="1701" w:type="dxa"/>
            <w:hideMark/>
          </w:tcPr>
          <w:p w14:paraId="2BC8F811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14:paraId="57E17F23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Texto del sumario.</w:t>
            </w:r>
          </w:p>
        </w:tc>
      </w:tr>
      <w:tr w:rsidR="005B1E4B" w:rsidRPr="005B1E4B" w14:paraId="18203A7F" w14:textId="77777777" w:rsidTr="00FA3A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5F05A65F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FECHA</w:t>
            </w:r>
          </w:p>
        </w:tc>
        <w:tc>
          <w:tcPr>
            <w:tcW w:w="1985" w:type="dxa"/>
            <w:hideMark/>
          </w:tcPr>
          <w:p w14:paraId="76CC84B8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varchar</w:t>
            </w:r>
          </w:p>
        </w:tc>
        <w:tc>
          <w:tcPr>
            <w:tcW w:w="1559" w:type="dxa"/>
            <w:noWrap/>
            <w:hideMark/>
          </w:tcPr>
          <w:p w14:paraId="1F0C75F7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10</w:t>
            </w:r>
          </w:p>
        </w:tc>
        <w:tc>
          <w:tcPr>
            <w:tcW w:w="1701" w:type="dxa"/>
            <w:hideMark/>
          </w:tcPr>
          <w:p w14:paraId="3C164698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14:paraId="3D9F0218" w14:textId="77777777" w:rsidR="005B1E4B" w:rsidRPr="005B1E4B" w:rsidRDefault="005B1E4B" w:rsidP="00FA3AB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Fecha del sumario. </w:t>
            </w:r>
            <w:r w:rsidR="00FA3ABD">
              <w:rPr>
                <w:rFonts w:eastAsia="Times New Roman" w:cs="Calibri"/>
                <w:color w:val="FF0000"/>
                <w:szCs w:val="24"/>
                <w:lang w:val="es-AR" w:eastAsia="es-AR"/>
              </w:rPr>
              <w:t>Ti</w:t>
            </w:r>
            <w:r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>po de dato no adecuado.</w:t>
            </w:r>
          </w:p>
        </w:tc>
      </w:tr>
      <w:tr w:rsidR="005B1E4B" w:rsidRPr="005B1E4B" w14:paraId="328A2EF1" w14:textId="77777777" w:rsidTr="00FA3ABD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2770E391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PARTES</w:t>
            </w:r>
          </w:p>
        </w:tc>
        <w:tc>
          <w:tcPr>
            <w:tcW w:w="1985" w:type="dxa"/>
            <w:hideMark/>
          </w:tcPr>
          <w:p w14:paraId="30D70BD1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text</w:t>
            </w:r>
          </w:p>
        </w:tc>
        <w:tc>
          <w:tcPr>
            <w:tcW w:w="1559" w:type="dxa"/>
            <w:noWrap/>
            <w:hideMark/>
          </w:tcPr>
          <w:p w14:paraId="44ED181C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 </w:t>
            </w:r>
          </w:p>
        </w:tc>
        <w:tc>
          <w:tcPr>
            <w:tcW w:w="1701" w:type="dxa"/>
            <w:hideMark/>
          </w:tcPr>
          <w:p w14:paraId="56C2B313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14:paraId="065CD5FE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 xml:space="preserve">Carátula del fallo.  Dato que ya se encuentra en la tabla de fallos. </w:t>
            </w:r>
            <w:r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>No se tiene campos separados por actor, demandado y sobre o tema.</w:t>
            </w:r>
          </w:p>
        </w:tc>
      </w:tr>
      <w:tr w:rsidR="005B1E4B" w:rsidRPr="005B1E4B" w14:paraId="573F0447" w14:textId="77777777" w:rsidTr="00FA3ABD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7A3799D5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TRIBUNAL</w:t>
            </w:r>
          </w:p>
        </w:tc>
        <w:tc>
          <w:tcPr>
            <w:tcW w:w="1985" w:type="dxa"/>
            <w:hideMark/>
          </w:tcPr>
          <w:p w14:paraId="421568C1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tinyint</w:t>
            </w:r>
          </w:p>
        </w:tc>
        <w:tc>
          <w:tcPr>
            <w:tcW w:w="1559" w:type="dxa"/>
            <w:noWrap/>
            <w:hideMark/>
          </w:tcPr>
          <w:p w14:paraId="4A608F00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 </w:t>
            </w:r>
          </w:p>
        </w:tc>
        <w:tc>
          <w:tcPr>
            <w:tcW w:w="1701" w:type="dxa"/>
            <w:hideMark/>
          </w:tcPr>
          <w:p w14:paraId="755AD980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14:paraId="3956EFEC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Clave referencial a la tabla de tribunales. No se usa claves </w:t>
            </w:r>
            <w:r w:rsidR="00283085"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foráneas</w:t>
            </w: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 solo referencial.</w:t>
            </w:r>
            <w:r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 xml:space="preserve"> Sin embargo, algunos registros </w:t>
            </w:r>
            <w:r w:rsidR="00283085"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>están</w:t>
            </w:r>
            <w:r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 xml:space="preserve"> con el valor 0.</w:t>
            </w:r>
          </w:p>
        </w:tc>
      </w:tr>
      <w:tr w:rsidR="005B1E4B" w:rsidRPr="005B1E4B" w14:paraId="292273C7" w14:textId="77777777" w:rsidTr="00FA3A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14:paraId="279405F0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FIRMANTES</w:t>
            </w:r>
          </w:p>
        </w:tc>
        <w:tc>
          <w:tcPr>
            <w:tcW w:w="1985" w:type="dxa"/>
            <w:hideMark/>
          </w:tcPr>
          <w:p w14:paraId="74B4A279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varchar</w:t>
            </w:r>
          </w:p>
        </w:tc>
        <w:tc>
          <w:tcPr>
            <w:tcW w:w="1559" w:type="dxa"/>
            <w:noWrap/>
            <w:hideMark/>
          </w:tcPr>
          <w:p w14:paraId="50C9F770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150</w:t>
            </w:r>
          </w:p>
        </w:tc>
        <w:tc>
          <w:tcPr>
            <w:tcW w:w="1701" w:type="dxa"/>
            <w:hideMark/>
          </w:tcPr>
          <w:p w14:paraId="6F266AB6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noWrap/>
            <w:hideMark/>
          </w:tcPr>
          <w:p w14:paraId="2FD8BEF4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Cadena con los nombres de los firmantes. </w:t>
            </w:r>
          </w:p>
        </w:tc>
      </w:tr>
      <w:tr w:rsidR="005B1E4B" w:rsidRPr="005B1E4B" w14:paraId="470BFB0E" w14:textId="77777777" w:rsidTr="00FA3ABD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14:paraId="29C06AAB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TIPO</w:t>
            </w:r>
          </w:p>
        </w:tc>
        <w:tc>
          <w:tcPr>
            <w:tcW w:w="1985" w:type="dxa"/>
            <w:hideMark/>
          </w:tcPr>
          <w:p w14:paraId="55C8DFA3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varchar</w:t>
            </w:r>
          </w:p>
        </w:tc>
        <w:tc>
          <w:tcPr>
            <w:tcW w:w="1559" w:type="dxa"/>
            <w:noWrap/>
            <w:hideMark/>
          </w:tcPr>
          <w:p w14:paraId="16384EED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1</w:t>
            </w:r>
          </w:p>
        </w:tc>
        <w:tc>
          <w:tcPr>
            <w:tcW w:w="1701" w:type="dxa"/>
            <w:hideMark/>
          </w:tcPr>
          <w:p w14:paraId="0938A45B" w14:textId="4B45DD71" w:rsidR="005B1E4B" w:rsidRPr="005B1E4B" w:rsidRDefault="00F931A4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FF0000"/>
                <w:szCs w:val="24"/>
                <w:lang w:val="es-AR" w:eastAsia="es-AR"/>
              </w:rPr>
            </w:pPr>
            <w:r w:rsidRPr="00D96790">
              <w:rPr>
                <w:rFonts w:eastAsia="Times New Roman" w:cs="Calibri"/>
                <w:szCs w:val="24"/>
                <w:lang w:val="es-AR" w:eastAsia="es-AR"/>
              </w:rPr>
              <w:t>s</w:t>
            </w:r>
            <w:r w:rsidR="005B1E4B" w:rsidRPr="005B1E4B">
              <w:rPr>
                <w:rFonts w:eastAsia="Times New Roman" w:cs="Calibri"/>
                <w:szCs w:val="24"/>
                <w:lang w:val="es-AR" w:eastAsia="es-AR"/>
              </w:rPr>
              <w:t xml:space="preserve">i, </w:t>
            </w:r>
            <w:r w:rsidR="005B1E4B"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 xml:space="preserve">pero tiene registros </w:t>
            </w:r>
            <w:r w:rsidR="00E655C5"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>vacíos</w:t>
            </w:r>
            <w:r w:rsidR="005B1E4B"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 xml:space="preserve"> cuando el tipo es 0 sentencia.</w:t>
            </w:r>
          </w:p>
        </w:tc>
        <w:tc>
          <w:tcPr>
            <w:tcW w:w="5954" w:type="dxa"/>
            <w:noWrap/>
            <w:hideMark/>
          </w:tcPr>
          <w:p w14:paraId="5D05EAC2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Según comentario de tabla se nutre de valores 0 sentencia y 1 auto interlocutorio.</w:t>
            </w:r>
          </w:p>
        </w:tc>
      </w:tr>
      <w:tr w:rsidR="005B1E4B" w:rsidRPr="005B1E4B" w14:paraId="657E9848" w14:textId="77777777" w:rsidTr="00FA3A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14:paraId="31AB151D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fecord</w:t>
            </w:r>
          </w:p>
        </w:tc>
        <w:tc>
          <w:tcPr>
            <w:tcW w:w="1985" w:type="dxa"/>
            <w:noWrap/>
            <w:hideMark/>
          </w:tcPr>
          <w:p w14:paraId="0B55C8E3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varchar</w:t>
            </w:r>
          </w:p>
        </w:tc>
        <w:tc>
          <w:tcPr>
            <w:tcW w:w="1559" w:type="dxa"/>
            <w:noWrap/>
            <w:hideMark/>
          </w:tcPr>
          <w:p w14:paraId="75086DA6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10</w:t>
            </w:r>
          </w:p>
        </w:tc>
        <w:tc>
          <w:tcPr>
            <w:tcW w:w="1701" w:type="dxa"/>
            <w:hideMark/>
          </w:tcPr>
          <w:p w14:paraId="5F637A8E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14:paraId="0661802B" w14:textId="77777777" w:rsidR="005B1E4B" w:rsidRPr="005B1E4B" w:rsidRDefault="009F7043" w:rsidP="009F7043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>
              <w:rPr>
                <w:rFonts w:eastAsia="Times New Roman" w:cs="Calibri"/>
                <w:color w:val="000000"/>
                <w:szCs w:val="24"/>
                <w:lang w:val="es-AR" w:eastAsia="es-AR"/>
              </w:rPr>
              <w:t>Esta fecha es la misma que el campo Fecha</w:t>
            </w:r>
            <w:r w:rsidR="005B1E4B"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.</w:t>
            </w:r>
            <w:r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 </w:t>
            </w:r>
            <w:r>
              <w:rPr>
                <w:rFonts w:eastAsia="Times New Roman" w:cs="Calibri"/>
                <w:color w:val="FF0000"/>
                <w:szCs w:val="24"/>
                <w:lang w:val="es-AR" w:eastAsia="es-AR"/>
              </w:rPr>
              <w:t>Campos duplicados.</w:t>
            </w:r>
          </w:p>
        </w:tc>
      </w:tr>
    </w:tbl>
    <w:p w14:paraId="44A4F7DE" w14:textId="77777777" w:rsidR="00F531F5" w:rsidRDefault="00F531F5" w:rsidP="005B1E4B">
      <w:pPr>
        <w:rPr>
          <w:rFonts w:cs="Calibri"/>
        </w:rPr>
      </w:pPr>
    </w:p>
    <w:p w14:paraId="07C5E734" w14:textId="77777777" w:rsidR="00504E3D" w:rsidRPr="00504E3D" w:rsidRDefault="00504E3D" w:rsidP="00504E3D">
      <w:pPr>
        <w:pStyle w:val="Ttulo3"/>
        <w:jc w:val="left"/>
      </w:pPr>
      <w:bookmarkStart w:id="6" w:name="_Toc150759846"/>
      <w:r>
        <w:lastRenderedPageBreak/>
        <w:t>TABLA DE TRIBUNALES</w:t>
      </w:r>
      <w:bookmarkEnd w:id="6"/>
    </w:p>
    <w:p w14:paraId="4E436A6A" w14:textId="77777777" w:rsidR="00326EC4" w:rsidRPr="00326EC4" w:rsidRDefault="00326EC4" w:rsidP="00326EC4">
      <w:pPr>
        <w:pStyle w:val="Descripcin"/>
        <w:keepNext/>
        <w:jc w:val="center"/>
        <w:rPr>
          <w:sz w:val="20"/>
        </w:rPr>
      </w:pPr>
      <w:r w:rsidRPr="00326EC4">
        <w:rPr>
          <w:sz w:val="20"/>
        </w:rPr>
        <w:t xml:space="preserve">Tabla </w:t>
      </w:r>
      <w:r w:rsidRPr="00326EC4">
        <w:rPr>
          <w:sz w:val="20"/>
        </w:rPr>
        <w:fldChar w:fldCharType="begin"/>
      </w:r>
      <w:r w:rsidRPr="00326EC4">
        <w:rPr>
          <w:sz w:val="20"/>
        </w:rPr>
        <w:instrText xml:space="preserve"> SEQ Tabla \* ARABIC </w:instrText>
      </w:r>
      <w:r w:rsidRPr="00326EC4">
        <w:rPr>
          <w:sz w:val="20"/>
        </w:rPr>
        <w:fldChar w:fldCharType="separate"/>
      </w:r>
      <w:r w:rsidRPr="00326EC4">
        <w:rPr>
          <w:noProof/>
          <w:sz w:val="20"/>
        </w:rPr>
        <w:t>3</w:t>
      </w:r>
      <w:r w:rsidRPr="00326EC4">
        <w:rPr>
          <w:sz w:val="20"/>
        </w:rPr>
        <w:fldChar w:fldCharType="end"/>
      </w:r>
      <w:r w:rsidRPr="00326EC4">
        <w:rPr>
          <w:sz w:val="20"/>
        </w:rPr>
        <w:t>. Tabla de Tribunales</w:t>
      </w:r>
    </w:p>
    <w:tbl>
      <w:tblPr>
        <w:tblStyle w:val="Tablafinanciera"/>
        <w:tblW w:w="13320" w:type="dxa"/>
        <w:tblLook w:val="04A0" w:firstRow="1" w:lastRow="0" w:firstColumn="1" w:lastColumn="0" w:noHBand="0" w:noVBand="1"/>
      </w:tblPr>
      <w:tblGrid>
        <w:gridCol w:w="1838"/>
        <w:gridCol w:w="1380"/>
        <w:gridCol w:w="2040"/>
        <w:gridCol w:w="1967"/>
        <w:gridCol w:w="6095"/>
      </w:tblGrid>
      <w:tr w:rsidR="00504E3D" w:rsidRPr="00504E3D" w14:paraId="77001475" w14:textId="77777777" w:rsidTr="00504E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noWrap/>
            <w:hideMark/>
          </w:tcPr>
          <w:p w14:paraId="0B564B03" w14:textId="77777777"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bCs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bCs/>
                <w:szCs w:val="22"/>
                <w:lang w:val="es-AR" w:eastAsia="es-AR"/>
              </w:rPr>
              <w:t>Nombre campo</w:t>
            </w:r>
          </w:p>
        </w:tc>
        <w:tc>
          <w:tcPr>
            <w:tcW w:w="1380" w:type="dxa"/>
            <w:noWrap/>
            <w:hideMark/>
          </w:tcPr>
          <w:p w14:paraId="08887827" w14:textId="77777777" w:rsidR="00504E3D" w:rsidRPr="00504E3D" w:rsidRDefault="00504E3D" w:rsidP="00504E3D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bCs/>
                <w:szCs w:val="22"/>
                <w:lang w:val="es-AR" w:eastAsia="es-AR"/>
              </w:rPr>
              <w:t>Tipo de campo</w:t>
            </w:r>
          </w:p>
        </w:tc>
        <w:tc>
          <w:tcPr>
            <w:tcW w:w="2040" w:type="dxa"/>
            <w:noWrap/>
            <w:hideMark/>
          </w:tcPr>
          <w:p w14:paraId="76761D46" w14:textId="77777777" w:rsidR="00504E3D" w:rsidRPr="00504E3D" w:rsidRDefault="00504E3D" w:rsidP="00504E3D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bCs/>
                <w:szCs w:val="22"/>
                <w:lang w:val="es-AR" w:eastAsia="es-AR"/>
              </w:rPr>
              <w:t>Longitud del campo</w:t>
            </w:r>
          </w:p>
        </w:tc>
        <w:tc>
          <w:tcPr>
            <w:tcW w:w="1967" w:type="dxa"/>
            <w:hideMark/>
          </w:tcPr>
          <w:p w14:paraId="2C4DED9C" w14:textId="77777777" w:rsidR="00504E3D" w:rsidRPr="00504E3D" w:rsidRDefault="00504E3D" w:rsidP="00504E3D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bCs/>
                <w:szCs w:val="22"/>
                <w:lang w:val="es-AR" w:eastAsia="es-AR"/>
              </w:rPr>
              <w:t>¿Es dato obligatorio?</w:t>
            </w:r>
          </w:p>
        </w:tc>
        <w:tc>
          <w:tcPr>
            <w:tcW w:w="6095" w:type="dxa"/>
            <w:noWrap/>
            <w:hideMark/>
          </w:tcPr>
          <w:p w14:paraId="44A131CB" w14:textId="77777777" w:rsidR="00504E3D" w:rsidRPr="00504E3D" w:rsidRDefault="00504E3D" w:rsidP="00504E3D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bCs/>
                <w:szCs w:val="22"/>
                <w:lang w:val="es-AR" w:eastAsia="es-AR"/>
              </w:rPr>
              <w:t>Observaciones</w:t>
            </w:r>
          </w:p>
        </w:tc>
      </w:tr>
      <w:tr w:rsidR="00504E3D" w:rsidRPr="00504E3D" w14:paraId="15845421" w14:textId="77777777" w:rsidTr="00504E3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14:paraId="591DB2EE" w14:textId="77777777"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szCs w:val="22"/>
                <w:lang w:val="es-AR" w:eastAsia="es-AR"/>
              </w:rPr>
              <w:t>idtribunal</w:t>
            </w:r>
          </w:p>
        </w:tc>
        <w:tc>
          <w:tcPr>
            <w:tcW w:w="1380" w:type="dxa"/>
            <w:hideMark/>
          </w:tcPr>
          <w:p w14:paraId="636639FD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szCs w:val="22"/>
                <w:lang w:val="es-AR" w:eastAsia="es-AR"/>
              </w:rPr>
              <w:t>tinyint</w:t>
            </w:r>
          </w:p>
        </w:tc>
        <w:tc>
          <w:tcPr>
            <w:tcW w:w="2040" w:type="dxa"/>
            <w:noWrap/>
            <w:hideMark/>
          </w:tcPr>
          <w:p w14:paraId="63CB7D78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</w:p>
        </w:tc>
        <w:tc>
          <w:tcPr>
            <w:tcW w:w="1967" w:type="dxa"/>
            <w:hideMark/>
          </w:tcPr>
          <w:p w14:paraId="10994747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si</w:t>
            </w:r>
          </w:p>
        </w:tc>
        <w:tc>
          <w:tcPr>
            <w:tcW w:w="6095" w:type="dxa"/>
            <w:hideMark/>
          </w:tcPr>
          <w:p w14:paraId="63502ABC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Clave primaria.</w:t>
            </w:r>
          </w:p>
        </w:tc>
      </w:tr>
      <w:tr w:rsidR="00504E3D" w:rsidRPr="00504E3D" w14:paraId="0B819C88" w14:textId="77777777" w:rsidTr="00504E3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14:paraId="109C23B3" w14:textId="77777777"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szCs w:val="22"/>
                <w:lang w:val="es-AR" w:eastAsia="es-AR"/>
              </w:rPr>
              <w:t>descripcion</w:t>
            </w:r>
          </w:p>
        </w:tc>
        <w:tc>
          <w:tcPr>
            <w:tcW w:w="1380" w:type="dxa"/>
            <w:hideMark/>
          </w:tcPr>
          <w:p w14:paraId="511235DC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szCs w:val="22"/>
                <w:lang w:val="es-AR" w:eastAsia="es-AR"/>
              </w:rPr>
              <w:t>varchar</w:t>
            </w:r>
          </w:p>
        </w:tc>
        <w:tc>
          <w:tcPr>
            <w:tcW w:w="2040" w:type="dxa"/>
            <w:noWrap/>
            <w:hideMark/>
          </w:tcPr>
          <w:p w14:paraId="42A91CBA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100</w:t>
            </w:r>
          </w:p>
        </w:tc>
        <w:tc>
          <w:tcPr>
            <w:tcW w:w="1967" w:type="dxa"/>
            <w:hideMark/>
          </w:tcPr>
          <w:p w14:paraId="6CBFE34F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si</w:t>
            </w:r>
          </w:p>
        </w:tc>
        <w:tc>
          <w:tcPr>
            <w:tcW w:w="6095" w:type="dxa"/>
            <w:hideMark/>
          </w:tcPr>
          <w:p w14:paraId="18804271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Nombre del tribunal.</w:t>
            </w:r>
          </w:p>
        </w:tc>
      </w:tr>
      <w:tr w:rsidR="00504E3D" w:rsidRPr="00504E3D" w14:paraId="00CC016F" w14:textId="77777777" w:rsidTr="00504E3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14:paraId="065EB8B8" w14:textId="77777777"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szCs w:val="22"/>
                <w:lang w:val="es-AR" w:eastAsia="es-AR"/>
              </w:rPr>
              <w:t>localidad</w:t>
            </w:r>
          </w:p>
        </w:tc>
        <w:tc>
          <w:tcPr>
            <w:tcW w:w="1380" w:type="dxa"/>
            <w:hideMark/>
          </w:tcPr>
          <w:p w14:paraId="7AE11DDE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szCs w:val="22"/>
                <w:lang w:val="es-AR" w:eastAsia="es-AR"/>
              </w:rPr>
              <w:t>varchar</w:t>
            </w:r>
          </w:p>
        </w:tc>
        <w:tc>
          <w:tcPr>
            <w:tcW w:w="2040" w:type="dxa"/>
            <w:noWrap/>
            <w:hideMark/>
          </w:tcPr>
          <w:p w14:paraId="2943C23D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100</w:t>
            </w:r>
          </w:p>
        </w:tc>
        <w:tc>
          <w:tcPr>
            <w:tcW w:w="1967" w:type="dxa"/>
            <w:hideMark/>
          </w:tcPr>
          <w:p w14:paraId="277F69EA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si</w:t>
            </w:r>
          </w:p>
        </w:tc>
        <w:tc>
          <w:tcPr>
            <w:tcW w:w="6095" w:type="dxa"/>
            <w:hideMark/>
          </w:tcPr>
          <w:p w14:paraId="5E0F01FC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 xml:space="preserve">Nombre </w:t>
            </w:r>
            <w:r>
              <w:rPr>
                <w:rFonts w:eastAsia="Times New Roman" w:cs="Calibri"/>
                <w:color w:val="000000"/>
                <w:szCs w:val="22"/>
                <w:lang w:val="es-AR" w:eastAsia="es-AR"/>
              </w:rPr>
              <w:t>de la localidad donde S</w:t>
            </w: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 xml:space="preserve">e encuentra el tribunal. </w:t>
            </w:r>
            <w:r w:rsidRPr="00504E3D">
              <w:rPr>
                <w:rFonts w:eastAsia="Times New Roman" w:cs="Calibri"/>
                <w:color w:val="FF0000"/>
                <w:szCs w:val="22"/>
                <w:lang w:val="es-AR" w:eastAsia="es-AR"/>
              </w:rPr>
              <w:t>Hay registros vacios.</w:t>
            </w:r>
          </w:p>
        </w:tc>
      </w:tr>
      <w:tr w:rsidR="00504E3D" w:rsidRPr="00504E3D" w14:paraId="295B5C9D" w14:textId="77777777" w:rsidTr="00504E3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14:paraId="2D5FAD7B" w14:textId="77777777"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szCs w:val="22"/>
                <w:lang w:val="es-AR" w:eastAsia="es-AR"/>
              </w:rPr>
              <w:t>CodJuez</w:t>
            </w:r>
          </w:p>
        </w:tc>
        <w:tc>
          <w:tcPr>
            <w:tcW w:w="1380" w:type="dxa"/>
            <w:hideMark/>
          </w:tcPr>
          <w:p w14:paraId="4A8F1D54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szCs w:val="22"/>
                <w:lang w:val="es-AR" w:eastAsia="es-AR"/>
              </w:rPr>
              <w:t>int</w:t>
            </w:r>
          </w:p>
        </w:tc>
        <w:tc>
          <w:tcPr>
            <w:tcW w:w="2040" w:type="dxa"/>
            <w:noWrap/>
            <w:hideMark/>
          </w:tcPr>
          <w:p w14:paraId="6F64F618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</w:p>
        </w:tc>
        <w:tc>
          <w:tcPr>
            <w:tcW w:w="1967" w:type="dxa"/>
            <w:hideMark/>
          </w:tcPr>
          <w:p w14:paraId="0F41DF52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si</w:t>
            </w:r>
          </w:p>
        </w:tc>
        <w:tc>
          <w:tcPr>
            <w:tcW w:w="6095" w:type="dxa"/>
            <w:hideMark/>
          </w:tcPr>
          <w:p w14:paraId="6D211624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Código de Juzgado.</w:t>
            </w:r>
          </w:p>
        </w:tc>
      </w:tr>
      <w:tr w:rsidR="00504E3D" w:rsidRPr="00504E3D" w14:paraId="1FB13C1B" w14:textId="77777777" w:rsidTr="00504E3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14:paraId="30FCBE7D" w14:textId="77777777"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szCs w:val="22"/>
                <w:lang w:val="es-AR" w:eastAsia="es-AR"/>
              </w:rPr>
              <w:t>Ord</w:t>
            </w:r>
          </w:p>
        </w:tc>
        <w:tc>
          <w:tcPr>
            <w:tcW w:w="1380" w:type="dxa"/>
            <w:hideMark/>
          </w:tcPr>
          <w:p w14:paraId="6B2497E0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szCs w:val="22"/>
                <w:lang w:val="es-AR" w:eastAsia="es-AR"/>
              </w:rPr>
              <w:t>varchar</w:t>
            </w:r>
          </w:p>
        </w:tc>
        <w:tc>
          <w:tcPr>
            <w:tcW w:w="2040" w:type="dxa"/>
            <w:noWrap/>
            <w:hideMark/>
          </w:tcPr>
          <w:p w14:paraId="75E35DBD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2</w:t>
            </w:r>
          </w:p>
        </w:tc>
        <w:tc>
          <w:tcPr>
            <w:tcW w:w="1967" w:type="dxa"/>
            <w:hideMark/>
          </w:tcPr>
          <w:p w14:paraId="2E90151F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si</w:t>
            </w:r>
          </w:p>
        </w:tc>
        <w:tc>
          <w:tcPr>
            <w:tcW w:w="6095" w:type="dxa"/>
            <w:hideMark/>
          </w:tcPr>
          <w:p w14:paraId="68870AAB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Orden para ordenar los tribunales.</w:t>
            </w:r>
          </w:p>
        </w:tc>
      </w:tr>
      <w:tr w:rsidR="00504E3D" w:rsidRPr="00504E3D" w14:paraId="704C8FB2" w14:textId="77777777" w:rsidTr="00504E3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14:paraId="6D5BA68E" w14:textId="77777777"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szCs w:val="22"/>
                <w:lang w:val="es-AR" w:eastAsia="es-AR"/>
              </w:rPr>
              <w:t>Activo</w:t>
            </w:r>
          </w:p>
        </w:tc>
        <w:tc>
          <w:tcPr>
            <w:tcW w:w="1380" w:type="dxa"/>
            <w:hideMark/>
          </w:tcPr>
          <w:p w14:paraId="7011921D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szCs w:val="22"/>
                <w:lang w:val="es-AR" w:eastAsia="es-AR"/>
              </w:rPr>
              <w:t>varchar</w:t>
            </w:r>
          </w:p>
        </w:tc>
        <w:tc>
          <w:tcPr>
            <w:tcW w:w="2040" w:type="dxa"/>
            <w:noWrap/>
            <w:hideMark/>
          </w:tcPr>
          <w:p w14:paraId="6D1F5E8A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1</w:t>
            </w:r>
          </w:p>
        </w:tc>
        <w:tc>
          <w:tcPr>
            <w:tcW w:w="1967" w:type="dxa"/>
            <w:hideMark/>
          </w:tcPr>
          <w:p w14:paraId="677AC5A6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si</w:t>
            </w:r>
          </w:p>
        </w:tc>
        <w:tc>
          <w:tcPr>
            <w:tcW w:w="6095" w:type="dxa"/>
            <w:hideMark/>
          </w:tcPr>
          <w:p w14:paraId="6BFD5256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szCs w:val="22"/>
                <w:lang w:val="es-AR" w:eastAsia="es-AR"/>
              </w:rPr>
              <w:t xml:space="preserve">Indica si el registro </w:t>
            </w:r>
            <w:r w:rsidR="00290722" w:rsidRPr="00504E3D">
              <w:rPr>
                <w:rFonts w:eastAsia="Times New Roman" w:cs="Calibri"/>
                <w:szCs w:val="22"/>
                <w:lang w:val="es-AR" w:eastAsia="es-AR"/>
              </w:rPr>
              <w:t>está</w:t>
            </w:r>
            <w:r w:rsidRPr="00504E3D">
              <w:rPr>
                <w:rFonts w:eastAsia="Times New Roman" w:cs="Calibri"/>
                <w:szCs w:val="22"/>
                <w:lang w:val="es-AR" w:eastAsia="es-AR"/>
              </w:rPr>
              <w:t xml:space="preserve"> activo o no.</w:t>
            </w:r>
          </w:p>
        </w:tc>
      </w:tr>
      <w:tr w:rsidR="00504E3D" w:rsidRPr="00504E3D" w14:paraId="1CB8D830" w14:textId="77777777" w:rsidTr="00504E3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14:paraId="44319394" w14:textId="77777777"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szCs w:val="22"/>
                <w:lang w:val="es-AR" w:eastAsia="es-AR"/>
              </w:rPr>
              <w:t>Loc</w:t>
            </w:r>
          </w:p>
        </w:tc>
        <w:tc>
          <w:tcPr>
            <w:tcW w:w="1380" w:type="dxa"/>
            <w:hideMark/>
          </w:tcPr>
          <w:p w14:paraId="3CF76E9B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szCs w:val="22"/>
                <w:lang w:val="es-AR" w:eastAsia="es-AR"/>
              </w:rPr>
              <w:t>varchar</w:t>
            </w:r>
          </w:p>
        </w:tc>
        <w:tc>
          <w:tcPr>
            <w:tcW w:w="2040" w:type="dxa"/>
            <w:noWrap/>
            <w:hideMark/>
          </w:tcPr>
          <w:p w14:paraId="7B5B01FA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8</w:t>
            </w:r>
          </w:p>
        </w:tc>
        <w:tc>
          <w:tcPr>
            <w:tcW w:w="1967" w:type="dxa"/>
            <w:hideMark/>
          </w:tcPr>
          <w:p w14:paraId="6D67D392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si</w:t>
            </w:r>
          </w:p>
        </w:tc>
        <w:tc>
          <w:tcPr>
            <w:tcW w:w="6095" w:type="dxa"/>
            <w:hideMark/>
          </w:tcPr>
          <w:p w14:paraId="432C7CB4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FF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FF0000"/>
                <w:szCs w:val="22"/>
                <w:lang w:val="es-AR" w:eastAsia="es-AR"/>
              </w:rPr>
              <w:t>Campo redundante, almacena la localidad en formato abreviado FSA.</w:t>
            </w:r>
          </w:p>
        </w:tc>
      </w:tr>
    </w:tbl>
    <w:p w14:paraId="7A4A7842" w14:textId="77777777" w:rsidR="00F531F5" w:rsidRDefault="00F531F5" w:rsidP="003B4653">
      <w:pPr>
        <w:jc w:val="both"/>
        <w:rPr>
          <w:rFonts w:cs="Calibri"/>
        </w:rPr>
      </w:pPr>
    </w:p>
    <w:p w14:paraId="15F47F7B" w14:textId="77777777" w:rsidR="00F531F5" w:rsidRDefault="00F531F5" w:rsidP="003B4653">
      <w:pPr>
        <w:jc w:val="both"/>
        <w:rPr>
          <w:rFonts w:cs="Calibri"/>
        </w:rPr>
      </w:pPr>
    </w:p>
    <w:p w14:paraId="5FCB3CC4" w14:textId="77777777" w:rsidR="00D96790" w:rsidRDefault="00D96790" w:rsidP="003B4653">
      <w:pPr>
        <w:jc w:val="both"/>
        <w:rPr>
          <w:rFonts w:cs="Calibri"/>
        </w:rPr>
        <w:sectPr w:rsidR="00D96790" w:rsidSect="00130119">
          <w:pgSz w:w="16838" w:h="11906" w:orient="landscape" w:code="9"/>
          <w:pgMar w:top="1417" w:right="1701" w:bottom="1417" w:left="1701" w:header="0" w:footer="0" w:gutter="0"/>
          <w:pgNumType w:start="1"/>
          <w:cols w:space="708"/>
          <w:titlePg/>
          <w:docGrid w:linePitch="360"/>
        </w:sectPr>
      </w:pPr>
    </w:p>
    <w:p w14:paraId="12E7160E" w14:textId="77777777" w:rsidR="00C6366C" w:rsidRDefault="00C6366C" w:rsidP="00C95AF5">
      <w:pPr>
        <w:pStyle w:val="Ttulo2"/>
        <w:rPr>
          <w:lang w:bidi="es-ES"/>
        </w:rPr>
      </w:pPr>
      <w:bookmarkStart w:id="7" w:name="_Toc150759847"/>
      <w:r>
        <w:rPr>
          <w:lang w:bidi="es-ES"/>
        </w:rPr>
        <w:lastRenderedPageBreak/>
        <w:t>ANÁLISIS DE DATOS</w:t>
      </w:r>
      <w:bookmarkEnd w:id="7"/>
    </w:p>
    <w:p w14:paraId="4645CB50" w14:textId="77777777" w:rsidR="009F693D" w:rsidRPr="00C6366C" w:rsidRDefault="00290722" w:rsidP="009B21C1">
      <w:pPr>
        <w:jc w:val="both"/>
        <w:rPr>
          <w:rFonts w:cs="Calibri"/>
        </w:rPr>
      </w:pPr>
      <w:r>
        <w:rPr>
          <w:rFonts w:cs="Calibri"/>
        </w:rPr>
        <w:t>N</w:t>
      </w:r>
      <w:r w:rsidR="00BA56CF">
        <w:rPr>
          <w:rFonts w:cs="Calibri"/>
        </w:rPr>
        <w:t xml:space="preserve">o presentan valores </w:t>
      </w:r>
      <w:r w:rsidR="007547F0">
        <w:rPr>
          <w:rFonts w:cs="Calibri"/>
        </w:rPr>
        <w:t>duplicados</w:t>
      </w:r>
      <w:r>
        <w:rPr>
          <w:rFonts w:cs="Calibri"/>
        </w:rPr>
        <w:t xml:space="preserve"> a nivel de registros</w:t>
      </w:r>
      <w:r w:rsidR="007547F0">
        <w:rPr>
          <w:rFonts w:cs="Calibri"/>
        </w:rPr>
        <w:t>,</w:t>
      </w:r>
      <w:r w:rsidR="00BA56CF">
        <w:rPr>
          <w:rFonts w:cs="Calibri"/>
        </w:rPr>
        <w:t xml:space="preserve"> pero </w:t>
      </w:r>
      <w:r w:rsidR="007547F0">
        <w:rPr>
          <w:rFonts w:cs="Calibri"/>
        </w:rPr>
        <w:t xml:space="preserve">sí se observan valores nulos </w:t>
      </w:r>
      <w:r w:rsidR="007547F0" w:rsidRPr="00BE5FDA">
        <w:rPr>
          <w:rFonts w:cs="Calibri"/>
          <w:szCs w:val="24"/>
        </w:rPr>
        <w:t xml:space="preserve">en las columnas de </w:t>
      </w:r>
      <w:r w:rsidR="007547F0" w:rsidRPr="00BE5FDA">
        <w:rPr>
          <w:rFonts w:cs="Calibri"/>
          <w:b/>
          <w:szCs w:val="24"/>
        </w:rPr>
        <w:t>Resolucion</w:t>
      </w:r>
      <w:r w:rsidR="007547F0" w:rsidRPr="00BE5FDA">
        <w:rPr>
          <w:rFonts w:cs="Calibri"/>
          <w:szCs w:val="24"/>
        </w:rPr>
        <w:t xml:space="preserve"> y </w:t>
      </w:r>
      <w:r w:rsidR="007547F0" w:rsidRPr="00BE5FDA">
        <w:rPr>
          <w:rFonts w:cs="Calibri"/>
          <w:b/>
          <w:szCs w:val="24"/>
        </w:rPr>
        <w:t>Expediente</w:t>
      </w:r>
      <w:r w:rsidR="007547F0" w:rsidRPr="00BE5FDA">
        <w:rPr>
          <w:rFonts w:cs="Calibri"/>
          <w:szCs w:val="24"/>
        </w:rPr>
        <w:t xml:space="preserve"> en los fallos, que implica un </w:t>
      </w:r>
      <w:r w:rsidR="007547F0" w:rsidRPr="00BE5FDA">
        <w:rPr>
          <w:rFonts w:eastAsia="Times New Roman" w:cs="Calibri"/>
          <w:szCs w:val="24"/>
          <w:lang w:val="es-AR" w:eastAsia="es-AR"/>
        </w:rPr>
        <w:t>11,64% para el</w:t>
      </w:r>
      <w:r w:rsidR="007547F0">
        <w:rPr>
          <w:rFonts w:eastAsia="Times New Roman" w:cs="Calibri"/>
          <w:sz w:val="22"/>
          <w:szCs w:val="24"/>
          <w:lang w:val="es-AR" w:eastAsia="es-AR"/>
        </w:rPr>
        <w:t xml:space="preserve"> </w:t>
      </w:r>
      <w:r w:rsidR="007547F0" w:rsidRPr="00BE5FDA">
        <w:rPr>
          <w:rFonts w:cs="Calibri"/>
        </w:rPr>
        <w:t>total de fallos consultados al día de la fecha 18.108 registros.</w:t>
      </w:r>
      <w:r w:rsidR="00BA56CF">
        <w:rPr>
          <w:rFonts w:cs="Calibri"/>
        </w:rPr>
        <w:t xml:space="preserve"> </w:t>
      </w:r>
      <w:r w:rsidR="007547F0">
        <w:rPr>
          <w:rFonts w:cs="Calibri"/>
        </w:rPr>
        <w:t>En estas mismas columnas se observan registros con valores vacíos siendo el 88,35%, por lo que podemos sostener que estas columnas en casi el 100%</w:t>
      </w:r>
      <w:r w:rsidR="00E61A66">
        <w:rPr>
          <w:rFonts w:cs="Calibri"/>
        </w:rPr>
        <w:t xml:space="preserve"> (</w:t>
      </w:r>
      <w:r w:rsidR="00E61A66" w:rsidRPr="00E61A66">
        <w:rPr>
          <w:rFonts w:cs="Calibri"/>
        </w:rPr>
        <w:t>18.107</w:t>
      </w:r>
      <w:r w:rsidR="00E61A66">
        <w:rPr>
          <w:rFonts w:cs="Calibri"/>
        </w:rPr>
        <w:t xml:space="preserve"> registros)</w:t>
      </w:r>
      <w:r w:rsidR="007547F0">
        <w:rPr>
          <w:rFonts w:cs="Calibri"/>
        </w:rPr>
        <w:t xml:space="preserve"> </w:t>
      </w:r>
      <w:r w:rsidR="00E61A66">
        <w:rPr>
          <w:rFonts w:cs="Calibri"/>
        </w:rPr>
        <w:t>tienen sus campos</w:t>
      </w:r>
      <w:r w:rsidR="007547F0">
        <w:rPr>
          <w:rFonts w:cs="Calibri"/>
        </w:rPr>
        <w:t xml:space="preserve"> con datos vacíos o nulos. </w:t>
      </w:r>
      <w:r w:rsidR="00AB5113">
        <w:rPr>
          <w:rFonts w:cs="Calibri"/>
        </w:rPr>
        <w:t xml:space="preserve"> </w:t>
      </w:r>
    </w:p>
    <w:p w14:paraId="7E9586B0" w14:textId="77777777" w:rsidR="009F693D" w:rsidRPr="00CF7BBD" w:rsidRDefault="00692224" w:rsidP="009B21C1">
      <w:pPr>
        <w:spacing w:after="180" w:line="336" w:lineRule="auto"/>
        <w:contextualSpacing w:val="0"/>
        <w:jc w:val="both"/>
        <w:rPr>
          <w:rFonts w:cs="Calibri"/>
        </w:rPr>
      </w:pPr>
      <w:r w:rsidRPr="00CF7BBD">
        <w:rPr>
          <w:rFonts w:cs="Calibri"/>
        </w:rPr>
        <w:t xml:space="preserve">Siguiendo con la entidad de los fallos el campo </w:t>
      </w:r>
      <w:r w:rsidRPr="008A23A9">
        <w:rPr>
          <w:rFonts w:cs="Calibri"/>
          <w:b/>
        </w:rPr>
        <w:t>Tipo</w:t>
      </w:r>
      <w:r w:rsidRPr="00CF7BBD">
        <w:rPr>
          <w:rFonts w:cs="Calibri"/>
        </w:rPr>
        <w:t xml:space="preserve"> determina si el registro es </w:t>
      </w:r>
      <w:r w:rsidR="009B21C1">
        <w:rPr>
          <w:rFonts w:cs="Calibri"/>
        </w:rPr>
        <w:t>se</w:t>
      </w:r>
      <w:r w:rsidRPr="00CF7BBD">
        <w:rPr>
          <w:rFonts w:cs="Calibri"/>
        </w:rPr>
        <w:t>ntencia o AI, en este caso los registros en vacío son Sentencias.</w:t>
      </w:r>
      <w:r w:rsidR="00CF7BBD">
        <w:rPr>
          <w:rFonts w:cs="Calibri"/>
        </w:rPr>
        <w:t xml:space="preserve"> Por </w:t>
      </w:r>
      <w:r w:rsidR="008A23A9">
        <w:rPr>
          <w:rFonts w:cs="Calibri"/>
        </w:rPr>
        <w:t>último,</w:t>
      </w:r>
      <w:r w:rsidR="00CF7BBD">
        <w:rPr>
          <w:rFonts w:cs="Calibri"/>
        </w:rPr>
        <w:t xml:space="preserve"> se debe revisa</w:t>
      </w:r>
      <w:r w:rsidR="008A23A9">
        <w:rPr>
          <w:rFonts w:cs="Calibri"/>
        </w:rPr>
        <w:t>r aquellos registros que no pose</w:t>
      </w:r>
      <w:r w:rsidR="00CF7BBD">
        <w:rPr>
          <w:rFonts w:cs="Calibri"/>
        </w:rPr>
        <w:t xml:space="preserve">en </w:t>
      </w:r>
      <w:r w:rsidR="00CF7BBD" w:rsidRPr="008A23A9">
        <w:rPr>
          <w:rFonts w:cs="Calibri"/>
          <w:b/>
        </w:rPr>
        <w:t>Partes</w:t>
      </w:r>
      <w:r w:rsidR="00CF7BBD">
        <w:rPr>
          <w:rFonts w:cs="Calibri"/>
        </w:rPr>
        <w:t xml:space="preserve"> y </w:t>
      </w:r>
      <w:r w:rsidR="00CF7BBD" w:rsidRPr="008A23A9">
        <w:rPr>
          <w:rFonts w:cs="Calibri"/>
          <w:b/>
        </w:rPr>
        <w:t>Fallo</w:t>
      </w:r>
      <w:r w:rsidR="00CF7BBD">
        <w:rPr>
          <w:rFonts w:cs="Calibri"/>
        </w:rPr>
        <w:t xml:space="preserve"> cargados en sus </w:t>
      </w:r>
      <w:r w:rsidR="008A23A9">
        <w:rPr>
          <w:rFonts w:cs="Calibri"/>
        </w:rPr>
        <w:t>registros. -</w:t>
      </w:r>
    </w:p>
    <w:p w14:paraId="495D0AD8" w14:textId="77777777" w:rsidR="009F693D" w:rsidRPr="00CF7BBD" w:rsidRDefault="0013266D" w:rsidP="00FD0D43">
      <w:pPr>
        <w:jc w:val="both"/>
        <w:rPr>
          <w:rFonts w:cs="Calibri"/>
        </w:rPr>
      </w:pPr>
      <w:r>
        <w:rPr>
          <w:rFonts w:cs="Calibri"/>
        </w:rPr>
        <w:t xml:space="preserve">En la revisión de esos datos con </w:t>
      </w:r>
      <w:r w:rsidRPr="00823555">
        <w:rPr>
          <w:rFonts w:cs="Calibri"/>
          <w:b/>
        </w:rPr>
        <w:t>Partes</w:t>
      </w:r>
      <w:r>
        <w:rPr>
          <w:rFonts w:cs="Calibri"/>
        </w:rPr>
        <w:t xml:space="preserve"> en valor vacío se observan los registros de la </w:t>
      </w:r>
      <w:r w:rsidR="00AC36E4">
        <w:rPr>
          <w:rFonts w:cs="Calibri"/>
        </w:rPr>
        <w:fldChar w:fldCharType="begin"/>
      </w:r>
      <w:r w:rsidR="00AC36E4">
        <w:rPr>
          <w:rFonts w:cs="Calibri"/>
        </w:rPr>
        <w:instrText xml:space="preserve"> REF _Ref150233421 \h  \* MERGEFORMAT </w:instrText>
      </w:r>
      <w:r w:rsidR="00AC36E4">
        <w:rPr>
          <w:rFonts w:cs="Calibri"/>
        </w:rPr>
      </w:r>
      <w:r w:rsidR="00AC36E4">
        <w:rPr>
          <w:rFonts w:cs="Calibri"/>
        </w:rPr>
        <w:fldChar w:fldCharType="separate"/>
      </w:r>
      <w:r w:rsidR="00290722" w:rsidRPr="00823555">
        <w:rPr>
          <w:rFonts w:cs="Calibri"/>
          <w:i/>
        </w:rPr>
        <w:t>Figura 2. Consulta fallos con columna Partes en valores</w:t>
      </w:r>
      <w:r w:rsidR="00290722">
        <w:t xml:space="preserve"> </w:t>
      </w:r>
      <w:r w:rsidR="00AC36E4">
        <w:rPr>
          <w:rFonts w:cs="Calibri"/>
        </w:rPr>
        <w:fldChar w:fldCharType="end"/>
      </w:r>
      <w:r w:rsidR="00AC36E4">
        <w:rPr>
          <w:rFonts w:cs="Calibri"/>
        </w:rPr>
        <w:t xml:space="preserve">. </w:t>
      </w:r>
      <w:r w:rsidR="00BC5F1D">
        <w:rPr>
          <w:rFonts w:cs="Calibri"/>
        </w:rPr>
        <w:t xml:space="preserve">En relación a la columna Fallos se visualiza la </w:t>
      </w:r>
      <w:r w:rsidR="00BC5F1D" w:rsidRPr="00823555">
        <w:rPr>
          <w:rFonts w:cs="Calibri"/>
          <w:i/>
        </w:rPr>
        <w:fldChar w:fldCharType="begin"/>
      </w:r>
      <w:r w:rsidR="00BC5F1D" w:rsidRPr="00823555">
        <w:rPr>
          <w:rFonts w:cs="Calibri"/>
          <w:i/>
        </w:rPr>
        <w:instrText xml:space="preserve"> REF _Ref150234325 \h  \* MERGEFORMAT </w:instrText>
      </w:r>
      <w:r w:rsidR="00BC5F1D" w:rsidRPr="00823555">
        <w:rPr>
          <w:rFonts w:cs="Calibri"/>
          <w:i/>
        </w:rPr>
      </w:r>
      <w:r w:rsidR="00BC5F1D" w:rsidRPr="00823555">
        <w:rPr>
          <w:rFonts w:cs="Calibri"/>
          <w:i/>
        </w:rPr>
        <w:fldChar w:fldCharType="separate"/>
      </w:r>
      <w:r w:rsidR="00290722" w:rsidRPr="00823555">
        <w:rPr>
          <w:rFonts w:cs="Calibri"/>
          <w:i/>
        </w:rPr>
        <w:t>Figura 3. Consulta fallos con columna Fallo en valores</w:t>
      </w:r>
      <w:r w:rsidR="00290722" w:rsidRPr="00823555">
        <w:rPr>
          <w:i/>
        </w:rPr>
        <w:t xml:space="preserve"> vacío</w:t>
      </w:r>
      <w:r w:rsidR="00290722" w:rsidRPr="00823555">
        <w:rPr>
          <w:rFonts w:cs="Calibri"/>
          <w:i/>
        </w:rPr>
        <w:t>s</w:t>
      </w:r>
      <w:r w:rsidR="00BC5F1D" w:rsidRPr="00823555">
        <w:rPr>
          <w:rFonts w:cs="Calibri"/>
          <w:i/>
        </w:rPr>
        <w:fldChar w:fldCharType="end"/>
      </w:r>
      <w:r w:rsidR="00BC5F1D">
        <w:rPr>
          <w:rFonts w:cs="Calibri"/>
        </w:rPr>
        <w:t>. Véase las recomendaciones técnicas para estos casos.</w:t>
      </w:r>
    </w:p>
    <w:p w14:paraId="1175D285" w14:textId="77777777" w:rsidR="009F693D" w:rsidRDefault="00290722" w:rsidP="00FD0D43">
      <w:pPr>
        <w:spacing w:after="180" w:line="336" w:lineRule="auto"/>
        <w:contextualSpacing w:val="0"/>
        <w:jc w:val="both"/>
        <w:rPr>
          <w:rFonts w:cs="Calibri"/>
        </w:rPr>
      </w:pPr>
      <w:r w:rsidRPr="00FD0D43">
        <w:rPr>
          <w:rFonts w:cs="Calibri"/>
        </w:rPr>
        <w:t>Observándose la entidad de jurisprudencia (también denominada sumarios)</w:t>
      </w:r>
      <w:r w:rsidR="00FD0D43">
        <w:rPr>
          <w:rFonts w:cs="Calibri"/>
        </w:rPr>
        <w:t xml:space="preserve"> se observa que </w:t>
      </w:r>
      <w:r w:rsidR="00FD0D43" w:rsidRPr="00823555">
        <w:rPr>
          <w:rFonts w:cs="Calibri"/>
          <w:b/>
        </w:rPr>
        <w:t>fecord</w:t>
      </w:r>
      <w:r w:rsidR="00FD0D43" w:rsidRPr="00FD0D43">
        <w:rPr>
          <w:rFonts w:cs="Calibri"/>
        </w:rPr>
        <w:t xml:space="preserve"> tiene tanto nulos como </w:t>
      </w:r>
      <w:r w:rsidR="00B1713D" w:rsidRPr="00FD0D43">
        <w:rPr>
          <w:rFonts w:cs="Calibri"/>
        </w:rPr>
        <w:t>vacíos</w:t>
      </w:r>
      <w:r w:rsidR="00FD0D43" w:rsidRPr="00FD0D43">
        <w:rPr>
          <w:rFonts w:cs="Calibri"/>
        </w:rPr>
        <w:t>, en las recomendaciones técnicas se sugiere su eliminación pues Esta fecha es la misma que el campo Fecha para jurisprudencia</w:t>
      </w:r>
      <w:r w:rsidR="00FD0D43">
        <w:rPr>
          <w:rFonts w:cs="Calibri"/>
        </w:rPr>
        <w:t>.</w:t>
      </w:r>
    </w:p>
    <w:p w14:paraId="7019E7D1" w14:textId="73D03602" w:rsidR="009F693D" w:rsidRPr="00823555" w:rsidRDefault="00FD0D43" w:rsidP="00FA2631">
      <w:pPr>
        <w:spacing w:after="180" w:line="336" w:lineRule="auto"/>
        <w:contextualSpacing w:val="0"/>
        <w:jc w:val="both"/>
        <w:rPr>
          <w:lang w:bidi="es-ES"/>
        </w:rPr>
      </w:pPr>
      <w:r>
        <w:rPr>
          <w:rFonts w:cs="Calibri"/>
        </w:rPr>
        <w:t xml:space="preserve">En el campo </w:t>
      </w:r>
      <w:r w:rsidRPr="00823555">
        <w:rPr>
          <w:rFonts w:cs="Calibri"/>
          <w:b/>
        </w:rPr>
        <w:t>TIPO</w:t>
      </w:r>
      <w:r>
        <w:rPr>
          <w:rFonts w:cs="Calibri"/>
        </w:rPr>
        <w:t xml:space="preserve"> sucede lo mismo que en la entidad de fallos, este </w:t>
      </w:r>
      <w:r w:rsidRPr="00CF7BBD">
        <w:rPr>
          <w:rFonts w:cs="Calibri"/>
        </w:rPr>
        <w:t xml:space="preserve">determina si el </w:t>
      </w:r>
      <w:r w:rsidRPr="00823555">
        <w:rPr>
          <w:rFonts w:cs="Calibri"/>
        </w:rPr>
        <w:t xml:space="preserve">sumario es de sentencia o AI, en este caso los registros en vacío son Sentencias. Si se deben revisar aquellos registros con </w:t>
      </w:r>
      <w:r w:rsidRPr="00823555">
        <w:rPr>
          <w:rFonts w:cs="Calibri"/>
          <w:b/>
        </w:rPr>
        <w:t>TEMA</w:t>
      </w:r>
      <w:r w:rsidRPr="00823555">
        <w:rPr>
          <w:rFonts w:cs="Calibri"/>
        </w:rPr>
        <w:t xml:space="preserve"> y </w:t>
      </w:r>
      <w:r w:rsidR="00B744D3" w:rsidRPr="00823555">
        <w:rPr>
          <w:rFonts w:cs="Calibri"/>
          <w:b/>
        </w:rPr>
        <w:t>PARTES</w:t>
      </w:r>
      <w:r w:rsidR="00B744D3" w:rsidRPr="00823555">
        <w:rPr>
          <w:rFonts w:cs="Calibri"/>
        </w:rPr>
        <w:t xml:space="preserve"> en </w:t>
      </w:r>
      <w:r w:rsidR="00823555" w:rsidRPr="00823555">
        <w:rPr>
          <w:rFonts w:cs="Calibri"/>
        </w:rPr>
        <w:t xml:space="preserve">vacío </w:t>
      </w:r>
      <w:r w:rsidR="00823555" w:rsidRPr="00823555">
        <w:rPr>
          <w:rFonts w:cs="Calibri"/>
          <w:i/>
        </w:rPr>
        <w:t>(</w:t>
      </w:r>
      <w:r w:rsidR="00823555" w:rsidRPr="00823555">
        <w:rPr>
          <w:rFonts w:cs="Calibri"/>
          <w:i/>
        </w:rPr>
        <w:fldChar w:fldCharType="begin"/>
      </w:r>
      <w:r w:rsidR="00823555" w:rsidRPr="00823555">
        <w:rPr>
          <w:rFonts w:cs="Calibri"/>
          <w:i/>
        </w:rPr>
        <w:instrText xml:space="preserve"> REF _Ref150756889 \h  \* MERGEFORMAT </w:instrText>
      </w:r>
      <w:r w:rsidR="00823555" w:rsidRPr="00823555">
        <w:rPr>
          <w:rFonts w:cs="Calibri"/>
          <w:i/>
        </w:rPr>
      </w:r>
      <w:r w:rsidR="00823555" w:rsidRPr="00823555">
        <w:rPr>
          <w:rFonts w:cs="Calibri"/>
          <w:i/>
        </w:rPr>
        <w:fldChar w:fldCharType="separate"/>
      </w:r>
      <w:r w:rsidR="00823555" w:rsidRPr="00823555">
        <w:rPr>
          <w:i/>
        </w:rPr>
        <w:t xml:space="preserve">Figura </w:t>
      </w:r>
      <w:r w:rsidR="00823555" w:rsidRPr="00823555">
        <w:rPr>
          <w:i/>
          <w:noProof/>
        </w:rPr>
        <w:t>4</w:t>
      </w:r>
      <w:r w:rsidR="00823555" w:rsidRPr="00823555">
        <w:rPr>
          <w:i/>
        </w:rPr>
        <w:t xml:space="preserve">. Consulta de sumarios con columna </w:t>
      </w:r>
      <w:r w:rsidR="00823555" w:rsidRPr="00823555">
        <w:rPr>
          <w:rFonts w:cs="Calibri"/>
          <w:i/>
        </w:rPr>
        <w:t>TEMA</w:t>
      </w:r>
      <w:r w:rsidR="00823555" w:rsidRPr="00823555">
        <w:rPr>
          <w:i/>
        </w:rPr>
        <w:t xml:space="preserve"> vacío</w:t>
      </w:r>
      <w:r w:rsidR="00823555" w:rsidRPr="00823555">
        <w:rPr>
          <w:rFonts w:cs="Calibri"/>
          <w:i/>
        </w:rPr>
        <w:fldChar w:fldCharType="end"/>
      </w:r>
      <w:r w:rsidR="00823555" w:rsidRPr="00823555">
        <w:rPr>
          <w:rFonts w:cs="Calibri"/>
        </w:rPr>
        <w:t xml:space="preserve"> y </w:t>
      </w:r>
      <w:r w:rsidR="00823555" w:rsidRPr="00823555">
        <w:rPr>
          <w:rFonts w:cs="Calibri"/>
          <w:i/>
        </w:rPr>
        <w:fldChar w:fldCharType="begin"/>
      </w:r>
      <w:r w:rsidR="00823555" w:rsidRPr="00823555">
        <w:rPr>
          <w:rFonts w:cs="Calibri"/>
          <w:i/>
        </w:rPr>
        <w:instrText xml:space="preserve"> REF _Ref150756893 \h </w:instrText>
      </w:r>
      <w:r w:rsidR="00823555">
        <w:rPr>
          <w:rFonts w:cs="Calibri"/>
          <w:i/>
        </w:rPr>
        <w:instrText xml:space="preserve"> \* MERGEFORMAT </w:instrText>
      </w:r>
      <w:r w:rsidR="00823555" w:rsidRPr="00823555">
        <w:rPr>
          <w:rFonts w:cs="Calibri"/>
          <w:i/>
        </w:rPr>
      </w:r>
      <w:r w:rsidR="00823555" w:rsidRPr="00823555">
        <w:rPr>
          <w:rFonts w:cs="Calibri"/>
          <w:i/>
        </w:rPr>
        <w:fldChar w:fldCharType="separate"/>
      </w:r>
      <w:r w:rsidR="00823555" w:rsidRPr="00823555">
        <w:rPr>
          <w:i/>
        </w:rPr>
        <w:t xml:space="preserve">Figura </w:t>
      </w:r>
      <w:r w:rsidR="00823555" w:rsidRPr="00823555">
        <w:rPr>
          <w:i/>
          <w:noProof/>
        </w:rPr>
        <w:t>5</w:t>
      </w:r>
      <w:r w:rsidR="00823555" w:rsidRPr="00823555">
        <w:rPr>
          <w:i/>
        </w:rPr>
        <w:t>. Consulta de sumarios con columna PARTES en vacío</w:t>
      </w:r>
      <w:r w:rsidR="00823555" w:rsidRPr="00823555">
        <w:rPr>
          <w:rFonts w:cs="Calibri"/>
          <w:i/>
        </w:rPr>
        <w:fldChar w:fldCharType="end"/>
      </w:r>
      <w:r w:rsidR="002C4F7B" w:rsidRPr="00823555">
        <w:rPr>
          <w:rFonts w:cs="Calibri"/>
        </w:rPr>
        <w:t>). -</w:t>
      </w:r>
    </w:p>
    <w:p w14:paraId="2CDF4346" w14:textId="77777777" w:rsidR="00235191" w:rsidRDefault="00235191" w:rsidP="00FA2631">
      <w:pPr>
        <w:spacing w:after="180" w:line="336" w:lineRule="auto"/>
        <w:contextualSpacing w:val="0"/>
        <w:jc w:val="both"/>
        <w:rPr>
          <w:lang w:bidi="es-ES"/>
        </w:rPr>
      </w:pPr>
      <w:r w:rsidRPr="00235191">
        <w:rPr>
          <w:lang w:bidi="es-ES"/>
        </w:rPr>
        <w:t xml:space="preserve">Por último, de los tribunales podemos observar 4 registros con localidad en valor </w:t>
      </w:r>
      <w:r w:rsidR="00FA2631" w:rsidRPr="00235191">
        <w:rPr>
          <w:lang w:bidi="es-ES"/>
        </w:rPr>
        <w:t>vacío</w:t>
      </w:r>
      <w:r w:rsidRPr="00235191">
        <w:rPr>
          <w:lang w:bidi="es-ES"/>
        </w:rPr>
        <w:t xml:space="preserve"> lo que se recomienda completar este dato</w:t>
      </w:r>
      <w:r>
        <w:rPr>
          <w:lang w:bidi="es-ES"/>
        </w:rPr>
        <w:t>.</w:t>
      </w:r>
    </w:p>
    <w:p w14:paraId="0C24A222" w14:textId="77777777" w:rsidR="00235191" w:rsidRDefault="00235191" w:rsidP="00FA2631">
      <w:pPr>
        <w:spacing w:after="180" w:line="336" w:lineRule="auto"/>
        <w:contextualSpacing w:val="0"/>
        <w:jc w:val="both"/>
        <w:rPr>
          <w:lang w:bidi="es-ES"/>
        </w:rPr>
      </w:pPr>
      <w:r>
        <w:rPr>
          <w:lang w:bidi="es-ES"/>
        </w:rPr>
        <w:t xml:space="preserve">Se analizaron además cuantos registros de sumarios se relacionan a los fallos según </w:t>
      </w:r>
      <w:r w:rsidR="003263AF">
        <w:rPr>
          <w:lang w:bidi="es-ES"/>
        </w:rPr>
        <w:t xml:space="preserve">el </w:t>
      </w:r>
      <w:r w:rsidR="003D543F">
        <w:rPr>
          <w:lang w:bidi="es-ES"/>
        </w:rPr>
        <w:t>número</w:t>
      </w:r>
      <w:r w:rsidR="003263AF">
        <w:rPr>
          <w:lang w:bidi="es-ES"/>
        </w:rPr>
        <w:t xml:space="preserve"> de fallo y el tribunal</w:t>
      </w:r>
      <w:r>
        <w:rPr>
          <w:lang w:bidi="es-ES"/>
        </w:rPr>
        <w:t>, resultando la consulta con 197 registros a revisar esta inconsistencia.</w:t>
      </w:r>
    </w:p>
    <w:p w14:paraId="746CB3B0" w14:textId="77777777" w:rsidR="003263AF" w:rsidRPr="00235191" w:rsidRDefault="003263AF">
      <w:pPr>
        <w:spacing w:after="180" w:line="336" w:lineRule="auto"/>
        <w:contextualSpacing w:val="0"/>
        <w:rPr>
          <w:lang w:bidi="es-ES"/>
        </w:rPr>
        <w:sectPr w:rsidR="003263AF" w:rsidRPr="00235191" w:rsidSect="000F5B59">
          <w:pgSz w:w="11906" w:h="16838" w:code="9"/>
          <w:pgMar w:top="1417" w:right="1701" w:bottom="1417" w:left="1701" w:header="0" w:footer="0" w:gutter="0"/>
          <w:pgNumType w:start="1"/>
          <w:cols w:space="708"/>
          <w:titlePg/>
          <w:docGrid w:linePitch="360"/>
        </w:sectPr>
      </w:pPr>
      <w:r>
        <w:rPr>
          <w:lang w:bidi="es-ES"/>
        </w:rPr>
        <w:t>Este análisis se realizó a fecha 06 de noviembre de 2023.-</w:t>
      </w:r>
    </w:p>
    <w:p w14:paraId="09364FC4" w14:textId="77777777" w:rsidR="00C95AF5" w:rsidRDefault="009F693D" w:rsidP="009F693D">
      <w:pPr>
        <w:pStyle w:val="Ttulo3"/>
        <w:jc w:val="left"/>
      </w:pPr>
      <w:bookmarkStart w:id="8" w:name="_Toc150759848"/>
      <w:r>
        <w:lastRenderedPageBreak/>
        <w:t>VALORES NULOS</w:t>
      </w:r>
      <w:bookmarkEnd w:id="8"/>
    </w:p>
    <w:tbl>
      <w:tblPr>
        <w:tblStyle w:val="Tablanormal5"/>
        <w:tblW w:w="15168" w:type="dxa"/>
        <w:tblLook w:val="04A0" w:firstRow="1" w:lastRow="0" w:firstColumn="1" w:lastColumn="0" w:noHBand="0" w:noVBand="1"/>
      </w:tblPr>
      <w:tblGrid>
        <w:gridCol w:w="1753"/>
        <w:gridCol w:w="1417"/>
        <w:gridCol w:w="1366"/>
        <w:gridCol w:w="1560"/>
        <w:gridCol w:w="1552"/>
        <w:gridCol w:w="2133"/>
        <w:gridCol w:w="3417"/>
        <w:gridCol w:w="1970"/>
      </w:tblGrid>
      <w:tr w:rsidR="009F693D" w:rsidRPr="00C2343D" w14:paraId="755A05A1" w14:textId="77777777" w:rsidTr="00C234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39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753" w:type="dxa"/>
            <w:hideMark/>
          </w:tcPr>
          <w:p w14:paraId="039ECA2E" w14:textId="77777777" w:rsidR="009F693D" w:rsidRPr="00C95AF5" w:rsidRDefault="009F693D" w:rsidP="00404909">
            <w:pPr>
              <w:spacing w:line="240" w:lineRule="auto"/>
              <w:contextualSpacing w:val="0"/>
              <w:jc w:val="center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Entidad</w:t>
            </w:r>
          </w:p>
        </w:tc>
        <w:tc>
          <w:tcPr>
            <w:tcW w:w="1417" w:type="dxa"/>
            <w:hideMark/>
          </w:tcPr>
          <w:p w14:paraId="7DBEEE1F" w14:textId="77777777" w:rsidR="009F693D" w:rsidRPr="00C95AF5" w:rsidRDefault="009F693D" w:rsidP="00404909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Número de registros</w:t>
            </w:r>
          </w:p>
        </w:tc>
        <w:tc>
          <w:tcPr>
            <w:tcW w:w="1366" w:type="dxa"/>
            <w:hideMark/>
          </w:tcPr>
          <w:p w14:paraId="20C209EF" w14:textId="77777777" w:rsidR="009F693D" w:rsidRPr="00C95AF5" w:rsidRDefault="009F693D" w:rsidP="00404909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Número de columnas</w:t>
            </w:r>
          </w:p>
        </w:tc>
        <w:tc>
          <w:tcPr>
            <w:tcW w:w="1560" w:type="dxa"/>
            <w:hideMark/>
          </w:tcPr>
          <w:p w14:paraId="4F03D43D" w14:textId="77777777" w:rsidR="009F693D" w:rsidRPr="00C95AF5" w:rsidRDefault="009F693D" w:rsidP="00404909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Nulos totales (en todas las columnas)</w:t>
            </w:r>
          </w:p>
        </w:tc>
        <w:tc>
          <w:tcPr>
            <w:tcW w:w="1552" w:type="dxa"/>
            <w:hideMark/>
          </w:tcPr>
          <w:p w14:paraId="60F20DC3" w14:textId="77777777" w:rsidR="009F693D" w:rsidRPr="00C95AF5" w:rsidRDefault="009F693D" w:rsidP="00404909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Número de columnas con valores nulos</w:t>
            </w:r>
          </w:p>
        </w:tc>
        <w:tc>
          <w:tcPr>
            <w:tcW w:w="2133" w:type="dxa"/>
            <w:hideMark/>
          </w:tcPr>
          <w:p w14:paraId="4106D75E" w14:textId="77777777" w:rsidR="009F693D" w:rsidRPr="00C95AF5" w:rsidRDefault="009F693D" w:rsidP="00404909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Cantidad máxima de nulos encontrados sobre columna</w:t>
            </w:r>
          </w:p>
        </w:tc>
        <w:tc>
          <w:tcPr>
            <w:tcW w:w="3417" w:type="dxa"/>
            <w:hideMark/>
          </w:tcPr>
          <w:p w14:paraId="3E810FB5" w14:textId="77777777" w:rsidR="009F693D" w:rsidRPr="00C95AF5" w:rsidRDefault="009F693D" w:rsidP="00404909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Porcentaje de cantidad máxima de nulos encontrados sobre columna</w:t>
            </w:r>
          </w:p>
        </w:tc>
        <w:tc>
          <w:tcPr>
            <w:tcW w:w="1970" w:type="dxa"/>
            <w:hideMark/>
          </w:tcPr>
          <w:p w14:paraId="7844756E" w14:textId="77777777" w:rsidR="009F693D" w:rsidRPr="00C95AF5" w:rsidRDefault="009F693D" w:rsidP="00404909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Columnas con nulos</w:t>
            </w:r>
          </w:p>
        </w:tc>
      </w:tr>
      <w:tr w:rsidR="009F693D" w:rsidRPr="00C2343D" w14:paraId="22C2D0E8" w14:textId="77777777" w:rsidTr="00C234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3" w:type="dxa"/>
            <w:hideMark/>
          </w:tcPr>
          <w:p w14:paraId="1996D752" w14:textId="77777777" w:rsidR="009F693D" w:rsidRPr="00C95AF5" w:rsidRDefault="009F693D" w:rsidP="00404909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fallos</w:t>
            </w:r>
          </w:p>
        </w:tc>
        <w:tc>
          <w:tcPr>
            <w:tcW w:w="1417" w:type="dxa"/>
            <w:hideMark/>
          </w:tcPr>
          <w:p w14:paraId="4ACF1292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18108</w:t>
            </w:r>
          </w:p>
        </w:tc>
        <w:tc>
          <w:tcPr>
            <w:tcW w:w="1366" w:type="dxa"/>
            <w:hideMark/>
          </w:tcPr>
          <w:p w14:paraId="05084435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11</w:t>
            </w:r>
          </w:p>
        </w:tc>
        <w:tc>
          <w:tcPr>
            <w:tcW w:w="1560" w:type="dxa"/>
            <w:hideMark/>
          </w:tcPr>
          <w:p w14:paraId="292D5E93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4216</w:t>
            </w:r>
          </w:p>
        </w:tc>
        <w:tc>
          <w:tcPr>
            <w:tcW w:w="1552" w:type="dxa"/>
            <w:hideMark/>
          </w:tcPr>
          <w:p w14:paraId="4C920584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2</w:t>
            </w:r>
          </w:p>
        </w:tc>
        <w:tc>
          <w:tcPr>
            <w:tcW w:w="2133" w:type="dxa"/>
            <w:hideMark/>
          </w:tcPr>
          <w:p w14:paraId="18EA8A2C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2108</w:t>
            </w:r>
          </w:p>
        </w:tc>
        <w:tc>
          <w:tcPr>
            <w:tcW w:w="3417" w:type="dxa"/>
            <w:hideMark/>
          </w:tcPr>
          <w:p w14:paraId="78C37F11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11,64</w:t>
            </w:r>
            <w:r w:rsidR="00E52292">
              <w:rPr>
                <w:rFonts w:eastAsia="Times New Roman" w:cs="Calibri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1970" w:type="dxa"/>
            <w:hideMark/>
          </w:tcPr>
          <w:p w14:paraId="7EEE9B25" w14:textId="77777777" w:rsidR="009F693D" w:rsidRPr="00C95AF5" w:rsidRDefault="009F693D" w:rsidP="00404909">
            <w:pPr>
              <w:spacing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Resolucion (2108), Expediente (2108)</w:t>
            </w:r>
          </w:p>
        </w:tc>
      </w:tr>
      <w:tr w:rsidR="009F693D" w:rsidRPr="00C2343D" w14:paraId="66ECCDF9" w14:textId="77777777" w:rsidTr="00C2343D">
        <w:trPr>
          <w:trHeight w:val="4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3" w:type="dxa"/>
            <w:hideMark/>
          </w:tcPr>
          <w:p w14:paraId="26D50E81" w14:textId="77777777" w:rsidR="009F693D" w:rsidRPr="00C95AF5" w:rsidRDefault="009F693D" w:rsidP="00404909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jurisprudencia</w:t>
            </w:r>
          </w:p>
        </w:tc>
        <w:tc>
          <w:tcPr>
            <w:tcW w:w="1417" w:type="dxa"/>
            <w:hideMark/>
          </w:tcPr>
          <w:p w14:paraId="569A2382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6683</w:t>
            </w:r>
          </w:p>
        </w:tc>
        <w:tc>
          <w:tcPr>
            <w:tcW w:w="1366" w:type="dxa"/>
            <w:hideMark/>
          </w:tcPr>
          <w:p w14:paraId="7251185A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10</w:t>
            </w:r>
          </w:p>
        </w:tc>
        <w:tc>
          <w:tcPr>
            <w:tcW w:w="1560" w:type="dxa"/>
            <w:hideMark/>
          </w:tcPr>
          <w:p w14:paraId="2C2024A4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659</w:t>
            </w:r>
          </w:p>
        </w:tc>
        <w:tc>
          <w:tcPr>
            <w:tcW w:w="1552" w:type="dxa"/>
            <w:hideMark/>
          </w:tcPr>
          <w:p w14:paraId="682A6970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1</w:t>
            </w:r>
          </w:p>
        </w:tc>
        <w:tc>
          <w:tcPr>
            <w:tcW w:w="2133" w:type="dxa"/>
            <w:hideMark/>
          </w:tcPr>
          <w:p w14:paraId="3E1BE0ED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659</w:t>
            </w:r>
          </w:p>
        </w:tc>
        <w:tc>
          <w:tcPr>
            <w:tcW w:w="3417" w:type="dxa"/>
            <w:hideMark/>
          </w:tcPr>
          <w:p w14:paraId="4E90CBDF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9,86</w:t>
            </w:r>
            <w:r w:rsidR="00E52292">
              <w:rPr>
                <w:rFonts w:eastAsia="Times New Roman" w:cs="Calibri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1970" w:type="dxa"/>
            <w:hideMark/>
          </w:tcPr>
          <w:p w14:paraId="23EA19CF" w14:textId="77777777" w:rsidR="009F693D" w:rsidRPr="00C95AF5" w:rsidRDefault="009F693D" w:rsidP="00404909">
            <w:pPr>
              <w:spacing w:line="240" w:lineRule="auto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fecord(659)</w:t>
            </w:r>
          </w:p>
        </w:tc>
      </w:tr>
      <w:tr w:rsidR="009F693D" w:rsidRPr="00C2343D" w14:paraId="367BAC0D" w14:textId="77777777" w:rsidTr="00C234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3" w:type="dxa"/>
            <w:hideMark/>
          </w:tcPr>
          <w:p w14:paraId="25A6B701" w14:textId="77777777" w:rsidR="009F693D" w:rsidRPr="00C95AF5" w:rsidRDefault="009F693D" w:rsidP="00404909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tribunales</w:t>
            </w:r>
          </w:p>
        </w:tc>
        <w:tc>
          <w:tcPr>
            <w:tcW w:w="1417" w:type="dxa"/>
            <w:hideMark/>
          </w:tcPr>
          <w:p w14:paraId="07C76A46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37</w:t>
            </w:r>
          </w:p>
        </w:tc>
        <w:tc>
          <w:tcPr>
            <w:tcW w:w="1366" w:type="dxa"/>
            <w:hideMark/>
          </w:tcPr>
          <w:p w14:paraId="0844A8CB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7</w:t>
            </w:r>
          </w:p>
        </w:tc>
        <w:tc>
          <w:tcPr>
            <w:tcW w:w="1560" w:type="dxa"/>
            <w:hideMark/>
          </w:tcPr>
          <w:p w14:paraId="4D0C3169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</w:t>
            </w:r>
          </w:p>
        </w:tc>
        <w:tc>
          <w:tcPr>
            <w:tcW w:w="1552" w:type="dxa"/>
            <w:hideMark/>
          </w:tcPr>
          <w:p w14:paraId="67D075CA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</w:t>
            </w:r>
          </w:p>
        </w:tc>
        <w:tc>
          <w:tcPr>
            <w:tcW w:w="2133" w:type="dxa"/>
            <w:hideMark/>
          </w:tcPr>
          <w:p w14:paraId="4343AEC2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</w:t>
            </w:r>
          </w:p>
        </w:tc>
        <w:tc>
          <w:tcPr>
            <w:tcW w:w="3417" w:type="dxa"/>
            <w:hideMark/>
          </w:tcPr>
          <w:p w14:paraId="1694234B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0,00</w:t>
            </w:r>
            <w:r w:rsidR="00E52292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1970" w:type="dxa"/>
            <w:hideMark/>
          </w:tcPr>
          <w:p w14:paraId="4C1AAD6A" w14:textId="77777777" w:rsidR="009F693D" w:rsidRPr="00C95AF5" w:rsidRDefault="009F693D" w:rsidP="00404909">
            <w:pPr>
              <w:spacing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-</w:t>
            </w:r>
          </w:p>
        </w:tc>
      </w:tr>
    </w:tbl>
    <w:p w14:paraId="418441D2" w14:textId="77777777" w:rsidR="009F693D" w:rsidRPr="009F693D" w:rsidRDefault="009F693D" w:rsidP="009F693D"/>
    <w:p w14:paraId="09DDD9A1" w14:textId="77777777" w:rsidR="00C95AF5" w:rsidRDefault="009F693D" w:rsidP="00C2343D">
      <w:pPr>
        <w:pStyle w:val="Ttulo3"/>
        <w:jc w:val="left"/>
      </w:pPr>
      <w:bookmarkStart w:id="9" w:name="_Toc150759849"/>
      <w:r>
        <w:t>VALORES DUPLICADOS</w:t>
      </w:r>
      <w:bookmarkEnd w:id="9"/>
    </w:p>
    <w:tbl>
      <w:tblPr>
        <w:tblStyle w:val="Tablanormal5"/>
        <w:tblW w:w="8940" w:type="dxa"/>
        <w:tblLook w:val="04A0" w:firstRow="1" w:lastRow="0" w:firstColumn="1" w:lastColumn="0" w:noHBand="0" w:noVBand="1"/>
      </w:tblPr>
      <w:tblGrid>
        <w:gridCol w:w="1600"/>
        <w:gridCol w:w="1380"/>
        <w:gridCol w:w="1500"/>
        <w:gridCol w:w="2040"/>
        <w:gridCol w:w="2420"/>
      </w:tblGrid>
      <w:tr w:rsidR="009F693D" w:rsidRPr="009F693D" w14:paraId="00ABC625" w14:textId="77777777" w:rsidTr="009F69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94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600" w:type="dxa"/>
            <w:hideMark/>
          </w:tcPr>
          <w:p w14:paraId="1EF29BC7" w14:textId="77777777" w:rsidR="009F693D" w:rsidRPr="009F693D" w:rsidRDefault="009F693D" w:rsidP="009F693D">
            <w:pPr>
              <w:spacing w:line="240" w:lineRule="auto"/>
              <w:contextualSpacing w:val="0"/>
              <w:jc w:val="center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Entidad</w:t>
            </w:r>
          </w:p>
        </w:tc>
        <w:tc>
          <w:tcPr>
            <w:tcW w:w="1380" w:type="dxa"/>
            <w:hideMark/>
          </w:tcPr>
          <w:p w14:paraId="5C4EF42A" w14:textId="77777777" w:rsidR="009F693D" w:rsidRPr="009F693D" w:rsidRDefault="009F693D" w:rsidP="009F69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Total de registros duplicados</w:t>
            </w:r>
          </w:p>
        </w:tc>
        <w:tc>
          <w:tcPr>
            <w:tcW w:w="1500" w:type="dxa"/>
            <w:hideMark/>
          </w:tcPr>
          <w:p w14:paraId="5BF9C50D" w14:textId="77777777" w:rsidR="009F693D" w:rsidRPr="009F693D" w:rsidRDefault="009F693D" w:rsidP="009F69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Porcentaje de duplicados</w:t>
            </w:r>
          </w:p>
        </w:tc>
        <w:tc>
          <w:tcPr>
            <w:tcW w:w="2040" w:type="dxa"/>
            <w:hideMark/>
          </w:tcPr>
          <w:p w14:paraId="18095CBD" w14:textId="77777777" w:rsidR="009F693D" w:rsidRPr="009F693D" w:rsidRDefault="009F693D" w:rsidP="009F69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Columnas con duplicados</w:t>
            </w:r>
          </w:p>
        </w:tc>
        <w:tc>
          <w:tcPr>
            <w:tcW w:w="2420" w:type="dxa"/>
            <w:hideMark/>
          </w:tcPr>
          <w:p w14:paraId="3A379068" w14:textId="77777777" w:rsidR="009F693D" w:rsidRPr="009F693D" w:rsidRDefault="009F693D" w:rsidP="009F69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Proporción de duplicados</w:t>
            </w:r>
          </w:p>
        </w:tc>
      </w:tr>
      <w:tr w:rsidR="009F693D" w:rsidRPr="009F693D" w14:paraId="568E2B3C" w14:textId="77777777" w:rsidTr="009F69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hideMark/>
          </w:tcPr>
          <w:p w14:paraId="58DD1D2E" w14:textId="77777777" w:rsidR="009F693D" w:rsidRPr="009F693D" w:rsidRDefault="009F693D" w:rsidP="009F693D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fallos</w:t>
            </w:r>
          </w:p>
        </w:tc>
        <w:tc>
          <w:tcPr>
            <w:tcW w:w="1380" w:type="dxa"/>
            <w:hideMark/>
          </w:tcPr>
          <w:p w14:paraId="35B56034" w14:textId="77777777"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sz w:val="22"/>
                <w:szCs w:val="24"/>
                <w:lang w:val="es-AR" w:eastAsia="es-AR"/>
              </w:rPr>
              <w:t>0</w:t>
            </w:r>
          </w:p>
        </w:tc>
        <w:tc>
          <w:tcPr>
            <w:tcW w:w="1500" w:type="dxa"/>
            <w:hideMark/>
          </w:tcPr>
          <w:p w14:paraId="0A387ED0" w14:textId="77777777"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sz w:val="22"/>
                <w:szCs w:val="24"/>
                <w:lang w:val="es-AR" w:eastAsia="es-AR"/>
              </w:rPr>
              <w:t>0</w:t>
            </w:r>
            <w:r w:rsidR="00E52292">
              <w:rPr>
                <w:rFonts w:eastAsia="Times New Roman" w:cs="Calibri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2040" w:type="dxa"/>
            <w:hideMark/>
          </w:tcPr>
          <w:p w14:paraId="3465B5D3" w14:textId="77777777" w:rsidR="009F693D" w:rsidRPr="009F693D" w:rsidRDefault="009F693D" w:rsidP="009F693D">
            <w:pPr>
              <w:spacing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sz w:val="22"/>
                <w:szCs w:val="24"/>
                <w:lang w:val="es-AR" w:eastAsia="es-AR"/>
              </w:rPr>
              <w:t>-</w:t>
            </w:r>
          </w:p>
        </w:tc>
        <w:tc>
          <w:tcPr>
            <w:tcW w:w="2420" w:type="dxa"/>
            <w:hideMark/>
          </w:tcPr>
          <w:p w14:paraId="3CFD2556" w14:textId="77777777"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sz w:val="22"/>
                <w:szCs w:val="24"/>
                <w:lang w:val="es-AR" w:eastAsia="es-AR"/>
              </w:rPr>
              <w:t>0</w:t>
            </w:r>
          </w:p>
        </w:tc>
      </w:tr>
      <w:tr w:rsidR="009F693D" w:rsidRPr="009F693D" w14:paraId="0CFB126E" w14:textId="77777777" w:rsidTr="009F693D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hideMark/>
          </w:tcPr>
          <w:p w14:paraId="271D7238" w14:textId="77777777" w:rsidR="009F693D" w:rsidRPr="009F693D" w:rsidRDefault="009F693D" w:rsidP="009F693D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jurisprudencia</w:t>
            </w:r>
          </w:p>
        </w:tc>
        <w:tc>
          <w:tcPr>
            <w:tcW w:w="1380" w:type="dxa"/>
            <w:hideMark/>
          </w:tcPr>
          <w:p w14:paraId="2FB38485" w14:textId="77777777"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sz w:val="22"/>
                <w:szCs w:val="24"/>
                <w:lang w:val="es-AR" w:eastAsia="es-AR"/>
              </w:rPr>
              <w:t>0</w:t>
            </w:r>
          </w:p>
        </w:tc>
        <w:tc>
          <w:tcPr>
            <w:tcW w:w="1500" w:type="dxa"/>
            <w:hideMark/>
          </w:tcPr>
          <w:p w14:paraId="14EFA24F" w14:textId="77777777"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sz w:val="22"/>
                <w:szCs w:val="24"/>
                <w:lang w:val="es-AR" w:eastAsia="es-AR"/>
              </w:rPr>
              <w:t>0</w:t>
            </w:r>
            <w:r w:rsidR="00E52292">
              <w:rPr>
                <w:rFonts w:eastAsia="Times New Roman" w:cs="Calibri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2040" w:type="dxa"/>
            <w:hideMark/>
          </w:tcPr>
          <w:p w14:paraId="483268D2" w14:textId="77777777" w:rsidR="009F693D" w:rsidRPr="009F693D" w:rsidRDefault="009F693D" w:rsidP="009F693D">
            <w:pPr>
              <w:spacing w:line="240" w:lineRule="auto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sz w:val="22"/>
                <w:szCs w:val="24"/>
                <w:lang w:val="es-AR" w:eastAsia="es-AR"/>
              </w:rPr>
              <w:t>-</w:t>
            </w:r>
          </w:p>
        </w:tc>
        <w:tc>
          <w:tcPr>
            <w:tcW w:w="2420" w:type="dxa"/>
            <w:hideMark/>
          </w:tcPr>
          <w:p w14:paraId="50EC1C00" w14:textId="77777777"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sz w:val="22"/>
                <w:szCs w:val="24"/>
                <w:lang w:val="es-AR" w:eastAsia="es-AR"/>
              </w:rPr>
              <w:t>0</w:t>
            </w:r>
          </w:p>
        </w:tc>
      </w:tr>
      <w:tr w:rsidR="009F693D" w:rsidRPr="009F693D" w14:paraId="07666432" w14:textId="77777777" w:rsidTr="009F69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hideMark/>
          </w:tcPr>
          <w:p w14:paraId="16FEC50E" w14:textId="77777777" w:rsidR="009F693D" w:rsidRPr="009F693D" w:rsidRDefault="009F693D" w:rsidP="009F693D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tribunales</w:t>
            </w:r>
          </w:p>
        </w:tc>
        <w:tc>
          <w:tcPr>
            <w:tcW w:w="1380" w:type="dxa"/>
            <w:hideMark/>
          </w:tcPr>
          <w:p w14:paraId="46DA5B50" w14:textId="77777777"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</w:t>
            </w:r>
          </w:p>
        </w:tc>
        <w:tc>
          <w:tcPr>
            <w:tcW w:w="1500" w:type="dxa"/>
            <w:hideMark/>
          </w:tcPr>
          <w:p w14:paraId="41EDF2DD" w14:textId="77777777"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</w:t>
            </w:r>
            <w:r w:rsidR="00E52292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2040" w:type="dxa"/>
            <w:hideMark/>
          </w:tcPr>
          <w:p w14:paraId="608AEA37" w14:textId="77777777" w:rsidR="009F693D" w:rsidRPr="009F693D" w:rsidRDefault="009F693D" w:rsidP="009F693D">
            <w:pPr>
              <w:spacing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-</w:t>
            </w:r>
          </w:p>
        </w:tc>
        <w:tc>
          <w:tcPr>
            <w:tcW w:w="2420" w:type="dxa"/>
            <w:hideMark/>
          </w:tcPr>
          <w:p w14:paraId="4C482954" w14:textId="77777777"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</w:t>
            </w:r>
          </w:p>
        </w:tc>
      </w:tr>
    </w:tbl>
    <w:p w14:paraId="7E1E7C1F" w14:textId="77777777" w:rsidR="009F693D" w:rsidRDefault="009F693D" w:rsidP="002063EE"/>
    <w:p w14:paraId="728CA6AC" w14:textId="77777777" w:rsidR="009F693D" w:rsidRDefault="009F693D" w:rsidP="009F693D">
      <w:pPr>
        <w:pStyle w:val="Ttulo3"/>
        <w:jc w:val="left"/>
      </w:pPr>
      <w:bookmarkStart w:id="10" w:name="_Toc150759850"/>
      <w:r>
        <w:t>VALORES VACIOS</w:t>
      </w:r>
      <w:bookmarkEnd w:id="10"/>
    </w:p>
    <w:tbl>
      <w:tblPr>
        <w:tblStyle w:val="Tablanormal5"/>
        <w:tblW w:w="15167" w:type="dxa"/>
        <w:tblLook w:val="04A0" w:firstRow="1" w:lastRow="0" w:firstColumn="1" w:lastColumn="0" w:noHBand="0" w:noVBand="1"/>
      </w:tblPr>
      <w:tblGrid>
        <w:gridCol w:w="1600"/>
        <w:gridCol w:w="1661"/>
        <w:gridCol w:w="2268"/>
        <w:gridCol w:w="2551"/>
        <w:gridCol w:w="3402"/>
        <w:gridCol w:w="3685"/>
      </w:tblGrid>
      <w:tr w:rsidR="00C2343D" w:rsidRPr="00C2343D" w14:paraId="7F68334C" w14:textId="77777777" w:rsidTr="00C234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26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600" w:type="dxa"/>
            <w:hideMark/>
          </w:tcPr>
          <w:p w14:paraId="18E3069A" w14:textId="77777777" w:rsidR="00C2343D" w:rsidRPr="00C2343D" w:rsidRDefault="00C2343D" w:rsidP="00C2343D">
            <w:pPr>
              <w:spacing w:line="240" w:lineRule="auto"/>
              <w:contextualSpacing w:val="0"/>
              <w:jc w:val="center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Entidad</w:t>
            </w:r>
          </w:p>
        </w:tc>
        <w:tc>
          <w:tcPr>
            <w:tcW w:w="1661" w:type="dxa"/>
            <w:hideMark/>
          </w:tcPr>
          <w:p w14:paraId="58810DFF" w14:textId="77777777" w:rsidR="00C2343D" w:rsidRPr="00C2343D" w:rsidRDefault="00C2343D" w:rsidP="00C234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Vacíos totales (en todas las columnas)</w:t>
            </w:r>
          </w:p>
        </w:tc>
        <w:tc>
          <w:tcPr>
            <w:tcW w:w="2268" w:type="dxa"/>
            <w:hideMark/>
          </w:tcPr>
          <w:p w14:paraId="6A02D77C" w14:textId="77777777" w:rsidR="00C2343D" w:rsidRPr="00C2343D" w:rsidRDefault="00C2343D" w:rsidP="00C234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Número de columnas con valores vacíos</w:t>
            </w:r>
          </w:p>
        </w:tc>
        <w:tc>
          <w:tcPr>
            <w:tcW w:w="2551" w:type="dxa"/>
            <w:hideMark/>
          </w:tcPr>
          <w:p w14:paraId="0A11A6D0" w14:textId="77777777" w:rsidR="00C2343D" w:rsidRPr="00C2343D" w:rsidRDefault="00C2343D" w:rsidP="00C234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Cantidad máxima de vacíos encontrados sobre columna</w:t>
            </w:r>
          </w:p>
        </w:tc>
        <w:tc>
          <w:tcPr>
            <w:tcW w:w="3402" w:type="dxa"/>
            <w:hideMark/>
          </w:tcPr>
          <w:p w14:paraId="62392937" w14:textId="77777777" w:rsidR="00C2343D" w:rsidRPr="00C2343D" w:rsidRDefault="00C2343D" w:rsidP="00C234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Porcentaje de cantidad máxima de vacíos encontrados sobre columna</w:t>
            </w:r>
          </w:p>
        </w:tc>
        <w:tc>
          <w:tcPr>
            <w:tcW w:w="3685" w:type="dxa"/>
            <w:hideMark/>
          </w:tcPr>
          <w:p w14:paraId="45EF10E6" w14:textId="77777777" w:rsidR="00C2343D" w:rsidRPr="00C2343D" w:rsidRDefault="00C2343D" w:rsidP="00C234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Columnas con valores vacíos</w:t>
            </w:r>
          </w:p>
        </w:tc>
      </w:tr>
      <w:tr w:rsidR="00C2343D" w:rsidRPr="00C2343D" w14:paraId="2B5788F6" w14:textId="77777777" w:rsidTr="00C234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hideMark/>
          </w:tcPr>
          <w:p w14:paraId="5B84F274" w14:textId="77777777" w:rsidR="00C2343D" w:rsidRPr="00C2343D" w:rsidRDefault="00C2343D" w:rsidP="00C2343D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fallos</w:t>
            </w:r>
          </w:p>
        </w:tc>
        <w:tc>
          <w:tcPr>
            <w:tcW w:w="1661" w:type="dxa"/>
            <w:hideMark/>
          </w:tcPr>
          <w:p w14:paraId="1656321F" w14:textId="77777777"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49569</w:t>
            </w:r>
          </w:p>
        </w:tc>
        <w:tc>
          <w:tcPr>
            <w:tcW w:w="2268" w:type="dxa"/>
            <w:hideMark/>
          </w:tcPr>
          <w:p w14:paraId="03CD8AE9" w14:textId="77777777"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5</w:t>
            </w:r>
          </w:p>
        </w:tc>
        <w:tc>
          <w:tcPr>
            <w:tcW w:w="2551" w:type="dxa"/>
            <w:hideMark/>
          </w:tcPr>
          <w:p w14:paraId="7F56B03B" w14:textId="77777777"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15999</w:t>
            </w:r>
          </w:p>
        </w:tc>
        <w:tc>
          <w:tcPr>
            <w:tcW w:w="3402" w:type="dxa"/>
            <w:hideMark/>
          </w:tcPr>
          <w:p w14:paraId="3BB3D25A" w14:textId="77777777" w:rsidR="00C2343D" w:rsidRPr="00C2343D" w:rsidRDefault="00C2343D" w:rsidP="00E52292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88,35</w:t>
            </w:r>
            <w:r w:rsidR="00E52292">
              <w:rPr>
                <w:rFonts w:eastAsia="Times New Roman" w:cs="Calibri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3685" w:type="dxa"/>
            <w:hideMark/>
          </w:tcPr>
          <w:p w14:paraId="7C99978A" w14:textId="77777777" w:rsidR="00C2343D" w:rsidRPr="00C2343D" w:rsidRDefault="00C2343D" w:rsidP="00C2343D">
            <w:pPr>
              <w:spacing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Partes(12), Fallo(14), Tipo (17545), Resolucion(15999), Expediente(15999)</w:t>
            </w:r>
          </w:p>
        </w:tc>
      </w:tr>
      <w:tr w:rsidR="00C2343D" w:rsidRPr="00C2343D" w14:paraId="5EA76B5B" w14:textId="77777777" w:rsidTr="00C2343D">
        <w:trPr>
          <w:trHeight w:val="6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hideMark/>
          </w:tcPr>
          <w:p w14:paraId="582E1AB6" w14:textId="77777777" w:rsidR="00C2343D" w:rsidRPr="00C2343D" w:rsidRDefault="00C2343D" w:rsidP="00C2343D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jurisprudencia</w:t>
            </w:r>
          </w:p>
        </w:tc>
        <w:tc>
          <w:tcPr>
            <w:tcW w:w="1661" w:type="dxa"/>
            <w:hideMark/>
          </w:tcPr>
          <w:p w14:paraId="7BC38DAF" w14:textId="77777777"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7704</w:t>
            </w:r>
          </w:p>
        </w:tc>
        <w:tc>
          <w:tcPr>
            <w:tcW w:w="2268" w:type="dxa"/>
            <w:hideMark/>
          </w:tcPr>
          <w:p w14:paraId="181F5D0D" w14:textId="77777777"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4</w:t>
            </w:r>
          </w:p>
        </w:tc>
        <w:tc>
          <w:tcPr>
            <w:tcW w:w="2551" w:type="dxa"/>
            <w:hideMark/>
          </w:tcPr>
          <w:p w14:paraId="0641738C" w14:textId="77777777"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6415</w:t>
            </w:r>
          </w:p>
        </w:tc>
        <w:tc>
          <w:tcPr>
            <w:tcW w:w="3402" w:type="dxa"/>
            <w:hideMark/>
          </w:tcPr>
          <w:p w14:paraId="17FA81B3" w14:textId="77777777" w:rsidR="00C2343D" w:rsidRPr="00C2343D" w:rsidRDefault="00C2343D" w:rsidP="00E52292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95,98</w:t>
            </w:r>
            <w:r w:rsidR="00E52292">
              <w:rPr>
                <w:rFonts w:eastAsia="Times New Roman" w:cs="Calibri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3685" w:type="dxa"/>
            <w:hideMark/>
          </w:tcPr>
          <w:p w14:paraId="004E8094" w14:textId="77777777" w:rsidR="00C2343D" w:rsidRPr="00C2343D" w:rsidRDefault="00C2343D" w:rsidP="00C2343D">
            <w:pPr>
              <w:spacing w:line="240" w:lineRule="auto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TEMA(1), PARTES(9), TIPO(6415), fecord(1279)</w:t>
            </w:r>
          </w:p>
        </w:tc>
      </w:tr>
      <w:tr w:rsidR="00C2343D" w:rsidRPr="00C2343D" w14:paraId="33A3A826" w14:textId="77777777" w:rsidTr="00C234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hideMark/>
          </w:tcPr>
          <w:p w14:paraId="57CE67BD" w14:textId="77777777" w:rsidR="00C2343D" w:rsidRPr="00C2343D" w:rsidRDefault="00C2343D" w:rsidP="00C2343D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tribunales</w:t>
            </w:r>
          </w:p>
        </w:tc>
        <w:tc>
          <w:tcPr>
            <w:tcW w:w="1661" w:type="dxa"/>
            <w:hideMark/>
          </w:tcPr>
          <w:p w14:paraId="246E922E" w14:textId="77777777"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4</w:t>
            </w:r>
          </w:p>
        </w:tc>
        <w:tc>
          <w:tcPr>
            <w:tcW w:w="2268" w:type="dxa"/>
            <w:hideMark/>
          </w:tcPr>
          <w:p w14:paraId="40EAC45B" w14:textId="77777777"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1</w:t>
            </w:r>
          </w:p>
        </w:tc>
        <w:tc>
          <w:tcPr>
            <w:tcW w:w="2551" w:type="dxa"/>
            <w:hideMark/>
          </w:tcPr>
          <w:p w14:paraId="097BA224" w14:textId="77777777"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4</w:t>
            </w:r>
          </w:p>
        </w:tc>
        <w:tc>
          <w:tcPr>
            <w:tcW w:w="3402" w:type="dxa"/>
            <w:hideMark/>
          </w:tcPr>
          <w:p w14:paraId="6707F2B4" w14:textId="77777777" w:rsidR="00C2343D" w:rsidRPr="00C2343D" w:rsidRDefault="00C2343D" w:rsidP="00E52292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10,81</w:t>
            </w:r>
            <w:r w:rsidR="00E52292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3685" w:type="dxa"/>
            <w:hideMark/>
          </w:tcPr>
          <w:p w14:paraId="36F6C300" w14:textId="77777777" w:rsidR="00C2343D" w:rsidRPr="00C2343D" w:rsidRDefault="00C2343D" w:rsidP="00C2343D">
            <w:pPr>
              <w:spacing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localidad(4)</w:t>
            </w:r>
          </w:p>
        </w:tc>
      </w:tr>
    </w:tbl>
    <w:p w14:paraId="287688C8" w14:textId="77777777" w:rsidR="0013266D" w:rsidRDefault="0013266D" w:rsidP="002063EE"/>
    <w:p w14:paraId="666A255D" w14:textId="77777777" w:rsidR="00ED2654" w:rsidRDefault="00ED2654" w:rsidP="0013266D"/>
    <w:p w14:paraId="11285048" w14:textId="77777777" w:rsidR="0013266D" w:rsidRDefault="0013266D" w:rsidP="0013266D">
      <w:pPr>
        <w:keepNext/>
        <w:jc w:val="center"/>
      </w:pPr>
      <w:r>
        <w:rPr>
          <w:noProof/>
          <w:lang w:val="es-AR" w:eastAsia="es-AR"/>
        </w:rPr>
        <w:drawing>
          <wp:inline distT="0" distB="0" distL="0" distR="0" wp14:anchorId="3501E427" wp14:editId="797DF494">
            <wp:extent cx="9153829" cy="2032000"/>
            <wp:effectExtent l="0" t="0" r="9525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17" r="-1"/>
                    <a:stretch/>
                  </pic:blipFill>
                  <pic:spPr bwMode="auto">
                    <a:xfrm>
                      <a:off x="0" y="0"/>
                      <a:ext cx="9501081" cy="2109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C986C" w14:textId="75C464D3" w:rsidR="0013266D" w:rsidRDefault="0013266D" w:rsidP="0013266D">
      <w:pPr>
        <w:pStyle w:val="Descripcin"/>
        <w:jc w:val="center"/>
      </w:pPr>
      <w:bookmarkStart w:id="11" w:name="_Ref150233421"/>
      <w:r>
        <w:t xml:space="preserve">Figura </w:t>
      </w:r>
      <w:r w:rsidR="00DD0253">
        <w:fldChar w:fldCharType="begin"/>
      </w:r>
      <w:r w:rsidR="00DD0253">
        <w:instrText xml:space="preserve"> SEQ Figura \* ARABIC </w:instrText>
      </w:r>
      <w:r w:rsidR="00DD0253">
        <w:fldChar w:fldCharType="separate"/>
      </w:r>
      <w:r w:rsidR="00351FAB">
        <w:rPr>
          <w:noProof/>
        </w:rPr>
        <w:t>2</w:t>
      </w:r>
      <w:r w:rsidR="00DD0253">
        <w:rPr>
          <w:noProof/>
        </w:rPr>
        <w:fldChar w:fldCharType="end"/>
      </w:r>
      <w:r>
        <w:t>. Consulta fallos con</w:t>
      </w:r>
      <w:r w:rsidR="00C74556">
        <w:t xml:space="preserve"> columna</w:t>
      </w:r>
      <w:r>
        <w:t xml:space="preserve"> Partes en valores </w:t>
      </w:r>
      <w:bookmarkEnd w:id="11"/>
      <w:r w:rsidR="00AC36E4">
        <w:t>vacíos</w:t>
      </w:r>
    </w:p>
    <w:p w14:paraId="5C903EE6" w14:textId="77777777" w:rsidR="00647B0D" w:rsidRDefault="00647B0D" w:rsidP="00647B0D">
      <w:pPr>
        <w:pStyle w:val="Descripcin"/>
      </w:pPr>
    </w:p>
    <w:p w14:paraId="24C9EB54" w14:textId="77777777" w:rsidR="00647B0D" w:rsidRDefault="00647B0D" w:rsidP="0013266D">
      <w:pPr>
        <w:pStyle w:val="Descripcin"/>
        <w:jc w:val="center"/>
      </w:pPr>
    </w:p>
    <w:p w14:paraId="7155ACF6" w14:textId="77777777" w:rsidR="00647B0D" w:rsidRDefault="00647B0D" w:rsidP="00647B0D">
      <w:pPr>
        <w:pStyle w:val="Descripcin"/>
        <w:keepNext/>
        <w:jc w:val="center"/>
      </w:pPr>
      <w:r>
        <w:rPr>
          <w:noProof/>
          <w:lang w:val="es-AR" w:eastAsia="es-AR"/>
        </w:rPr>
        <w:drawing>
          <wp:inline distT="0" distB="0" distL="0" distR="0" wp14:anchorId="57056D0B" wp14:editId="701CCF0B">
            <wp:extent cx="9229725" cy="2319020"/>
            <wp:effectExtent l="0" t="0" r="9525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" r="306"/>
                    <a:stretch/>
                  </pic:blipFill>
                  <pic:spPr bwMode="auto">
                    <a:xfrm>
                      <a:off x="0" y="0"/>
                      <a:ext cx="9270448" cy="2329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94316" w14:textId="5BD31776" w:rsidR="00647B0D" w:rsidRDefault="00647B0D" w:rsidP="00647B0D">
      <w:pPr>
        <w:pStyle w:val="Descripcin"/>
        <w:jc w:val="center"/>
      </w:pPr>
      <w:bookmarkStart w:id="12" w:name="_Ref150234325"/>
      <w:r>
        <w:t xml:space="preserve">Figura </w:t>
      </w:r>
      <w:r w:rsidR="00DD0253">
        <w:fldChar w:fldCharType="begin"/>
      </w:r>
      <w:r w:rsidR="00DD0253">
        <w:instrText xml:space="preserve"> SEQ Figura \* ARABIC </w:instrText>
      </w:r>
      <w:r w:rsidR="00DD0253">
        <w:fldChar w:fldCharType="separate"/>
      </w:r>
      <w:r w:rsidR="00351FAB">
        <w:rPr>
          <w:noProof/>
        </w:rPr>
        <w:t>3</w:t>
      </w:r>
      <w:r w:rsidR="00DD0253">
        <w:rPr>
          <w:noProof/>
        </w:rPr>
        <w:fldChar w:fldCharType="end"/>
      </w:r>
      <w:r>
        <w:t xml:space="preserve">. </w:t>
      </w:r>
      <w:r w:rsidRPr="00BE714B">
        <w:t xml:space="preserve">Consulta fallos con </w:t>
      </w:r>
      <w:r w:rsidR="00C74556">
        <w:t xml:space="preserve">columna </w:t>
      </w:r>
      <w:r>
        <w:t>Fallo</w:t>
      </w:r>
      <w:r w:rsidRPr="00BE714B">
        <w:t xml:space="preserve"> en valores vacíos</w:t>
      </w:r>
      <w:bookmarkEnd w:id="12"/>
    </w:p>
    <w:p w14:paraId="6FEFAE95" w14:textId="77777777" w:rsidR="008C3F4A" w:rsidRDefault="008C3F4A" w:rsidP="00647B0D">
      <w:pPr>
        <w:pStyle w:val="Descripcin"/>
        <w:jc w:val="center"/>
      </w:pPr>
    </w:p>
    <w:p w14:paraId="59097341" w14:textId="77777777" w:rsidR="008C3F4A" w:rsidRDefault="008C3F4A" w:rsidP="00647B0D">
      <w:pPr>
        <w:pStyle w:val="Descripcin"/>
        <w:jc w:val="center"/>
      </w:pPr>
    </w:p>
    <w:p w14:paraId="5A975875" w14:textId="77777777" w:rsidR="008C3F4A" w:rsidRDefault="008C3F4A" w:rsidP="008C3F4A">
      <w:pPr>
        <w:pStyle w:val="Descripcin"/>
        <w:keepNext/>
        <w:jc w:val="center"/>
      </w:pPr>
      <w:r>
        <w:rPr>
          <w:noProof/>
          <w:lang w:val="es-AR" w:eastAsia="es-AR"/>
        </w:rPr>
        <w:drawing>
          <wp:inline distT="0" distB="0" distL="0" distR="0" wp14:anchorId="410BD8A0" wp14:editId="1C3FCDD0">
            <wp:extent cx="9279587" cy="316865"/>
            <wp:effectExtent l="0" t="0" r="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293055" cy="31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96428" w14:textId="4AD517CB" w:rsidR="008C3F4A" w:rsidRDefault="008C3F4A" w:rsidP="008C3F4A">
      <w:pPr>
        <w:pStyle w:val="Descripcin"/>
        <w:jc w:val="center"/>
      </w:pPr>
      <w:bookmarkStart w:id="13" w:name="_Ref150756889"/>
      <w:r>
        <w:t xml:space="preserve">Figura </w:t>
      </w:r>
      <w:r w:rsidR="00DD0253">
        <w:fldChar w:fldCharType="begin"/>
      </w:r>
      <w:r w:rsidR="00DD0253">
        <w:instrText xml:space="preserve"> SEQ Figura \* ARABIC </w:instrText>
      </w:r>
      <w:r w:rsidR="00DD0253">
        <w:fldChar w:fldCharType="separate"/>
      </w:r>
      <w:r w:rsidR="00351FAB">
        <w:rPr>
          <w:noProof/>
        </w:rPr>
        <w:t>4</w:t>
      </w:r>
      <w:r w:rsidR="00DD0253">
        <w:rPr>
          <w:noProof/>
        </w:rPr>
        <w:fldChar w:fldCharType="end"/>
      </w:r>
      <w:r>
        <w:t>. Consulta de sumarios con columna TEMA vacío</w:t>
      </w:r>
      <w:bookmarkEnd w:id="13"/>
    </w:p>
    <w:p w14:paraId="7DF442B2" w14:textId="77777777" w:rsidR="00823555" w:rsidRDefault="00823555" w:rsidP="00EF42E3">
      <w:pPr>
        <w:pStyle w:val="Descripcin"/>
        <w:keepNext/>
        <w:tabs>
          <w:tab w:val="left" w:pos="14884"/>
        </w:tabs>
        <w:jc w:val="center"/>
      </w:pPr>
      <w:r>
        <w:rPr>
          <w:noProof/>
          <w:lang w:val="es-AR" w:eastAsia="es-AR"/>
        </w:rPr>
        <w:lastRenderedPageBreak/>
        <w:drawing>
          <wp:inline distT="0" distB="0" distL="0" distR="0" wp14:anchorId="68302E52" wp14:editId="56C75EEE">
            <wp:extent cx="9294125" cy="1384300"/>
            <wp:effectExtent l="0" t="0" r="2540" b="635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368601" cy="139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FA3B9" w14:textId="5D74D77D" w:rsidR="00823555" w:rsidRDefault="00823555" w:rsidP="00823555">
      <w:pPr>
        <w:pStyle w:val="Descripcin"/>
        <w:jc w:val="center"/>
      </w:pPr>
      <w:bookmarkStart w:id="14" w:name="_Ref150756893"/>
      <w:r>
        <w:t xml:space="preserve">Figura </w:t>
      </w:r>
      <w:r w:rsidR="00DD0253">
        <w:fldChar w:fldCharType="begin"/>
      </w:r>
      <w:r w:rsidR="00DD0253">
        <w:instrText xml:space="preserve"> SEQ Figura \* ARABIC </w:instrText>
      </w:r>
      <w:r w:rsidR="00DD0253">
        <w:fldChar w:fldCharType="separate"/>
      </w:r>
      <w:r w:rsidR="00351FAB">
        <w:rPr>
          <w:noProof/>
        </w:rPr>
        <w:t>5</w:t>
      </w:r>
      <w:r w:rsidR="00DD0253">
        <w:rPr>
          <w:noProof/>
        </w:rPr>
        <w:fldChar w:fldCharType="end"/>
      </w:r>
      <w:r>
        <w:t xml:space="preserve">. </w:t>
      </w:r>
      <w:r w:rsidRPr="00D013FD">
        <w:t xml:space="preserve">Consulta de sumarios con columna </w:t>
      </w:r>
      <w:r>
        <w:t>PARTES en</w:t>
      </w:r>
      <w:r w:rsidRPr="00D013FD">
        <w:t xml:space="preserve"> vacío</w:t>
      </w:r>
      <w:bookmarkEnd w:id="14"/>
    </w:p>
    <w:p w14:paraId="5328A9D3" w14:textId="77777777" w:rsidR="00EF42E3" w:rsidRDefault="00EF42E3" w:rsidP="00823555">
      <w:pPr>
        <w:pStyle w:val="Descripcin"/>
        <w:jc w:val="center"/>
      </w:pPr>
    </w:p>
    <w:p w14:paraId="5A07F7A4" w14:textId="77777777" w:rsidR="00EF42E3" w:rsidRDefault="00EF42E3" w:rsidP="00EF42E3">
      <w:pPr>
        <w:pStyle w:val="Descripcin"/>
        <w:keepNext/>
        <w:jc w:val="center"/>
      </w:pPr>
      <w:r>
        <w:rPr>
          <w:noProof/>
          <w:lang w:val="es-AR" w:eastAsia="es-AR"/>
        </w:rPr>
        <w:drawing>
          <wp:inline distT="0" distB="0" distL="0" distR="0" wp14:anchorId="65AC48D3" wp14:editId="3991BD68">
            <wp:extent cx="9266830" cy="30543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281321" cy="30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2F4F" w14:textId="54C0162D" w:rsidR="00EF42E3" w:rsidRDefault="00EF42E3" w:rsidP="00EF42E3">
      <w:pPr>
        <w:pStyle w:val="Descripcin"/>
        <w:jc w:val="center"/>
      </w:pPr>
      <w:r>
        <w:t xml:space="preserve">Figura </w:t>
      </w:r>
      <w:r w:rsidR="00DD0253">
        <w:fldChar w:fldCharType="begin"/>
      </w:r>
      <w:r w:rsidR="00DD0253">
        <w:instrText xml:space="preserve"> SEQ Figura \* ARABIC </w:instrText>
      </w:r>
      <w:r w:rsidR="00DD0253">
        <w:fldChar w:fldCharType="separate"/>
      </w:r>
      <w:r w:rsidR="00351FAB">
        <w:rPr>
          <w:noProof/>
        </w:rPr>
        <w:t>6</w:t>
      </w:r>
      <w:r w:rsidR="00DD0253">
        <w:rPr>
          <w:noProof/>
        </w:rPr>
        <w:fldChar w:fldCharType="end"/>
      </w:r>
      <w:r>
        <w:t>. Consulta de sumarios con TRIBUNAL en valor 0</w:t>
      </w:r>
    </w:p>
    <w:p w14:paraId="6187D6A5" w14:textId="77777777" w:rsidR="008E071C" w:rsidRDefault="008E071C" w:rsidP="00EF42E3">
      <w:pPr>
        <w:pStyle w:val="Descripcin"/>
        <w:jc w:val="center"/>
      </w:pPr>
    </w:p>
    <w:p w14:paraId="334255FA" w14:textId="77777777" w:rsidR="008E071C" w:rsidRDefault="008E071C" w:rsidP="00EF42E3">
      <w:pPr>
        <w:pStyle w:val="Descripcin"/>
        <w:jc w:val="center"/>
      </w:pPr>
    </w:p>
    <w:p w14:paraId="12E93017" w14:textId="77777777" w:rsidR="008E071C" w:rsidRDefault="008E071C" w:rsidP="008E071C">
      <w:pPr>
        <w:pStyle w:val="Ttulo3"/>
        <w:jc w:val="left"/>
      </w:pPr>
      <w:bookmarkStart w:id="15" w:name="_Toc150759851"/>
      <w:r>
        <w:t>SUMARIOS SIN RELACIÓN CON FALLOS</w:t>
      </w:r>
      <w:bookmarkEnd w:id="15"/>
    </w:p>
    <w:p w14:paraId="16E694C9" w14:textId="77777777" w:rsidR="008E071C" w:rsidRDefault="008E071C" w:rsidP="008E071C">
      <w:r>
        <w:t xml:space="preserve">Se ofrece un fragmento de los 3491 </w:t>
      </w:r>
      <w:r w:rsidR="00AB4068">
        <w:t>registros de</w:t>
      </w:r>
      <w:r>
        <w:t xml:space="preserve"> sumario que se consultaron y no tienen relación con sus fallos.</w:t>
      </w:r>
    </w:p>
    <w:p w14:paraId="26E69FDD" w14:textId="77777777" w:rsidR="008E071C" w:rsidRDefault="008E071C" w:rsidP="008E071C">
      <w:pPr>
        <w:pStyle w:val="Descripcin"/>
        <w:keepNext/>
        <w:jc w:val="center"/>
      </w:pPr>
      <w:r>
        <w:rPr>
          <w:noProof/>
          <w:lang w:val="es-AR" w:eastAsia="es-AR"/>
        </w:rPr>
        <w:drawing>
          <wp:inline distT="0" distB="0" distL="0" distR="0" wp14:anchorId="52BA457A" wp14:editId="271C1CAB">
            <wp:extent cx="9335069" cy="2834640"/>
            <wp:effectExtent l="0" t="0" r="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344933" cy="28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FA7A4" w14:textId="4A4A751E" w:rsidR="008E071C" w:rsidRPr="0013266D" w:rsidRDefault="008E071C" w:rsidP="008E071C">
      <w:pPr>
        <w:pStyle w:val="Descripcin"/>
        <w:jc w:val="center"/>
        <w:sectPr w:rsidR="008E071C" w:rsidRPr="0013266D" w:rsidSect="00ED2654">
          <w:pgSz w:w="16838" w:h="11906" w:orient="landscape" w:code="9"/>
          <w:pgMar w:top="1152" w:right="720" w:bottom="709" w:left="720" w:header="0" w:footer="0" w:gutter="0"/>
          <w:pgNumType w:start="1"/>
          <w:cols w:space="708"/>
          <w:titlePg/>
          <w:docGrid w:linePitch="360"/>
        </w:sectPr>
      </w:pPr>
      <w:r>
        <w:t xml:space="preserve">Figura </w:t>
      </w:r>
      <w:r w:rsidR="00DD0253">
        <w:fldChar w:fldCharType="begin"/>
      </w:r>
      <w:r w:rsidR="00DD0253">
        <w:instrText xml:space="preserve"> SEQ Figura \* ARABIC </w:instrText>
      </w:r>
      <w:r w:rsidR="00DD0253">
        <w:fldChar w:fldCharType="separate"/>
      </w:r>
      <w:r w:rsidR="00351FAB">
        <w:rPr>
          <w:noProof/>
        </w:rPr>
        <w:t>7</w:t>
      </w:r>
      <w:r w:rsidR="00DD0253">
        <w:rPr>
          <w:noProof/>
        </w:rPr>
        <w:fldChar w:fldCharType="end"/>
      </w:r>
      <w:r>
        <w:t>. Sumarios sin relación a sus fallos</w:t>
      </w:r>
    </w:p>
    <w:p w14:paraId="3A1F2DEC" w14:textId="77777777" w:rsidR="00AB4068" w:rsidRDefault="00AB4068" w:rsidP="00AB4068">
      <w:pPr>
        <w:pStyle w:val="Ttulo2"/>
        <w:rPr>
          <w:lang w:bidi="es-ES"/>
        </w:rPr>
      </w:pPr>
      <w:bookmarkStart w:id="16" w:name="_Toc150759852"/>
      <w:r>
        <w:rPr>
          <w:lang w:bidi="es-ES"/>
        </w:rPr>
        <w:lastRenderedPageBreak/>
        <w:t>EXPLORACIÓN DE DATOS</w:t>
      </w:r>
      <w:bookmarkEnd w:id="16"/>
    </w:p>
    <w:p w14:paraId="59318D93" w14:textId="77777777" w:rsidR="005F1D8F" w:rsidRDefault="00BE5FDA" w:rsidP="00BE5FDA">
      <w:pPr>
        <w:jc w:val="both"/>
        <w:rPr>
          <w:lang w:bidi="es-ES"/>
        </w:rPr>
      </w:pPr>
      <w:r>
        <w:rPr>
          <w:lang w:bidi="es-ES"/>
        </w:rPr>
        <w:t>De la exploración de los datos se puede aportar que el año 2018 se registr</w:t>
      </w:r>
      <w:r w:rsidR="00E15ED3">
        <w:rPr>
          <w:lang w:bidi="es-ES"/>
        </w:rPr>
        <w:t>a la mayor cantidad de fallos</w:t>
      </w:r>
      <w:r w:rsidR="00604691">
        <w:rPr>
          <w:lang w:bidi="es-ES"/>
        </w:rPr>
        <w:t xml:space="preserve"> entre los años </w:t>
      </w:r>
      <w:r w:rsidR="00604691" w:rsidRPr="00604691">
        <w:rPr>
          <w:lang w:bidi="es-ES"/>
        </w:rPr>
        <w:t xml:space="preserve">1994 </w:t>
      </w:r>
      <w:r w:rsidR="00604691">
        <w:rPr>
          <w:lang w:bidi="es-ES"/>
        </w:rPr>
        <w:t>-</w:t>
      </w:r>
      <w:r w:rsidR="00604691" w:rsidRPr="00604691">
        <w:rPr>
          <w:lang w:bidi="es-ES"/>
        </w:rPr>
        <w:t xml:space="preserve"> 2023</w:t>
      </w:r>
      <w:r w:rsidR="00E15ED3">
        <w:rPr>
          <w:lang w:bidi="es-ES"/>
        </w:rPr>
        <w:t xml:space="preserve">, </w:t>
      </w:r>
      <w:r>
        <w:rPr>
          <w:lang w:bidi="es-ES"/>
        </w:rPr>
        <w:t>los días lunes y jueves son las fechas de fallos más predominantes (coincidiendo con los días d</w:t>
      </w:r>
      <w:r w:rsidR="005F1D8F">
        <w:rPr>
          <w:lang w:bidi="es-ES"/>
        </w:rPr>
        <w:t>e pre despacho de los juzgados).</w:t>
      </w:r>
    </w:p>
    <w:p w14:paraId="5D112E3F" w14:textId="77777777" w:rsidR="005F1D8F" w:rsidRDefault="005F1D8F" w:rsidP="005F1D8F">
      <w:pPr>
        <w:keepNext/>
        <w:jc w:val="center"/>
      </w:pPr>
      <w:r w:rsidRPr="00BE5FDA">
        <w:rPr>
          <w:noProof/>
          <w:lang w:val="es-AR" w:eastAsia="es-AR"/>
        </w:rPr>
        <w:drawing>
          <wp:inline distT="0" distB="0" distL="0" distR="0" wp14:anchorId="0AD8A3F7" wp14:editId="7C849672">
            <wp:extent cx="3882788" cy="3045870"/>
            <wp:effectExtent l="0" t="0" r="3810" b="254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901" cy="310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80BAA" w14:textId="7EBC2931" w:rsidR="005F1D8F" w:rsidRDefault="005F1D8F" w:rsidP="005F1D8F">
      <w:pPr>
        <w:pStyle w:val="Descripcin"/>
        <w:jc w:val="center"/>
      </w:pPr>
      <w:r>
        <w:t xml:space="preserve">Figura </w:t>
      </w:r>
      <w:r w:rsidR="00DD0253">
        <w:fldChar w:fldCharType="begin"/>
      </w:r>
      <w:r w:rsidR="00DD0253">
        <w:instrText xml:space="preserve"> SEQ Figura \* ARABIC </w:instrText>
      </w:r>
      <w:r w:rsidR="00DD0253">
        <w:fldChar w:fldCharType="separate"/>
      </w:r>
      <w:r w:rsidR="00351FAB">
        <w:rPr>
          <w:noProof/>
        </w:rPr>
        <w:t>8</w:t>
      </w:r>
      <w:r w:rsidR="00DD0253">
        <w:rPr>
          <w:noProof/>
        </w:rPr>
        <w:fldChar w:fldCharType="end"/>
      </w:r>
      <w:r>
        <w:t>. Cantidad de fallos por año</w:t>
      </w:r>
    </w:p>
    <w:p w14:paraId="56545E5C" w14:textId="77777777" w:rsidR="005F1D8F" w:rsidRDefault="005F1D8F" w:rsidP="005F1D8F">
      <w:pPr>
        <w:pStyle w:val="Descripcin"/>
        <w:jc w:val="center"/>
      </w:pPr>
    </w:p>
    <w:p w14:paraId="7DB4D4F2" w14:textId="77777777" w:rsidR="005F1D8F" w:rsidRDefault="00975BB0" w:rsidP="005F1D8F">
      <w:pPr>
        <w:keepNext/>
        <w:jc w:val="center"/>
      </w:pPr>
      <w:r w:rsidRPr="00975BB0">
        <w:rPr>
          <w:noProof/>
          <w:lang w:val="es-AR" w:eastAsia="es-AR"/>
        </w:rPr>
        <w:drawing>
          <wp:inline distT="0" distB="0" distL="0" distR="0" wp14:anchorId="6D1F4B8C" wp14:editId="058C9AD0">
            <wp:extent cx="3810114" cy="2988859"/>
            <wp:effectExtent l="0" t="0" r="0" b="254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54062" cy="302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A4CD7" w14:textId="1435B6CF" w:rsidR="00BE5FDA" w:rsidRDefault="005F1D8F" w:rsidP="005F1D8F">
      <w:pPr>
        <w:pStyle w:val="Descripcin"/>
        <w:jc w:val="center"/>
        <w:rPr>
          <w:lang w:bidi="es-ES"/>
        </w:rPr>
      </w:pPr>
      <w:r>
        <w:t xml:space="preserve">Figura </w:t>
      </w:r>
      <w:r w:rsidR="00DD0253">
        <w:fldChar w:fldCharType="begin"/>
      </w:r>
      <w:r w:rsidR="00DD0253">
        <w:instrText xml:space="preserve"> SEQ Figura \* ARABIC </w:instrText>
      </w:r>
      <w:r w:rsidR="00DD0253">
        <w:fldChar w:fldCharType="separate"/>
      </w:r>
      <w:r w:rsidR="00351FAB">
        <w:rPr>
          <w:noProof/>
        </w:rPr>
        <w:t>9</w:t>
      </w:r>
      <w:r w:rsidR="00DD0253">
        <w:rPr>
          <w:noProof/>
        </w:rPr>
        <w:fldChar w:fldCharType="end"/>
      </w:r>
      <w:r>
        <w:t>. Cantidad de fallos por día de la semana</w:t>
      </w:r>
    </w:p>
    <w:p w14:paraId="2C429093" w14:textId="77777777" w:rsidR="00AB4068" w:rsidRDefault="00AB4068" w:rsidP="00AB4068">
      <w:pPr>
        <w:rPr>
          <w:lang w:bidi="es-ES"/>
        </w:rPr>
      </w:pPr>
    </w:p>
    <w:p w14:paraId="10B12149" w14:textId="77777777" w:rsidR="00BE5FDA" w:rsidRDefault="00BE5FDA" w:rsidP="00AB4068">
      <w:pPr>
        <w:rPr>
          <w:lang w:bidi="es-ES"/>
        </w:rPr>
      </w:pPr>
    </w:p>
    <w:p w14:paraId="7656A4BD" w14:textId="77777777" w:rsidR="00BE5FDA" w:rsidRDefault="00BE5FDA" w:rsidP="00AB4068">
      <w:pPr>
        <w:rPr>
          <w:lang w:bidi="es-ES"/>
        </w:rPr>
      </w:pPr>
    </w:p>
    <w:p w14:paraId="5EE9A2F5" w14:textId="77777777" w:rsidR="001D21B8" w:rsidRDefault="00E15ED3" w:rsidP="00604691">
      <w:pPr>
        <w:jc w:val="both"/>
        <w:rPr>
          <w:lang w:bidi="es-ES"/>
        </w:rPr>
      </w:pPr>
      <w:r>
        <w:rPr>
          <w:lang w:bidi="es-ES"/>
        </w:rPr>
        <w:lastRenderedPageBreak/>
        <w:t xml:space="preserve">En datos erróneos o involuntarios se hallaron 14 registros con organismo en valor 0 dentro de la entidad fallos. </w:t>
      </w:r>
    </w:p>
    <w:p w14:paraId="53DF3071" w14:textId="25C999E0" w:rsidR="001C0482" w:rsidRDefault="001C0482" w:rsidP="00604691">
      <w:pPr>
        <w:jc w:val="both"/>
        <w:rPr>
          <w:noProof/>
          <w:lang w:val="es-AR" w:eastAsia="es-AR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4220F846" wp14:editId="05E15D5D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436404" cy="7374706"/>
                <wp:effectExtent l="0" t="0" r="0" b="0"/>
                <wp:wrapNone/>
                <wp:docPr id="27" name="Grupo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6404" cy="7374706"/>
                          <a:chOff x="0" y="0"/>
                          <a:chExt cx="5436404" cy="7374706"/>
                        </a:xfrm>
                      </wpg:grpSpPr>
                      <pic:pic xmlns:pic="http://schemas.openxmlformats.org/drawingml/2006/picture">
                        <pic:nvPicPr>
                          <pic:cNvPr id="26" name="Imagen 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84" t="19355"/>
                          <a:stretch/>
                        </pic:blipFill>
                        <pic:spPr bwMode="auto">
                          <a:xfrm>
                            <a:off x="0" y="4730566"/>
                            <a:ext cx="5351780" cy="2644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" name="Imagen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338" b="562"/>
                          <a:stretch/>
                        </pic:blipFill>
                        <pic:spPr bwMode="auto">
                          <a:xfrm>
                            <a:off x="36999" y="0"/>
                            <a:ext cx="5399405" cy="4714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29927BA3" id="Grupo 27" o:spid="_x0000_s1026" style="position:absolute;margin-left:0;margin-top:-.05pt;width:428.05pt;height:580.7pt;z-index:251667456" coordsize="54364,737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6" o:spid="_x0000_s1027" type="#_x0000_t75" style="position:absolute;top:47305;width:53517;height:264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">
                  <v:imagedata r:id="rId22" o:title="" croptop="12684f" cropleft="579f"/>
                  <v:path arrowok="t"/>
                </v:shape>
                <v:shape id="Imagen 15" o:spid="_x0000_s1028" type="#_x0000_t75" style="position:absolute;left:369;width:53995;height:47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">
                  <v:imagedata r:id="rId23" o:title="" croptop="2188f" cropbottom="368f"/>
                  <v:path arrowok="t"/>
                </v:shape>
              </v:group>
            </w:pict>
          </mc:Fallback>
        </mc:AlternateContent>
      </w:r>
      <w:r w:rsidR="001D21B8"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544AC0D" wp14:editId="7E1BD9BA">
                <wp:simplePos x="0" y="0"/>
                <wp:positionH relativeFrom="column">
                  <wp:posOffset>-53975</wp:posOffset>
                </wp:positionH>
                <wp:positionV relativeFrom="paragraph">
                  <wp:posOffset>7431405</wp:posOffset>
                </wp:positionV>
                <wp:extent cx="5436235" cy="635"/>
                <wp:effectExtent l="0" t="0" r="0" b="0"/>
                <wp:wrapNone/>
                <wp:docPr id="29" name="Cuadro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62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ACCDB3" w14:textId="11F57270" w:rsidR="001D21B8" w:rsidRPr="00313C53" w:rsidRDefault="001D21B8" w:rsidP="001D21B8">
                            <w:pPr>
                              <w:pStyle w:val="Descripcin"/>
                              <w:jc w:val="center"/>
                              <w:rPr>
                                <w:noProof/>
                                <w:sz w:val="24"/>
                                <w:szCs w:val="20"/>
                              </w:rPr>
                            </w:pPr>
                            <w:r>
                              <w:t xml:space="preserve">Figura </w:t>
                            </w:r>
                            <w:r w:rsidR="00DD0253">
                              <w:fldChar w:fldCharType="begin"/>
                            </w:r>
                            <w:r w:rsidR="00DD0253">
                              <w:instrText xml:space="preserve"> SEQ Figura \* ARABIC </w:instrText>
                            </w:r>
                            <w:r w:rsidR="00DD0253">
                              <w:fldChar w:fldCharType="separate"/>
                            </w:r>
                            <w:r w:rsidR="00351FAB">
                              <w:rPr>
                                <w:noProof/>
                              </w:rPr>
                              <w:t>10</w:t>
                            </w:r>
                            <w:r w:rsidR="00DD0253">
                              <w:rPr>
                                <w:noProof/>
                              </w:rPr>
                              <w:fldChar w:fldCharType="end"/>
                            </w:r>
                            <w:r w:rsidRPr="00EA2391">
                              <w:t>. Registros</w:t>
                            </w:r>
                            <w:r w:rsidR="00115551">
                              <w:t xml:space="preserve"> en fallos</w:t>
                            </w:r>
                            <w:r w:rsidRPr="00EA2391">
                              <w:t xml:space="preserve"> con organismo en valor 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544AC0D" id="Cuadro de texto 29" o:spid="_x0000_s1029" type="#_x0000_t202" style="position:absolute;left:0;text-align:left;margin-left:-4.25pt;margin-top:585.15pt;width:428.05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" stroked="f">
                <v:textbox style="mso-fit-shape-to-text:t" inset="0,0,0,0">
                  <w:txbxContent>
                    <w:p w14:paraId="50ACCDB3" w14:textId="11F57270" w:rsidR="001D21B8" w:rsidRPr="00313C53" w:rsidRDefault="001D21B8" w:rsidP="001D21B8">
                      <w:pPr>
                        <w:pStyle w:val="Descripcin"/>
                        <w:jc w:val="center"/>
                        <w:rPr>
                          <w:noProof/>
                          <w:sz w:val="24"/>
                          <w:szCs w:val="20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351FAB">
                          <w:rPr>
                            <w:noProof/>
                          </w:rPr>
                          <w:t>10</w:t>
                        </w:r>
                      </w:fldSimple>
                      <w:r w:rsidRPr="00EA2391">
                        <w:t>. Registros</w:t>
                      </w:r>
                      <w:r w:rsidR="00115551">
                        <w:t xml:space="preserve"> en fallos</w:t>
                      </w:r>
                      <w:r w:rsidRPr="00EA2391">
                        <w:t xml:space="preserve"> con organismo en valor 0</w:t>
                      </w:r>
                    </w:p>
                  </w:txbxContent>
                </v:textbox>
              </v:shape>
            </w:pict>
          </mc:Fallback>
        </mc:AlternateContent>
      </w:r>
    </w:p>
    <w:p w14:paraId="5251A982" w14:textId="77777777" w:rsidR="001C0482" w:rsidRDefault="001C0482" w:rsidP="00604691">
      <w:pPr>
        <w:jc w:val="both"/>
        <w:rPr>
          <w:noProof/>
          <w:lang w:val="es-AR" w:eastAsia="es-AR"/>
        </w:rPr>
      </w:pPr>
    </w:p>
    <w:p w14:paraId="447D194A" w14:textId="77777777" w:rsidR="001C0482" w:rsidRDefault="001C0482" w:rsidP="00604691">
      <w:pPr>
        <w:jc w:val="both"/>
        <w:rPr>
          <w:noProof/>
          <w:lang w:val="es-AR" w:eastAsia="es-AR"/>
        </w:rPr>
      </w:pPr>
    </w:p>
    <w:p w14:paraId="482E4721" w14:textId="77777777" w:rsidR="001C0482" w:rsidRDefault="001C0482" w:rsidP="00604691">
      <w:pPr>
        <w:jc w:val="both"/>
        <w:rPr>
          <w:noProof/>
          <w:lang w:val="es-AR" w:eastAsia="es-AR"/>
        </w:rPr>
      </w:pPr>
    </w:p>
    <w:p w14:paraId="66719E92" w14:textId="77777777" w:rsidR="001C0482" w:rsidRDefault="001C0482" w:rsidP="00604691">
      <w:pPr>
        <w:jc w:val="both"/>
        <w:rPr>
          <w:noProof/>
          <w:lang w:val="es-AR" w:eastAsia="es-AR"/>
        </w:rPr>
      </w:pPr>
    </w:p>
    <w:p w14:paraId="54D2606A" w14:textId="77777777" w:rsidR="001C0482" w:rsidRDefault="001C0482" w:rsidP="00604691">
      <w:pPr>
        <w:jc w:val="both"/>
        <w:rPr>
          <w:noProof/>
          <w:lang w:val="es-AR" w:eastAsia="es-AR"/>
        </w:rPr>
      </w:pPr>
    </w:p>
    <w:p w14:paraId="356C9197" w14:textId="2FDD38A2" w:rsidR="001D21B8" w:rsidRDefault="001D21B8" w:rsidP="00604691">
      <w:pPr>
        <w:jc w:val="both"/>
        <w:rPr>
          <w:lang w:bidi="es-ES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969CC95" wp14:editId="6FB5A972">
                <wp:simplePos x="0" y="0"/>
                <wp:positionH relativeFrom="column">
                  <wp:posOffset>-38735</wp:posOffset>
                </wp:positionH>
                <wp:positionV relativeFrom="paragraph">
                  <wp:posOffset>7664450</wp:posOffset>
                </wp:positionV>
                <wp:extent cx="5436235" cy="635"/>
                <wp:effectExtent l="0" t="0" r="0" b="0"/>
                <wp:wrapNone/>
                <wp:docPr id="28" name="Cuadro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62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F8C845" w14:textId="0D4D921E" w:rsidR="001D21B8" w:rsidRPr="00845466" w:rsidRDefault="001D21B8" w:rsidP="001D21B8">
                            <w:pPr>
                              <w:pStyle w:val="Descripcin"/>
                              <w:jc w:val="center"/>
                              <w:rPr>
                                <w:noProof/>
                                <w:sz w:val="24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969CC95" id="Cuadro de texto 28" o:spid="_x0000_s1030" type="#_x0000_t202" style="position:absolute;left:0;text-align:left;margin-left:-3.05pt;margin-top:603.5pt;width:428.0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" stroked="f">
                <v:textbox style="mso-fit-shape-to-text:t" inset="0,0,0,0">
                  <w:txbxContent>
                    <w:p w14:paraId="6CF8C845" w14:textId="0D4D921E" w:rsidR="001D21B8" w:rsidRPr="00845466" w:rsidRDefault="001D21B8" w:rsidP="001D21B8">
                      <w:pPr>
                        <w:pStyle w:val="Descripcin"/>
                        <w:jc w:val="center"/>
                        <w:rPr>
                          <w:noProof/>
                          <w:sz w:val="24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0163002" w14:textId="69FE1E15" w:rsidR="001D21B8" w:rsidRDefault="001D21B8" w:rsidP="00604691">
      <w:pPr>
        <w:jc w:val="both"/>
        <w:rPr>
          <w:lang w:bidi="es-ES"/>
        </w:rPr>
      </w:pPr>
    </w:p>
    <w:p w14:paraId="20476574" w14:textId="6E0BD766" w:rsidR="001D21B8" w:rsidRDefault="001D21B8" w:rsidP="00604691">
      <w:pPr>
        <w:jc w:val="both"/>
        <w:rPr>
          <w:lang w:bidi="es-ES"/>
        </w:rPr>
      </w:pPr>
    </w:p>
    <w:p w14:paraId="5753501A" w14:textId="3234CC97" w:rsidR="001D21B8" w:rsidRDefault="001D21B8" w:rsidP="00604691">
      <w:pPr>
        <w:jc w:val="both"/>
        <w:rPr>
          <w:lang w:bidi="es-ES"/>
        </w:rPr>
      </w:pPr>
    </w:p>
    <w:p w14:paraId="2E9979D9" w14:textId="3B01EDBC" w:rsidR="001D21B8" w:rsidRDefault="001D21B8" w:rsidP="00604691">
      <w:pPr>
        <w:jc w:val="both"/>
        <w:rPr>
          <w:lang w:bidi="es-ES"/>
        </w:rPr>
      </w:pPr>
    </w:p>
    <w:p w14:paraId="619608B9" w14:textId="53D99F03" w:rsidR="001D21B8" w:rsidRDefault="001D21B8" w:rsidP="00604691">
      <w:pPr>
        <w:jc w:val="both"/>
        <w:rPr>
          <w:lang w:bidi="es-ES"/>
        </w:rPr>
      </w:pPr>
    </w:p>
    <w:p w14:paraId="5EB60EF4" w14:textId="77777777" w:rsidR="001D21B8" w:rsidRDefault="001D21B8" w:rsidP="00604691">
      <w:pPr>
        <w:jc w:val="both"/>
        <w:rPr>
          <w:lang w:bidi="es-ES"/>
        </w:rPr>
      </w:pPr>
    </w:p>
    <w:p w14:paraId="3FA5DBD7" w14:textId="7C842497" w:rsidR="001D21B8" w:rsidRDefault="001D21B8" w:rsidP="00604691">
      <w:pPr>
        <w:jc w:val="both"/>
        <w:rPr>
          <w:lang w:bidi="es-ES"/>
        </w:rPr>
      </w:pPr>
    </w:p>
    <w:p w14:paraId="1AA333F1" w14:textId="577EBF4F" w:rsidR="001D21B8" w:rsidRDefault="001D21B8" w:rsidP="00604691">
      <w:pPr>
        <w:jc w:val="both"/>
        <w:rPr>
          <w:lang w:bidi="es-ES"/>
        </w:rPr>
      </w:pPr>
    </w:p>
    <w:p w14:paraId="2F3ACEF9" w14:textId="2BD85B8E" w:rsidR="001D21B8" w:rsidRDefault="001D21B8" w:rsidP="00604691">
      <w:pPr>
        <w:jc w:val="both"/>
        <w:rPr>
          <w:lang w:bidi="es-ES"/>
        </w:rPr>
      </w:pPr>
    </w:p>
    <w:p w14:paraId="1FA70E19" w14:textId="635C6965" w:rsidR="001D21B8" w:rsidRDefault="001D21B8" w:rsidP="00604691">
      <w:pPr>
        <w:jc w:val="both"/>
        <w:rPr>
          <w:lang w:bidi="es-ES"/>
        </w:rPr>
      </w:pPr>
    </w:p>
    <w:p w14:paraId="0403168E" w14:textId="1E522025" w:rsidR="001D21B8" w:rsidRDefault="001D21B8" w:rsidP="00604691">
      <w:pPr>
        <w:jc w:val="both"/>
        <w:rPr>
          <w:lang w:bidi="es-ES"/>
        </w:rPr>
      </w:pPr>
    </w:p>
    <w:p w14:paraId="5839F928" w14:textId="68487884" w:rsidR="001D21B8" w:rsidRDefault="001D21B8" w:rsidP="00604691">
      <w:pPr>
        <w:jc w:val="both"/>
        <w:rPr>
          <w:lang w:bidi="es-ES"/>
        </w:rPr>
      </w:pPr>
    </w:p>
    <w:p w14:paraId="637C559E" w14:textId="431F90D1" w:rsidR="00670871" w:rsidRDefault="00670871" w:rsidP="008D4BFF">
      <w:pPr>
        <w:rPr>
          <w:lang w:bidi="es-ES"/>
        </w:rPr>
      </w:pPr>
    </w:p>
    <w:p w14:paraId="18ABFE21" w14:textId="220D136C" w:rsidR="00725BA4" w:rsidRDefault="00725BA4" w:rsidP="00604691">
      <w:pPr>
        <w:jc w:val="both"/>
        <w:rPr>
          <w:lang w:bidi="es-ES"/>
        </w:rPr>
      </w:pPr>
    </w:p>
    <w:p w14:paraId="019C24FC" w14:textId="4DD34FEE" w:rsidR="001D21B8" w:rsidRDefault="001D21B8" w:rsidP="00604691">
      <w:pPr>
        <w:jc w:val="both"/>
        <w:rPr>
          <w:lang w:bidi="es-ES"/>
        </w:rPr>
      </w:pPr>
    </w:p>
    <w:p w14:paraId="602517C2" w14:textId="50D4C02C" w:rsidR="001D21B8" w:rsidRDefault="001D21B8" w:rsidP="00604691">
      <w:pPr>
        <w:jc w:val="both"/>
        <w:rPr>
          <w:lang w:bidi="es-ES"/>
        </w:rPr>
      </w:pPr>
    </w:p>
    <w:p w14:paraId="3AAF3D83" w14:textId="1A0054EA" w:rsidR="001D21B8" w:rsidRDefault="001D21B8" w:rsidP="00604691">
      <w:pPr>
        <w:jc w:val="both"/>
        <w:rPr>
          <w:lang w:bidi="es-ES"/>
        </w:rPr>
      </w:pPr>
    </w:p>
    <w:p w14:paraId="3DE02C3D" w14:textId="5B106284" w:rsidR="001D21B8" w:rsidRDefault="001D21B8" w:rsidP="00604691">
      <w:pPr>
        <w:jc w:val="both"/>
        <w:rPr>
          <w:lang w:bidi="es-ES"/>
        </w:rPr>
      </w:pPr>
    </w:p>
    <w:p w14:paraId="1E11B120" w14:textId="703DA5DF" w:rsidR="001D21B8" w:rsidRDefault="001D21B8" w:rsidP="00604691">
      <w:pPr>
        <w:jc w:val="both"/>
        <w:rPr>
          <w:lang w:bidi="es-ES"/>
        </w:rPr>
      </w:pPr>
    </w:p>
    <w:p w14:paraId="44C28883" w14:textId="4C985BC8" w:rsidR="001D21B8" w:rsidRDefault="001D21B8" w:rsidP="00604691">
      <w:pPr>
        <w:jc w:val="both"/>
        <w:rPr>
          <w:lang w:bidi="es-ES"/>
        </w:rPr>
      </w:pPr>
    </w:p>
    <w:p w14:paraId="57B6E69F" w14:textId="34E498CE" w:rsidR="005F1D8F" w:rsidRDefault="005F1D8F" w:rsidP="005F1D8F">
      <w:pPr>
        <w:keepNext/>
      </w:pPr>
    </w:p>
    <w:p w14:paraId="6AA14833" w14:textId="49AB8326" w:rsidR="00BE5FDA" w:rsidRDefault="00E15ED3" w:rsidP="00604691">
      <w:pPr>
        <w:jc w:val="both"/>
        <w:rPr>
          <w:lang w:bidi="es-ES"/>
        </w:rPr>
      </w:pPr>
      <w:r>
        <w:rPr>
          <w:lang w:bidi="es-ES"/>
        </w:rPr>
        <w:t>También se analizó aquellos registros con</w:t>
      </w:r>
      <w:r w:rsidR="005F1D8F">
        <w:rPr>
          <w:lang w:bidi="es-ES"/>
        </w:rPr>
        <w:t xml:space="preserve"> el campo</w:t>
      </w:r>
      <w:r>
        <w:rPr>
          <w:lang w:bidi="es-ES"/>
        </w:rPr>
        <w:t xml:space="preserve"> </w:t>
      </w:r>
      <w:r w:rsidR="005F1D8F">
        <w:rPr>
          <w:lang w:bidi="es-ES"/>
        </w:rPr>
        <w:t>FechaFallo</w:t>
      </w:r>
      <w:r w:rsidR="00364B1D">
        <w:rPr>
          <w:lang w:bidi="es-ES"/>
        </w:rPr>
        <w:t xml:space="preserve"> con fechas inválidas como ser </w:t>
      </w:r>
      <w:r>
        <w:rPr>
          <w:lang w:bidi="es-ES"/>
        </w:rPr>
        <w:t>“//2000”</w:t>
      </w:r>
      <w:r w:rsidR="00744ABB">
        <w:rPr>
          <w:lang w:bidi="es-ES"/>
        </w:rPr>
        <w:t xml:space="preserve"> o un valor de fecha no vá</w:t>
      </w:r>
      <w:r>
        <w:rPr>
          <w:lang w:bidi="es-ES"/>
        </w:rPr>
        <w:t>lido</w:t>
      </w:r>
      <w:r w:rsidR="00975BB0">
        <w:rPr>
          <w:lang w:bidi="es-ES"/>
        </w:rPr>
        <w:t xml:space="preserve"> como</w:t>
      </w:r>
      <w:r>
        <w:rPr>
          <w:lang w:bidi="es-ES"/>
        </w:rPr>
        <w:t xml:space="preserve"> “31/09/2014”</w:t>
      </w:r>
      <w:r w:rsidR="00CA7BC3">
        <w:rPr>
          <w:lang w:bidi="es-ES"/>
        </w:rPr>
        <w:t xml:space="preserve">, </w:t>
      </w:r>
      <w:r w:rsidR="00744ABB">
        <w:rPr>
          <w:lang w:bidi="es-ES"/>
        </w:rPr>
        <w:t>“30/14/2015”</w:t>
      </w:r>
      <w:r w:rsidR="00CA7BC3">
        <w:rPr>
          <w:lang w:bidi="es-ES"/>
        </w:rPr>
        <w:t xml:space="preserve">, </w:t>
      </w:r>
      <w:r w:rsidR="00CA7BC3">
        <w:rPr>
          <w:lang w:bidi="es-ES"/>
        </w:rPr>
        <w:lastRenderedPageBreak/>
        <w:t>“</w:t>
      </w:r>
      <w:r w:rsidR="00CA7BC3">
        <w:t>31/02/2020”</w:t>
      </w:r>
      <w:r w:rsidR="00975BB0">
        <w:rPr>
          <w:lang w:bidi="es-ES"/>
        </w:rPr>
        <w:t>. Estos registros se dejan para su posterior corrección con el Departamento de Jurisprudencia.</w:t>
      </w:r>
    </w:p>
    <w:p w14:paraId="39D39F5F" w14:textId="77777777" w:rsidR="00115551" w:rsidRDefault="00115551" w:rsidP="00115551">
      <w:pPr>
        <w:keepNext/>
        <w:jc w:val="both"/>
      </w:pPr>
      <w:r>
        <w:rPr>
          <w:noProof/>
          <w:lang w:val="es-AR" w:eastAsia="es-AR"/>
        </w:rPr>
        <w:drawing>
          <wp:inline distT="0" distB="0" distL="0" distR="0" wp14:anchorId="08CFE5F8" wp14:editId="5A3E6A96">
            <wp:extent cx="5400040" cy="2066925"/>
            <wp:effectExtent l="0" t="0" r="0" b="9525"/>
            <wp:docPr id="5596236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623679" name=""/>
                    <pic:cNvPicPr/>
                  </pic:nvPicPr>
                  <pic:blipFill rotWithShape="1">
                    <a:blip r:embed="rId24"/>
                    <a:srcRect b="7817"/>
                    <a:stretch/>
                  </pic:blipFill>
                  <pic:spPr bwMode="auto">
                    <a:xfrm>
                      <a:off x="0" y="0"/>
                      <a:ext cx="5400040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BC04B" w14:textId="58DBB15A" w:rsidR="005F1D8F" w:rsidRDefault="00115551" w:rsidP="00115551">
      <w:pPr>
        <w:pStyle w:val="Descripcin"/>
        <w:jc w:val="center"/>
      </w:pPr>
      <w:r>
        <w:t xml:space="preserve">Figura </w:t>
      </w:r>
      <w:r w:rsidR="00DD0253">
        <w:fldChar w:fldCharType="begin"/>
      </w:r>
      <w:r w:rsidR="00DD0253">
        <w:instrText xml:space="preserve"> SEQ Figura \* ARABIC </w:instrText>
      </w:r>
      <w:r w:rsidR="00DD0253">
        <w:fldChar w:fldCharType="separate"/>
      </w:r>
      <w:r w:rsidR="00351FAB">
        <w:rPr>
          <w:noProof/>
        </w:rPr>
        <w:t>11</w:t>
      </w:r>
      <w:r w:rsidR="00DD0253">
        <w:rPr>
          <w:noProof/>
        </w:rPr>
        <w:fldChar w:fldCharType="end"/>
      </w:r>
      <w:r>
        <w:t>. Registros en fallos con fechas inválidas</w:t>
      </w:r>
    </w:p>
    <w:p w14:paraId="77516913" w14:textId="77777777" w:rsidR="00115551" w:rsidRDefault="00115551" w:rsidP="00115551">
      <w:pPr>
        <w:pStyle w:val="Descripcin"/>
        <w:jc w:val="both"/>
      </w:pPr>
    </w:p>
    <w:p w14:paraId="669F2FD6" w14:textId="77777777" w:rsidR="00115551" w:rsidRDefault="00115551" w:rsidP="00115551">
      <w:pPr>
        <w:pStyle w:val="Descripcin"/>
        <w:jc w:val="both"/>
      </w:pPr>
    </w:p>
    <w:p w14:paraId="3326247A" w14:textId="77777777" w:rsidR="00733D23" w:rsidRDefault="00733D23" w:rsidP="00733D23">
      <w:pPr>
        <w:pStyle w:val="Descripcin"/>
        <w:keepNext/>
        <w:jc w:val="center"/>
      </w:pPr>
      <w:r>
        <w:rPr>
          <w:noProof/>
          <w:lang w:val="es-AR" w:eastAsia="es-AR"/>
        </w:rPr>
        <w:drawing>
          <wp:inline distT="0" distB="0" distL="0" distR="0" wp14:anchorId="77BFE59B" wp14:editId="35D4F7D2">
            <wp:extent cx="5400040" cy="3353435"/>
            <wp:effectExtent l="0" t="0" r="0" b="0"/>
            <wp:docPr id="348176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765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519D" w14:textId="4D0075D4" w:rsidR="00744ABB" w:rsidRDefault="00733D23" w:rsidP="00A81280">
      <w:pPr>
        <w:pStyle w:val="Descripcin"/>
        <w:jc w:val="center"/>
      </w:pPr>
      <w:r>
        <w:t xml:space="preserve">Figura </w:t>
      </w:r>
      <w:r w:rsidR="00DD0253">
        <w:fldChar w:fldCharType="begin"/>
      </w:r>
      <w:r w:rsidR="00DD0253">
        <w:instrText xml:space="preserve"> SEQ Figura \* ARABIC </w:instrText>
      </w:r>
      <w:r w:rsidR="00DD0253">
        <w:fldChar w:fldCharType="separate"/>
      </w:r>
      <w:r w:rsidR="00351FAB">
        <w:rPr>
          <w:noProof/>
        </w:rPr>
        <w:t>12</w:t>
      </w:r>
      <w:r w:rsidR="00DD0253">
        <w:rPr>
          <w:noProof/>
        </w:rPr>
        <w:fldChar w:fldCharType="end"/>
      </w:r>
      <w:r>
        <w:t xml:space="preserve">. </w:t>
      </w:r>
      <w:r w:rsidRPr="00F96E54">
        <w:t>Registros en fallos con fecha</w:t>
      </w:r>
      <w:r>
        <w:t xml:space="preserve"> "//2000"</w:t>
      </w:r>
    </w:p>
    <w:p w14:paraId="51B645E9" w14:textId="77777777" w:rsidR="00A81280" w:rsidRDefault="00A81280" w:rsidP="00A81280">
      <w:pPr>
        <w:pStyle w:val="Descripcin"/>
        <w:jc w:val="center"/>
      </w:pPr>
    </w:p>
    <w:p w14:paraId="3D8D6ED8" w14:textId="77777777" w:rsidR="004D702F" w:rsidRDefault="004D702F" w:rsidP="00604691">
      <w:pPr>
        <w:jc w:val="both"/>
        <w:rPr>
          <w:lang w:bidi="es-ES"/>
        </w:rPr>
      </w:pPr>
      <w:r w:rsidRPr="004D702F">
        <w:rPr>
          <w:lang w:bidi="es-ES"/>
        </w:rPr>
        <w:t xml:space="preserve">Por </w:t>
      </w:r>
      <w:r w:rsidR="00046E59">
        <w:rPr>
          <w:lang w:bidi="es-ES"/>
        </w:rPr>
        <w:t>último, s</w:t>
      </w:r>
      <w:r w:rsidRPr="004D702F">
        <w:rPr>
          <w:lang w:bidi="es-ES"/>
        </w:rPr>
        <w:t>e registran al día de la fecha “</w:t>
      </w:r>
      <w:r>
        <w:rPr>
          <w:lang w:bidi="es-ES"/>
        </w:rPr>
        <w:t>14 de noviembre de 2023</w:t>
      </w:r>
      <w:r w:rsidRPr="004D702F">
        <w:rPr>
          <w:lang w:bidi="es-ES"/>
        </w:rPr>
        <w:t>”</w:t>
      </w:r>
      <w:r>
        <w:rPr>
          <w:lang w:bidi="es-ES"/>
        </w:rPr>
        <w:t xml:space="preserve">, </w:t>
      </w:r>
      <w:r w:rsidRPr="004D702F">
        <w:rPr>
          <w:lang w:bidi="es-ES"/>
        </w:rPr>
        <w:t>17574</w:t>
      </w:r>
      <w:r>
        <w:rPr>
          <w:lang w:bidi="es-ES"/>
        </w:rPr>
        <w:t xml:space="preserve"> sentencias y </w:t>
      </w:r>
      <w:r w:rsidRPr="004D702F">
        <w:rPr>
          <w:lang w:bidi="es-ES"/>
        </w:rPr>
        <w:t>563</w:t>
      </w:r>
      <w:r>
        <w:rPr>
          <w:lang w:bidi="es-ES"/>
        </w:rPr>
        <w:t xml:space="preserve"> auto interlocutorios.</w:t>
      </w:r>
    </w:p>
    <w:p w14:paraId="75E21EF2" w14:textId="77777777" w:rsidR="00562040" w:rsidRDefault="004D702F" w:rsidP="00562040">
      <w:pPr>
        <w:pStyle w:val="Descripcin"/>
        <w:keepNext/>
        <w:jc w:val="center"/>
      </w:pPr>
      <w:r w:rsidRPr="004D702F">
        <w:rPr>
          <w:noProof/>
          <w:lang w:val="es-AR" w:eastAsia="es-AR"/>
        </w:rPr>
        <w:lastRenderedPageBreak/>
        <w:drawing>
          <wp:inline distT="0" distB="0" distL="0" distR="0" wp14:anchorId="45775F8C" wp14:editId="0F9951C8">
            <wp:extent cx="2811928" cy="2282303"/>
            <wp:effectExtent l="0" t="0" r="7620" b="381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40983" cy="23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18E1" w14:textId="6EDB1826" w:rsidR="004D702F" w:rsidRDefault="00562040" w:rsidP="00562040">
      <w:pPr>
        <w:pStyle w:val="Descripcin"/>
        <w:jc w:val="center"/>
        <w:rPr>
          <w:sz w:val="24"/>
          <w:lang w:bidi="es-ES"/>
        </w:rPr>
      </w:pPr>
      <w:r>
        <w:t xml:space="preserve">Figura </w:t>
      </w:r>
      <w:r w:rsidR="00DD0253">
        <w:fldChar w:fldCharType="begin"/>
      </w:r>
      <w:r w:rsidR="00DD0253">
        <w:instrText xml:space="preserve"> SEQ Figura \* ARABIC </w:instrText>
      </w:r>
      <w:r w:rsidR="00DD0253">
        <w:fldChar w:fldCharType="separate"/>
      </w:r>
      <w:r w:rsidR="00351FAB">
        <w:rPr>
          <w:noProof/>
        </w:rPr>
        <w:t>13</w:t>
      </w:r>
      <w:r w:rsidR="00DD0253">
        <w:rPr>
          <w:noProof/>
        </w:rPr>
        <w:fldChar w:fldCharType="end"/>
      </w:r>
      <w:r>
        <w:t>. Distribución de fallos por tipo.</w:t>
      </w:r>
    </w:p>
    <w:p w14:paraId="2A297064" w14:textId="77777777" w:rsidR="004D702F" w:rsidRDefault="004D702F" w:rsidP="004D702F">
      <w:pPr>
        <w:pStyle w:val="Descripcin"/>
        <w:jc w:val="both"/>
        <w:rPr>
          <w:lang w:bidi="es-ES"/>
        </w:rPr>
      </w:pPr>
    </w:p>
    <w:p w14:paraId="12C98186" w14:textId="77777777" w:rsidR="00604691" w:rsidRDefault="00604691" w:rsidP="00604691">
      <w:pPr>
        <w:jc w:val="both"/>
        <w:rPr>
          <w:lang w:bidi="es-ES"/>
        </w:rPr>
      </w:pPr>
      <w:r>
        <w:rPr>
          <w:lang w:bidi="es-ES"/>
        </w:rPr>
        <w:t>De la exploración de los datos en los sumarios se puede aportar que el año 1994 se registra la mayor cantidad de sumarios entre los años 1993 - 2023, los días lunes y jueves son las fechas de fallos más predominantes (coincidiendo con los días de pre despacho de los juzgados, igual que en el caso de los fallos).</w:t>
      </w:r>
    </w:p>
    <w:p w14:paraId="577AB94F" w14:textId="77777777" w:rsidR="00CC7A69" w:rsidRDefault="00604691" w:rsidP="00CC7A69">
      <w:pPr>
        <w:pStyle w:val="Descripcin"/>
        <w:keepNext/>
        <w:jc w:val="center"/>
      </w:pPr>
      <w:r w:rsidRPr="00604691">
        <w:rPr>
          <w:noProof/>
          <w:lang w:val="es-AR" w:eastAsia="es-AR"/>
        </w:rPr>
        <w:drawing>
          <wp:inline distT="0" distB="0" distL="0" distR="0" wp14:anchorId="07E329EB" wp14:editId="30CBE20E">
            <wp:extent cx="4020250" cy="3121556"/>
            <wp:effectExtent l="0" t="0" r="0" b="317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45835" cy="3141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FE6B" w14:textId="64FE5943" w:rsidR="00604691" w:rsidRDefault="00CC7A69" w:rsidP="00CC7A69">
      <w:pPr>
        <w:pStyle w:val="Descripcin"/>
        <w:jc w:val="center"/>
        <w:rPr>
          <w:lang w:bidi="es-ES"/>
        </w:rPr>
      </w:pPr>
      <w:r>
        <w:t xml:space="preserve">Figura </w:t>
      </w:r>
      <w:r w:rsidR="00DD0253">
        <w:fldChar w:fldCharType="begin"/>
      </w:r>
      <w:r w:rsidR="00DD0253">
        <w:instrText xml:space="preserve"> SEQ Figura \* ARABIC </w:instrText>
      </w:r>
      <w:r w:rsidR="00DD0253">
        <w:fldChar w:fldCharType="separate"/>
      </w:r>
      <w:r w:rsidR="00351FAB">
        <w:rPr>
          <w:noProof/>
        </w:rPr>
        <w:t>14</w:t>
      </w:r>
      <w:r w:rsidR="00DD0253">
        <w:rPr>
          <w:noProof/>
        </w:rPr>
        <w:fldChar w:fldCharType="end"/>
      </w:r>
      <w:r>
        <w:t>. Cantidad de sumarios por año</w:t>
      </w:r>
    </w:p>
    <w:p w14:paraId="71E405DE" w14:textId="77777777" w:rsidR="00604691" w:rsidRDefault="00604691" w:rsidP="00604691">
      <w:pPr>
        <w:pStyle w:val="Descripcin"/>
        <w:jc w:val="center"/>
        <w:rPr>
          <w:lang w:bidi="es-ES"/>
        </w:rPr>
      </w:pPr>
    </w:p>
    <w:p w14:paraId="53C1FBED" w14:textId="77777777" w:rsidR="00CC7A69" w:rsidRDefault="00604691" w:rsidP="00CC7A69">
      <w:pPr>
        <w:pStyle w:val="Descripcin"/>
        <w:keepNext/>
        <w:jc w:val="center"/>
      </w:pPr>
      <w:r w:rsidRPr="00604691">
        <w:rPr>
          <w:noProof/>
          <w:lang w:val="es-AR" w:eastAsia="es-AR"/>
        </w:rPr>
        <w:lastRenderedPageBreak/>
        <w:drawing>
          <wp:inline distT="0" distB="0" distL="0" distR="0" wp14:anchorId="18AC0A15" wp14:editId="1B0B76B0">
            <wp:extent cx="3590672" cy="2816718"/>
            <wp:effectExtent l="0" t="0" r="0" b="317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3688" cy="282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A8AB0" w14:textId="63E38168" w:rsidR="00604691" w:rsidRDefault="00CC7A69" w:rsidP="00CC7A69">
      <w:pPr>
        <w:pStyle w:val="Descripcin"/>
        <w:jc w:val="center"/>
        <w:rPr>
          <w:lang w:bidi="es-ES"/>
        </w:rPr>
      </w:pPr>
      <w:r>
        <w:t xml:space="preserve">Figura </w:t>
      </w:r>
      <w:r w:rsidR="00DD0253">
        <w:fldChar w:fldCharType="begin"/>
      </w:r>
      <w:r w:rsidR="00DD0253">
        <w:instrText xml:space="preserve"> SEQ Figura \* ARABIC </w:instrText>
      </w:r>
      <w:r w:rsidR="00DD0253">
        <w:fldChar w:fldCharType="separate"/>
      </w:r>
      <w:r w:rsidR="00351FAB">
        <w:rPr>
          <w:noProof/>
        </w:rPr>
        <w:t>15</w:t>
      </w:r>
      <w:r w:rsidR="00DD0253">
        <w:rPr>
          <w:noProof/>
        </w:rPr>
        <w:fldChar w:fldCharType="end"/>
      </w:r>
      <w:r>
        <w:t>. Cantidad de sumarios por día de la semana</w:t>
      </w:r>
    </w:p>
    <w:p w14:paraId="67D768BD" w14:textId="77777777" w:rsidR="007A3096" w:rsidRPr="007A3096" w:rsidRDefault="007A3096" w:rsidP="007A3096">
      <w:pPr>
        <w:jc w:val="both"/>
        <w:rPr>
          <w:lang w:bidi="es-ES"/>
        </w:rPr>
      </w:pPr>
      <w:r w:rsidRPr="007A3096">
        <w:rPr>
          <w:lang w:bidi="es-ES"/>
        </w:rPr>
        <w:t>Y en consecuencia al haber más sentencias que auto interlocutorios, los sumarios también son del tipo sentencia en su 96% (6417 registros) frente al 4% (268). Como dato atípico se hallaron sumarios del año 1993 cuando fallos hay registrados desde el 1994 y se supone que los sumarios están vinculados a los fallos.</w:t>
      </w:r>
    </w:p>
    <w:p w14:paraId="4DD9FC97" w14:textId="77777777" w:rsidR="007A3096" w:rsidRDefault="007A3096" w:rsidP="007A3096">
      <w:pPr>
        <w:pStyle w:val="Descripcin"/>
        <w:jc w:val="center"/>
        <w:rPr>
          <w:lang w:bidi="es-ES"/>
        </w:rPr>
      </w:pPr>
    </w:p>
    <w:p w14:paraId="3EBC1634" w14:textId="77777777" w:rsidR="007667CE" w:rsidRDefault="00604691" w:rsidP="007667CE">
      <w:pPr>
        <w:pStyle w:val="Descripcin"/>
        <w:keepNext/>
        <w:jc w:val="center"/>
      </w:pPr>
      <w:r w:rsidRPr="00604691">
        <w:rPr>
          <w:noProof/>
          <w:lang w:val="es-AR" w:eastAsia="es-AR"/>
        </w:rPr>
        <w:drawing>
          <wp:inline distT="0" distB="0" distL="0" distR="0" wp14:anchorId="21D4F41D" wp14:editId="01A5BC87">
            <wp:extent cx="3295709" cy="2668564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15101" cy="268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B191" w14:textId="1AF8B863" w:rsidR="00604691" w:rsidRDefault="007667CE" w:rsidP="007667CE">
      <w:pPr>
        <w:pStyle w:val="Descripcin"/>
        <w:jc w:val="center"/>
      </w:pPr>
      <w:r>
        <w:t xml:space="preserve">Figura </w:t>
      </w:r>
      <w:r w:rsidR="00DD0253">
        <w:fldChar w:fldCharType="begin"/>
      </w:r>
      <w:r w:rsidR="00DD0253">
        <w:instrText xml:space="preserve"> SEQ</w:instrText>
      </w:r>
      <w:r w:rsidR="00DD0253">
        <w:instrText xml:space="preserve"> Figura \* ARABIC </w:instrText>
      </w:r>
      <w:r w:rsidR="00DD0253">
        <w:fldChar w:fldCharType="separate"/>
      </w:r>
      <w:r w:rsidR="00351FAB">
        <w:rPr>
          <w:noProof/>
        </w:rPr>
        <w:t>16</w:t>
      </w:r>
      <w:r w:rsidR="00DD0253">
        <w:rPr>
          <w:noProof/>
        </w:rPr>
        <w:fldChar w:fldCharType="end"/>
      </w:r>
      <w:r>
        <w:t>. Distribución de sumarios por tipo de fallo</w:t>
      </w:r>
    </w:p>
    <w:p w14:paraId="6D213FC6" w14:textId="77777777" w:rsidR="00177F58" w:rsidRDefault="00177F58" w:rsidP="007667CE">
      <w:pPr>
        <w:pStyle w:val="Descripcin"/>
        <w:jc w:val="center"/>
        <w:rPr>
          <w:lang w:bidi="es-ES"/>
        </w:rPr>
      </w:pPr>
    </w:p>
    <w:p w14:paraId="0C24D801" w14:textId="0FCA0A87" w:rsidR="007A3096" w:rsidRDefault="00177F58" w:rsidP="007A3096">
      <w:pPr>
        <w:pStyle w:val="Descripcin"/>
        <w:spacing w:line="360" w:lineRule="auto"/>
        <w:jc w:val="both"/>
        <w:rPr>
          <w:iCs w:val="0"/>
          <w:sz w:val="24"/>
          <w:szCs w:val="20"/>
          <w:lang w:bidi="es-ES"/>
        </w:rPr>
      </w:pPr>
      <w:r>
        <w:rPr>
          <w:iCs w:val="0"/>
          <w:sz w:val="24"/>
          <w:szCs w:val="20"/>
          <w:lang w:bidi="es-ES"/>
        </w:rPr>
        <w:t>Como datos con carga errónea en los campos se observan</w:t>
      </w:r>
      <w:r w:rsidR="00A81280">
        <w:rPr>
          <w:iCs w:val="0"/>
          <w:sz w:val="24"/>
          <w:szCs w:val="20"/>
          <w:lang w:bidi="es-ES"/>
        </w:rPr>
        <w:t xml:space="preserve"> registros de sumarios con tribunal en valor cero, </w:t>
      </w:r>
      <w:r w:rsidR="00F9563A">
        <w:rPr>
          <w:iCs w:val="0"/>
          <w:sz w:val="24"/>
          <w:szCs w:val="20"/>
          <w:lang w:bidi="es-ES"/>
        </w:rPr>
        <w:t xml:space="preserve">con fechas erróneas, y años 1993 </w:t>
      </w:r>
      <w:r w:rsidR="0030198B">
        <w:rPr>
          <w:iCs w:val="0"/>
          <w:sz w:val="24"/>
          <w:szCs w:val="20"/>
          <w:lang w:bidi="es-ES"/>
        </w:rPr>
        <w:t xml:space="preserve">(220 registros) </w:t>
      </w:r>
      <w:r w:rsidR="00F9563A">
        <w:rPr>
          <w:iCs w:val="0"/>
          <w:sz w:val="24"/>
          <w:szCs w:val="20"/>
          <w:lang w:bidi="es-ES"/>
        </w:rPr>
        <w:t>y 2028</w:t>
      </w:r>
      <w:r w:rsidR="00351FAB">
        <w:rPr>
          <w:iCs w:val="0"/>
          <w:sz w:val="24"/>
          <w:szCs w:val="20"/>
          <w:lang w:bidi="es-ES"/>
        </w:rPr>
        <w:t xml:space="preserve"> (1 registro)</w:t>
      </w:r>
      <w:r w:rsidR="00F9563A">
        <w:rPr>
          <w:iCs w:val="0"/>
          <w:sz w:val="24"/>
          <w:szCs w:val="20"/>
          <w:lang w:bidi="es-ES"/>
        </w:rPr>
        <w:t>.</w:t>
      </w:r>
    </w:p>
    <w:p w14:paraId="5D5D2ED0" w14:textId="77777777" w:rsidR="00522F11" w:rsidRDefault="00177F58" w:rsidP="00522F11">
      <w:pPr>
        <w:pStyle w:val="Descripcin"/>
        <w:keepNext/>
        <w:spacing w:line="360" w:lineRule="auto"/>
        <w:jc w:val="both"/>
      </w:pPr>
      <w:r>
        <w:rPr>
          <w:noProof/>
          <w:lang w:val="es-AR" w:eastAsia="es-AR"/>
        </w:rPr>
        <w:lastRenderedPageBreak/>
        <w:drawing>
          <wp:inline distT="0" distB="0" distL="0" distR="0" wp14:anchorId="1A9921FF" wp14:editId="57AFD00E">
            <wp:extent cx="5400040" cy="1217295"/>
            <wp:effectExtent l="0" t="0" r="0" b="1905"/>
            <wp:docPr id="3648712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87128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7D3E" w14:textId="75DA714B" w:rsidR="00177F58" w:rsidRDefault="00522F11" w:rsidP="00522F11">
      <w:pPr>
        <w:pStyle w:val="Descripcin"/>
        <w:jc w:val="center"/>
      </w:pPr>
      <w:r>
        <w:t xml:space="preserve">Figura </w:t>
      </w:r>
      <w:r w:rsidR="00DD0253">
        <w:fldChar w:fldCharType="begin"/>
      </w:r>
      <w:r w:rsidR="00DD0253">
        <w:instrText xml:space="preserve"> SEQ Figura \* ARABIC </w:instrText>
      </w:r>
      <w:r w:rsidR="00DD0253">
        <w:fldChar w:fldCharType="separate"/>
      </w:r>
      <w:r w:rsidR="00351FAB">
        <w:rPr>
          <w:noProof/>
        </w:rPr>
        <w:t>17</w:t>
      </w:r>
      <w:r w:rsidR="00DD0253">
        <w:rPr>
          <w:noProof/>
        </w:rPr>
        <w:fldChar w:fldCharType="end"/>
      </w:r>
      <w:r>
        <w:t xml:space="preserve">. Sumarios con campo </w:t>
      </w:r>
      <w:r w:rsidR="00352ADC">
        <w:t>tribunal</w:t>
      </w:r>
      <w:r>
        <w:t xml:space="preserve"> en cero</w:t>
      </w:r>
    </w:p>
    <w:p w14:paraId="6495AFA4" w14:textId="77777777" w:rsidR="00852300" w:rsidRDefault="00852300" w:rsidP="00522F11">
      <w:pPr>
        <w:pStyle w:val="Descripcin"/>
        <w:jc w:val="center"/>
      </w:pPr>
    </w:p>
    <w:p w14:paraId="15D5D56E" w14:textId="77777777" w:rsidR="00852300" w:rsidRDefault="00852300" w:rsidP="00522F11">
      <w:pPr>
        <w:pStyle w:val="Descripcin"/>
        <w:jc w:val="center"/>
        <w:rPr>
          <w:iCs w:val="0"/>
          <w:sz w:val="24"/>
          <w:szCs w:val="20"/>
          <w:lang w:bidi="es-ES"/>
        </w:rPr>
      </w:pPr>
    </w:p>
    <w:p w14:paraId="77F4D094" w14:textId="77777777" w:rsidR="00F9563A" w:rsidRDefault="00852300" w:rsidP="00F9563A">
      <w:pPr>
        <w:pStyle w:val="Descripcin"/>
        <w:keepNext/>
        <w:spacing w:line="360" w:lineRule="auto"/>
        <w:jc w:val="both"/>
      </w:pPr>
      <w:r>
        <w:rPr>
          <w:noProof/>
          <w:lang w:val="es-AR" w:eastAsia="es-AR"/>
        </w:rPr>
        <w:drawing>
          <wp:inline distT="0" distB="0" distL="0" distR="0" wp14:anchorId="77EF1907" wp14:editId="05205CC9">
            <wp:extent cx="5400040" cy="4235450"/>
            <wp:effectExtent l="0" t="0" r="0" b="0"/>
            <wp:docPr id="4211424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14246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B9D0" w14:textId="7E04121A" w:rsidR="00177F58" w:rsidRDefault="00F9563A" w:rsidP="00F9563A">
      <w:pPr>
        <w:pStyle w:val="Descripcin"/>
        <w:jc w:val="center"/>
        <w:rPr>
          <w:iCs w:val="0"/>
          <w:sz w:val="24"/>
          <w:szCs w:val="20"/>
          <w:lang w:bidi="es-ES"/>
        </w:rPr>
      </w:pPr>
      <w:r>
        <w:t xml:space="preserve">Figura </w:t>
      </w:r>
      <w:r w:rsidR="00DD0253">
        <w:fldChar w:fldCharType="begin"/>
      </w:r>
      <w:r w:rsidR="00DD0253">
        <w:instrText xml:space="preserve"> SEQ Figura \* ARABIC </w:instrText>
      </w:r>
      <w:r w:rsidR="00DD0253">
        <w:fldChar w:fldCharType="separate"/>
      </w:r>
      <w:r w:rsidR="00351FAB">
        <w:rPr>
          <w:noProof/>
        </w:rPr>
        <w:t>18</w:t>
      </w:r>
      <w:r w:rsidR="00DD0253">
        <w:rPr>
          <w:noProof/>
        </w:rPr>
        <w:fldChar w:fldCharType="end"/>
      </w:r>
      <w:r>
        <w:t>. Sumarios con fecha errónea.</w:t>
      </w:r>
    </w:p>
    <w:p w14:paraId="17197425" w14:textId="77777777" w:rsidR="00177F58" w:rsidRDefault="00177F58" w:rsidP="007A3096">
      <w:pPr>
        <w:pStyle w:val="Descripcin"/>
        <w:spacing w:line="360" w:lineRule="auto"/>
        <w:jc w:val="both"/>
        <w:rPr>
          <w:iCs w:val="0"/>
          <w:sz w:val="24"/>
          <w:szCs w:val="20"/>
          <w:lang w:bidi="es-ES"/>
        </w:rPr>
      </w:pPr>
    </w:p>
    <w:p w14:paraId="3F5A72B0" w14:textId="77777777" w:rsidR="00351FAB" w:rsidRDefault="00351FAB" w:rsidP="00351FAB">
      <w:pPr>
        <w:pStyle w:val="Descripcin"/>
        <w:keepNext/>
        <w:spacing w:line="360" w:lineRule="auto"/>
        <w:jc w:val="both"/>
      </w:pPr>
      <w:r>
        <w:rPr>
          <w:noProof/>
          <w:lang w:val="es-AR" w:eastAsia="es-AR"/>
        </w:rPr>
        <w:drawing>
          <wp:inline distT="0" distB="0" distL="0" distR="0" wp14:anchorId="40F80DEF" wp14:editId="4D5D500C">
            <wp:extent cx="5400040" cy="1182370"/>
            <wp:effectExtent l="0" t="0" r="0" b="0"/>
            <wp:docPr id="18991968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19680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0C41" w14:textId="1839BFF5" w:rsidR="00F9563A" w:rsidRDefault="00351FAB" w:rsidP="00351FAB">
      <w:pPr>
        <w:pStyle w:val="Descripcin"/>
        <w:jc w:val="center"/>
        <w:rPr>
          <w:iCs w:val="0"/>
          <w:sz w:val="24"/>
          <w:szCs w:val="20"/>
          <w:lang w:bidi="es-ES"/>
        </w:rPr>
      </w:pPr>
      <w:r>
        <w:t xml:space="preserve">Figura </w:t>
      </w:r>
      <w:r w:rsidR="00DD0253">
        <w:fldChar w:fldCharType="begin"/>
      </w:r>
      <w:r w:rsidR="00DD0253">
        <w:instrText xml:space="preserve"> SEQ Figura \* ARABIC </w:instrText>
      </w:r>
      <w:r w:rsidR="00DD0253">
        <w:fldChar w:fldCharType="separate"/>
      </w:r>
      <w:r>
        <w:rPr>
          <w:noProof/>
        </w:rPr>
        <w:t>19</w:t>
      </w:r>
      <w:r w:rsidR="00DD0253">
        <w:rPr>
          <w:noProof/>
        </w:rPr>
        <w:fldChar w:fldCharType="end"/>
      </w:r>
      <w:r>
        <w:t>. Sumario con registro de año 2028</w:t>
      </w:r>
    </w:p>
    <w:p w14:paraId="4B98478B" w14:textId="77777777" w:rsidR="0030198B" w:rsidRDefault="0030198B" w:rsidP="0030198B">
      <w:pPr>
        <w:pStyle w:val="Descripcin"/>
        <w:keepNext/>
        <w:spacing w:line="360" w:lineRule="auto"/>
        <w:jc w:val="both"/>
      </w:pPr>
      <w:r>
        <w:rPr>
          <w:noProof/>
          <w:lang w:val="es-AR" w:eastAsia="es-AR"/>
        </w:rPr>
        <w:lastRenderedPageBreak/>
        <w:drawing>
          <wp:inline distT="0" distB="0" distL="0" distR="0" wp14:anchorId="42B5AE22" wp14:editId="602BF138">
            <wp:extent cx="5400040" cy="4267200"/>
            <wp:effectExtent l="0" t="0" r="0" b="0"/>
            <wp:docPr id="20903893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38939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627FE" w14:textId="20572A49" w:rsidR="00F9563A" w:rsidRPr="007A3096" w:rsidRDefault="0030198B" w:rsidP="0030198B">
      <w:pPr>
        <w:pStyle w:val="Descripcin"/>
        <w:jc w:val="center"/>
        <w:rPr>
          <w:iCs w:val="0"/>
          <w:sz w:val="24"/>
          <w:szCs w:val="20"/>
          <w:lang w:bidi="es-ES"/>
        </w:rPr>
      </w:pPr>
      <w:r>
        <w:t xml:space="preserve">Figura </w:t>
      </w:r>
      <w:r w:rsidR="00DD0253">
        <w:fldChar w:fldCharType="begin"/>
      </w:r>
      <w:r w:rsidR="00DD0253">
        <w:instrText xml:space="preserve"> SEQ Figura \* ARABIC </w:instrText>
      </w:r>
      <w:r w:rsidR="00DD0253">
        <w:fldChar w:fldCharType="separate"/>
      </w:r>
      <w:r w:rsidR="00351FAB">
        <w:rPr>
          <w:noProof/>
        </w:rPr>
        <w:t>20</w:t>
      </w:r>
      <w:r w:rsidR="00DD0253">
        <w:rPr>
          <w:noProof/>
        </w:rPr>
        <w:fldChar w:fldCharType="end"/>
      </w:r>
      <w:r>
        <w:t>. Extracto de sumarios con registro año 1993</w:t>
      </w:r>
    </w:p>
    <w:p w14:paraId="3EC6A264" w14:textId="77777777" w:rsidR="0030198B" w:rsidRDefault="0030198B" w:rsidP="007A3096">
      <w:pPr>
        <w:pStyle w:val="Descripcin"/>
        <w:spacing w:line="360" w:lineRule="auto"/>
        <w:jc w:val="both"/>
        <w:rPr>
          <w:iCs w:val="0"/>
          <w:sz w:val="24"/>
          <w:szCs w:val="20"/>
          <w:lang w:bidi="es-ES"/>
        </w:rPr>
      </w:pPr>
    </w:p>
    <w:p w14:paraId="7C7F470C" w14:textId="042FF495" w:rsidR="007A3096" w:rsidRDefault="007A3096" w:rsidP="007A3096">
      <w:pPr>
        <w:pStyle w:val="Descripcin"/>
        <w:spacing w:line="360" w:lineRule="auto"/>
        <w:jc w:val="both"/>
        <w:rPr>
          <w:iCs w:val="0"/>
          <w:sz w:val="24"/>
          <w:szCs w:val="20"/>
          <w:lang w:bidi="es-ES"/>
        </w:rPr>
      </w:pPr>
      <w:r w:rsidRPr="007A3096">
        <w:rPr>
          <w:iCs w:val="0"/>
          <w:sz w:val="24"/>
          <w:szCs w:val="20"/>
          <w:lang w:bidi="es-ES"/>
        </w:rPr>
        <w:t>Se analizaron registros o</w:t>
      </w:r>
      <w:r>
        <w:rPr>
          <w:iCs w:val="0"/>
          <w:sz w:val="24"/>
          <w:szCs w:val="20"/>
          <w:lang w:bidi="es-ES"/>
        </w:rPr>
        <w:t>u</w:t>
      </w:r>
      <w:r w:rsidRPr="007A3096">
        <w:rPr>
          <w:iCs w:val="0"/>
          <w:sz w:val="24"/>
          <w:szCs w:val="20"/>
          <w:lang w:bidi="es-ES"/>
        </w:rPr>
        <w:t xml:space="preserve">tliers o </w:t>
      </w:r>
      <w:r w:rsidR="00516C34">
        <w:rPr>
          <w:iCs w:val="0"/>
          <w:sz w:val="24"/>
          <w:szCs w:val="20"/>
          <w:lang w:bidi="es-ES"/>
        </w:rPr>
        <w:t>atípicos</w:t>
      </w:r>
      <w:r w:rsidRPr="007A3096">
        <w:rPr>
          <w:iCs w:val="0"/>
          <w:sz w:val="24"/>
          <w:szCs w:val="20"/>
          <w:lang w:bidi="es-ES"/>
        </w:rPr>
        <w:t xml:space="preserve"> pero no se consideran ser incluidos como un problema en la calidad de datos.</w:t>
      </w:r>
    </w:p>
    <w:p w14:paraId="0DF3A532" w14:textId="77777777" w:rsidR="00351FAB" w:rsidRDefault="00351FAB" w:rsidP="007A3096">
      <w:pPr>
        <w:pStyle w:val="Descripcin"/>
        <w:spacing w:line="360" w:lineRule="auto"/>
        <w:jc w:val="both"/>
        <w:rPr>
          <w:iCs w:val="0"/>
          <w:sz w:val="24"/>
          <w:szCs w:val="20"/>
          <w:lang w:bidi="es-ES"/>
        </w:rPr>
      </w:pPr>
    </w:p>
    <w:p w14:paraId="5F21334B" w14:textId="77777777" w:rsidR="00351FAB" w:rsidRDefault="00351FAB" w:rsidP="007A3096">
      <w:pPr>
        <w:pStyle w:val="Descripcin"/>
        <w:spacing w:line="360" w:lineRule="auto"/>
        <w:jc w:val="both"/>
        <w:rPr>
          <w:iCs w:val="0"/>
          <w:sz w:val="24"/>
          <w:szCs w:val="20"/>
          <w:lang w:bidi="es-ES"/>
        </w:rPr>
      </w:pPr>
    </w:p>
    <w:p w14:paraId="02AC5253" w14:textId="77777777" w:rsidR="00351FAB" w:rsidRDefault="00351FAB" w:rsidP="007A3096">
      <w:pPr>
        <w:pStyle w:val="Descripcin"/>
        <w:spacing w:line="360" w:lineRule="auto"/>
        <w:jc w:val="both"/>
        <w:rPr>
          <w:iCs w:val="0"/>
          <w:sz w:val="24"/>
          <w:szCs w:val="20"/>
          <w:lang w:bidi="es-ES"/>
        </w:rPr>
      </w:pPr>
    </w:p>
    <w:p w14:paraId="4742C150" w14:textId="77777777" w:rsidR="00351FAB" w:rsidRDefault="00351FAB" w:rsidP="007A3096">
      <w:pPr>
        <w:pStyle w:val="Descripcin"/>
        <w:spacing w:line="360" w:lineRule="auto"/>
        <w:jc w:val="both"/>
        <w:rPr>
          <w:iCs w:val="0"/>
          <w:sz w:val="24"/>
          <w:szCs w:val="20"/>
          <w:lang w:bidi="es-ES"/>
        </w:rPr>
      </w:pPr>
    </w:p>
    <w:p w14:paraId="163EECA3" w14:textId="77777777" w:rsidR="00351FAB" w:rsidRDefault="00351FAB" w:rsidP="007A3096">
      <w:pPr>
        <w:pStyle w:val="Descripcin"/>
        <w:spacing w:line="360" w:lineRule="auto"/>
        <w:jc w:val="both"/>
        <w:rPr>
          <w:iCs w:val="0"/>
          <w:sz w:val="24"/>
          <w:szCs w:val="20"/>
          <w:lang w:bidi="es-ES"/>
        </w:rPr>
      </w:pPr>
    </w:p>
    <w:p w14:paraId="28B074D4" w14:textId="77777777" w:rsidR="00351FAB" w:rsidRDefault="00351FAB" w:rsidP="007A3096">
      <w:pPr>
        <w:pStyle w:val="Descripcin"/>
        <w:spacing w:line="360" w:lineRule="auto"/>
        <w:jc w:val="both"/>
        <w:rPr>
          <w:iCs w:val="0"/>
          <w:sz w:val="24"/>
          <w:szCs w:val="20"/>
          <w:lang w:bidi="es-ES"/>
        </w:rPr>
      </w:pPr>
    </w:p>
    <w:p w14:paraId="67B986FD" w14:textId="77777777" w:rsidR="00351FAB" w:rsidRDefault="00351FAB" w:rsidP="007A3096">
      <w:pPr>
        <w:pStyle w:val="Descripcin"/>
        <w:spacing w:line="360" w:lineRule="auto"/>
        <w:jc w:val="both"/>
        <w:rPr>
          <w:iCs w:val="0"/>
          <w:sz w:val="24"/>
          <w:szCs w:val="20"/>
          <w:lang w:bidi="es-ES"/>
        </w:rPr>
      </w:pPr>
    </w:p>
    <w:p w14:paraId="75323BD6" w14:textId="77777777" w:rsidR="00351FAB" w:rsidRDefault="00351FAB" w:rsidP="007A3096">
      <w:pPr>
        <w:pStyle w:val="Descripcin"/>
        <w:spacing w:line="360" w:lineRule="auto"/>
        <w:jc w:val="both"/>
        <w:rPr>
          <w:iCs w:val="0"/>
          <w:sz w:val="24"/>
          <w:szCs w:val="20"/>
          <w:lang w:bidi="es-ES"/>
        </w:rPr>
      </w:pPr>
    </w:p>
    <w:p w14:paraId="4FB604E8" w14:textId="77777777" w:rsidR="00351FAB" w:rsidRDefault="00351FAB" w:rsidP="007A3096">
      <w:pPr>
        <w:pStyle w:val="Descripcin"/>
        <w:spacing w:line="360" w:lineRule="auto"/>
        <w:jc w:val="both"/>
        <w:rPr>
          <w:iCs w:val="0"/>
          <w:sz w:val="24"/>
          <w:szCs w:val="20"/>
          <w:lang w:bidi="es-ES"/>
        </w:rPr>
      </w:pPr>
    </w:p>
    <w:p w14:paraId="58B551F9" w14:textId="77777777" w:rsidR="00351FAB" w:rsidRPr="007A3096" w:rsidRDefault="00351FAB" w:rsidP="007A3096">
      <w:pPr>
        <w:pStyle w:val="Descripcin"/>
        <w:spacing w:line="360" w:lineRule="auto"/>
        <w:jc w:val="both"/>
        <w:rPr>
          <w:iCs w:val="0"/>
          <w:sz w:val="24"/>
          <w:szCs w:val="20"/>
          <w:lang w:bidi="es-ES"/>
        </w:rPr>
      </w:pPr>
    </w:p>
    <w:p w14:paraId="39D58967" w14:textId="77777777" w:rsidR="00AB4068" w:rsidRDefault="00AB4068" w:rsidP="00AB4068">
      <w:pPr>
        <w:pStyle w:val="Ttulo2"/>
        <w:rPr>
          <w:lang w:bidi="es-ES"/>
        </w:rPr>
      </w:pPr>
      <w:bookmarkStart w:id="17" w:name="_Toc150759853"/>
      <w:r>
        <w:rPr>
          <w:lang w:bidi="es-ES"/>
        </w:rPr>
        <w:lastRenderedPageBreak/>
        <w:t>ANALISIS DE PERFORMANCE DE LA BASE DE DATOS</w:t>
      </w:r>
      <w:bookmarkEnd w:id="17"/>
    </w:p>
    <w:p w14:paraId="5004F993" w14:textId="54AC0E65" w:rsidR="00AB4068" w:rsidRDefault="00AA4D6B" w:rsidP="001D1898">
      <w:pPr>
        <w:jc w:val="both"/>
        <w:rPr>
          <w:lang w:bidi="es-ES"/>
        </w:rPr>
      </w:pPr>
      <w:r>
        <w:rPr>
          <w:lang w:bidi="es-ES"/>
        </w:rPr>
        <w:t xml:space="preserve">A </w:t>
      </w:r>
      <w:r w:rsidR="001379F0">
        <w:rPr>
          <w:lang w:bidi="es-ES"/>
        </w:rPr>
        <w:t>continuación,</w:t>
      </w:r>
      <w:r>
        <w:rPr>
          <w:lang w:bidi="es-ES"/>
        </w:rPr>
        <w:t xml:space="preserve"> se </w:t>
      </w:r>
      <w:r w:rsidR="009B2D94">
        <w:rPr>
          <w:lang w:bidi="es-ES"/>
        </w:rPr>
        <w:t xml:space="preserve">analizan </w:t>
      </w:r>
      <w:r w:rsidR="00866211">
        <w:rPr>
          <w:lang w:bidi="es-ES"/>
        </w:rPr>
        <w:t>el tiempo de respuesta de</w:t>
      </w:r>
      <w:r w:rsidR="009B2D94">
        <w:rPr>
          <w:lang w:bidi="es-ES"/>
        </w:rPr>
        <w:t xml:space="preserve"> consultas</w:t>
      </w:r>
      <w:r w:rsidR="001D1898">
        <w:rPr>
          <w:lang w:bidi="es-ES"/>
        </w:rPr>
        <w:t xml:space="preserve"> realizadas desde la intranet del ámbito de estudio,</w:t>
      </w:r>
      <w:r w:rsidR="009B2D94">
        <w:rPr>
          <w:lang w:bidi="es-ES"/>
        </w:rPr>
        <w:t xml:space="preserve"> sobre la base de datos analizando el tiempo de respuesta de las mismas.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19"/>
        <w:gridCol w:w="2511"/>
        <w:gridCol w:w="1782"/>
        <w:gridCol w:w="1782"/>
      </w:tblGrid>
      <w:tr w:rsidR="00866211" w14:paraId="638A5E16" w14:textId="11E39093" w:rsidTr="0086621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419" w:type="dxa"/>
          </w:tcPr>
          <w:p w14:paraId="3B8FC83F" w14:textId="348F1B83" w:rsidR="00866211" w:rsidRDefault="00866211" w:rsidP="00866211">
            <w:pPr>
              <w:rPr>
                <w:lang w:bidi="es-ES"/>
              </w:rPr>
            </w:pPr>
            <w:r>
              <w:rPr>
                <w:lang w:bidi="es-ES"/>
              </w:rPr>
              <w:t>Consulta</w:t>
            </w:r>
          </w:p>
        </w:tc>
        <w:tc>
          <w:tcPr>
            <w:tcW w:w="2511" w:type="dxa"/>
          </w:tcPr>
          <w:p w14:paraId="1601F115" w14:textId="71B477A4" w:rsidR="00866211" w:rsidRDefault="00866211" w:rsidP="00866211">
            <w:pPr>
              <w:rPr>
                <w:lang w:bidi="es-ES"/>
              </w:rPr>
            </w:pPr>
            <w:r>
              <w:rPr>
                <w:lang w:bidi="es-ES"/>
              </w:rPr>
              <w:t>Tiempo de Respuesta (Segundos)</w:t>
            </w:r>
          </w:p>
        </w:tc>
        <w:tc>
          <w:tcPr>
            <w:tcW w:w="1782" w:type="dxa"/>
          </w:tcPr>
          <w:p w14:paraId="622E093A" w14:textId="427F1B83" w:rsidR="00866211" w:rsidRDefault="00866211" w:rsidP="00866211">
            <w:pPr>
              <w:rPr>
                <w:lang w:bidi="es-ES"/>
              </w:rPr>
            </w:pPr>
            <w:r>
              <w:rPr>
                <w:lang w:bidi="es-ES"/>
              </w:rPr>
              <w:t>Número de registros retornados</w:t>
            </w:r>
          </w:p>
        </w:tc>
        <w:tc>
          <w:tcPr>
            <w:tcW w:w="1782" w:type="dxa"/>
          </w:tcPr>
          <w:p w14:paraId="1B24EE42" w14:textId="0456D3A6" w:rsidR="00866211" w:rsidRDefault="00866211" w:rsidP="00866211">
            <w:pPr>
              <w:rPr>
                <w:lang w:bidi="es-ES"/>
              </w:rPr>
            </w:pPr>
            <w:r>
              <w:rPr>
                <w:lang w:bidi="es-ES"/>
              </w:rPr>
              <w:t>Cantidad de tablas consultadas</w:t>
            </w:r>
          </w:p>
        </w:tc>
      </w:tr>
      <w:tr w:rsidR="00866211" w14:paraId="7301CC6E" w14:textId="72D51AF0" w:rsidTr="00866211">
        <w:tc>
          <w:tcPr>
            <w:tcW w:w="2419" w:type="dxa"/>
          </w:tcPr>
          <w:p w14:paraId="4E485951" w14:textId="43C3C5ED" w:rsidR="00866211" w:rsidRDefault="00866211" w:rsidP="00866211">
            <w:pPr>
              <w:rPr>
                <w:lang w:bidi="es-ES"/>
              </w:rPr>
            </w:pPr>
            <w:r>
              <w:rPr>
                <w:lang w:bidi="es-ES"/>
              </w:rPr>
              <w:t>Lectura de todos los fallos</w:t>
            </w:r>
          </w:p>
        </w:tc>
        <w:tc>
          <w:tcPr>
            <w:tcW w:w="2511" w:type="dxa"/>
          </w:tcPr>
          <w:p w14:paraId="489764C6" w14:textId="15D6C4B0" w:rsidR="00866211" w:rsidRDefault="00866211" w:rsidP="00866211">
            <w:pPr>
              <w:rPr>
                <w:lang w:bidi="es-ES"/>
              </w:rPr>
            </w:pPr>
            <w:r>
              <w:rPr>
                <w:lang w:bidi="es-ES"/>
              </w:rPr>
              <w:t>13,874</w:t>
            </w:r>
          </w:p>
        </w:tc>
        <w:tc>
          <w:tcPr>
            <w:tcW w:w="1782" w:type="dxa"/>
          </w:tcPr>
          <w:p w14:paraId="74775588" w14:textId="5280F74F" w:rsidR="00866211" w:rsidRDefault="00866211" w:rsidP="00866211">
            <w:pPr>
              <w:rPr>
                <w:lang w:bidi="es-ES"/>
              </w:rPr>
            </w:pPr>
            <w:r>
              <w:rPr>
                <w:lang w:bidi="es-ES"/>
              </w:rPr>
              <w:t>18187</w:t>
            </w:r>
          </w:p>
        </w:tc>
        <w:tc>
          <w:tcPr>
            <w:tcW w:w="1782" w:type="dxa"/>
          </w:tcPr>
          <w:p w14:paraId="2119356C" w14:textId="3BA3975F" w:rsidR="00866211" w:rsidRDefault="00866211" w:rsidP="00866211">
            <w:pPr>
              <w:rPr>
                <w:lang w:bidi="es-ES"/>
              </w:rPr>
            </w:pPr>
            <w:r>
              <w:rPr>
                <w:lang w:bidi="es-ES"/>
              </w:rPr>
              <w:t>1 (tabla fallos)</w:t>
            </w:r>
          </w:p>
        </w:tc>
      </w:tr>
      <w:tr w:rsidR="00866211" w14:paraId="75A7A05A" w14:textId="5F23432E" w:rsidTr="00866211">
        <w:tc>
          <w:tcPr>
            <w:tcW w:w="2419" w:type="dxa"/>
          </w:tcPr>
          <w:p w14:paraId="270C8343" w14:textId="4D628E2E" w:rsidR="00866211" w:rsidRDefault="00866211" w:rsidP="00866211">
            <w:pPr>
              <w:rPr>
                <w:lang w:bidi="es-ES"/>
              </w:rPr>
            </w:pPr>
            <w:r>
              <w:rPr>
                <w:lang w:bidi="es-ES"/>
              </w:rPr>
              <w:t xml:space="preserve">Lectura de todos los </w:t>
            </w:r>
            <w:r>
              <w:rPr>
                <w:lang w:bidi="es-ES"/>
              </w:rPr>
              <w:t>sumarios</w:t>
            </w:r>
          </w:p>
        </w:tc>
        <w:tc>
          <w:tcPr>
            <w:tcW w:w="2511" w:type="dxa"/>
          </w:tcPr>
          <w:p w14:paraId="26145903" w14:textId="4D89A6C1" w:rsidR="00866211" w:rsidRDefault="00866211" w:rsidP="00866211">
            <w:pPr>
              <w:rPr>
                <w:lang w:bidi="es-ES"/>
              </w:rPr>
            </w:pPr>
            <w:r>
              <w:rPr>
                <w:lang w:bidi="es-ES"/>
              </w:rPr>
              <w:t>0,623</w:t>
            </w:r>
          </w:p>
        </w:tc>
        <w:tc>
          <w:tcPr>
            <w:tcW w:w="1782" w:type="dxa"/>
          </w:tcPr>
          <w:p w14:paraId="66D51878" w14:textId="1FB170FC" w:rsidR="00866211" w:rsidRDefault="00866211" w:rsidP="00866211">
            <w:pPr>
              <w:rPr>
                <w:lang w:bidi="es-ES"/>
              </w:rPr>
            </w:pPr>
            <w:r>
              <w:rPr>
                <w:lang w:bidi="es-ES"/>
              </w:rPr>
              <w:t>6691</w:t>
            </w:r>
          </w:p>
        </w:tc>
        <w:tc>
          <w:tcPr>
            <w:tcW w:w="1782" w:type="dxa"/>
          </w:tcPr>
          <w:p w14:paraId="1818AEDB" w14:textId="0B3A0F27" w:rsidR="00866211" w:rsidRDefault="00866211" w:rsidP="00866211">
            <w:pPr>
              <w:rPr>
                <w:lang w:bidi="es-ES"/>
              </w:rPr>
            </w:pPr>
            <w:r>
              <w:rPr>
                <w:lang w:bidi="es-ES"/>
              </w:rPr>
              <w:t>1 (tabla jurisprudencia)</w:t>
            </w:r>
          </w:p>
        </w:tc>
      </w:tr>
      <w:tr w:rsidR="00866211" w14:paraId="0BCEEC00" w14:textId="77777777" w:rsidTr="00866211">
        <w:tc>
          <w:tcPr>
            <w:tcW w:w="2419" w:type="dxa"/>
          </w:tcPr>
          <w:p w14:paraId="7E174D9C" w14:textId="174AB8B8" w:rsidR="00866211" w:rsidRDefault="003D012D" w:rsidP="00866211">
            <w:pPr>
              <w:rPr>
                <w:lang w:bidi="es-ES"/>
              </w:rPr>
            </w:pPr>
            <w:r>
              <w:rPr>
                <w:lang w:bidi="es-ES"/>
              </w:rPr>
              <w:t>Lectura de sumarios con temática: “violencia doméstica”</w:t>
            </w:r>
          </w:p>
        </w:tc>
        <w:tc>
          <w:tcPr>
            <w:tcW w:w="2511" w:type="dxa"/>
          </w:tcPr>
          <w:p w14:paraId="5F096556" w14:textId="5F8E649B" w:rsidR="00866211" w:rsidRDefault="003D012D" w:rsidP="00866211">
            <w:pPr>
              <w:rPr>
                <w:lang w:bidi="es-ES"/>
              </w:rPr>
            </w:pPr>
            <w:r>
              <w:rPr>
                <w:lang w:bidi="es-ES"/>
              </w:rPr>
              <w:t>0,083</w:t>
            </w:r>
          </w:p>
        </w:tc>
        <w:tc>
          <w:tcPr>
            <w:tcW w:w="1782" w:type="dxa"/>
          </w:tcPr>
          <w:p w14:paraId="06818444" w14:textId="17726CB3" w:rsidR="00866211" w:rsidRDefault="003D012D" w:rsidP="00866211">
            <w:pPr>
              <w:rPr>
                <w:lang w:bidi="es-ES"/>
              </w:rPr>
            </w:pPr>
            <w:r>
              <w:rPr>
                <w:lang w:bidi="es-ES"/>
              </w:rPr>
              <w:t>91</w:t>
            </w:r>
          </w:p>
        </w:tc>
        <w:tc>
          <w:tcPr>
            <w:tcW w:w="1782" w:type="dxa"/>
          </w:tcPr>
          <w:p w14:paraId="31BBC706" w14:textId="4F5F849A" w:rsidR="00866211" w:rsidRDefault="003D012D" w:rsidP="00866211">
            <w:pPr>
              <w:rPr>
                <w:lang w:bidi="es-ES"/>
              </w:rPr>
            </w:pPr>
            <w:r>
              <w:rPr>
                <w:lang w:bidi="es-ES"/>
              </w:rPr>
              <w:t>1 (tabla jurisprudencia)</w:t>
            </w:r>
          </w:p>
        </w:tc>
      </w:tr>
      <w:tr w:rsidR="00E77BD7" w14:paraId="13580E69" w14:textId="77777777" w:rsidTr="00866211">
        <w:tc>
          <w:tcPr>
            <w:tcW w:w="2419" w:type="dxa"/>
          </w:tcPr>
          <w:p w14:paraId="4704D021" w14:textId="3CA58E60" w:rsidR="00E77BD7" w:rsidRDefault="00E77BD7" w:rsidP="00E77BD7">
            <w:pPr>
              <w:rPr>
                <w:lang w:bidi="es-ES"/>
              </w:rPr>
            </w:pPr>
            <w:r>
              <w:rPr>
                <w:lang w:bidi="es-ES"/>
              </w:rPr>
              <w:t>Lectura de sumarios con temática: “</w:t>
            </w:r>
            <w:r>
              <w:rPr>
                <w:lang w:bidi="es-ES"/>
              </w:rPr>
              <w:t xml:space="preserve">régimen </w:t>
            </w:r>
            <w:r w:rsidR="00400509">
              <w:rPr>
                <w:lang w:bidi="es-ES"/>
              </w:rPr>
              <w:t>jurídico</w:t>
            </w:r>
            <w:r>
              <w:rPr>
                <w:lang w:bidi="es-ES"/>
              </w:rPr>
              <w:t>”</w:t>
            </w:r>
          </w:p>
        </w:tc>
        <w:tc>
          <w:tcPr>
            <w:tcW w:w="2511" w:type="dxa"/>
          </w:tcPr>
          <w:p w14:paraId="1EB152D7" w14:textId="752AFA4C" w:rsidR="00E77BD7" w:rsidRDefault="00E77BD7" w:rsidP="00866211">
            <w:pPr>
              <w:rPr>
                <w:lang w:bidi="es-ES"/>
              </w:rPr>
            </w:pPr>
            <w:r>
              <w:rPr>
                <w:lang w:bidi="es-ES"/>
              </w:rPr>
              <w:t>0.260</w:t>
            </w:r>
          </w:p>
        </w:tc>
        <w:tc>
          <w:tcPr>
            <w:tcW w:w="1782" w:type="dxa"/>
          </w:tcPr>
          <w:p w14:paraId="13C3B536" w14:textId="7A25C3E5" w:rsidR="00E77BD7" w:rsidRDefault="00E77BD7" w:rsidP="00866211">
            <w:pPr>
              <w:rPr>
                <w:lang w:bidi="es-ES"/>
              </w:rPr>
            </w:pPr>
            <w:r>
              <w:rPr>
                <w:lang w:bidi="es-ES"/>
              </w:rPr>
              <w:t>1420</w:t>
            </w:r>
          </w:p>
        </w:tc>
        <w:tc>
          <w:tcPr>
            <w:tcW w:w="1782" w:type="dxa"/>
          </w:tcPr>
          <w:p w14:paraId="560B8772" w14:textId="0ACCF7EC" w:rsidR="00E77BD7" w:rsidRDefault="00E77BD7" w:rsidP="00866211">
            <w:pPr>
              <w:rPr>
                <w:lang w:bidi="es-ES"/>
              </w:rPr>
            </w:pPr>
            <w:r>
              <w:rPr>
                <w:lang w:bidi="es-ES"/>
              </w:rPr>
              <w:t>1 (tabla jurisprudencia)</w:t>
            </w:r>
          </w:p>
        </w:tc>
      </w:tr>
      <w:tr w:rsidR="00E77BD7" w14:paraId="4CB5EE87" w14:textId="77777777" w:rsidTr="00866211">
        <w:tc>
          <w:tcPr>
            <w:tcW w:w="2419" w:type="dxa"/>
          </w:tcPr>
          <w:p w14:paraId="56B3AE06" w14:textId="63D32987" w:rsidR="00E77BD7" w:rsidRDefault="00400509" w:rsidP="0001293C">
            <w:pPr>
              <w:ind w:left="134"/>
              <w:rPr>
                <w:lang w:bidi="es-ES"/>
              </w:rPr>
            </w:pPr>
            <w:r>
              <w:rPr>
                <w:lang w:bidi="es-ES"/>
              </w:rPr>
              <w:t>Lectura de jurisprud</w:t>
            </w:r>
            <w:bookmarkStart w:id="18" w:name="_GoBack"/>
            <w:bookmarkEnd w:id="18"/>
            <w:r>
              <w:rPr>
                <w:lang w:bidi="es-ES"/>
              </w:rPr>
              <w:t>encia con firmante : Ariel Coll</w:t>
            </w:r>
          </w:p>
        </w:tc>
        <w:tc>
          <w:tcPr>
            <w:tcW w:w="2511" w:type="dxa"/>
          </w:tcPr>
          <w:p w14:paraId="46280C7F" w14:textId="2863B5D8" w:rsidR="00E77BD7" w:rsidRDefault="00400509" w:rsidP="00866211">
            <w:pPr>
              <w:rPr>
                <w:lang w:bidi="es-ES"/>
              </w:rPr>
            </w:pPr>
            <w:r>
              <w:rPr>
                <w:lang w:bidi="es-ES"/>
              </w:rPr>
              <w:t>0,209</w:t>
            </w:r>
          </w:p>
        </w:tc>
        <w:tc>
          <w:tcPr>
            <w:tcW w:w="1782" w:type="dxa"/>
          </w:tcPr>
          <w:p w14:paraId="097448B2" w14:textId="5902DFE0" w:rsidR="00E77BD7" w:rsidRDefault="00400509" w:rsidP="00866211">
            <w:pPr>
              <w:rPr>
                <w:lang w:bidi="es-ES"/>
              </w:rPr>
            </w:pPr>
            <w:r>
              <w:rPr>
                <w:lang w:bidi="es-ES"/>
              </w:rPr>
              <w:t>1492</w:t>
            </w:r>
          </w:p>
        </w:tc>
        <w:tc>
          <w:tcPr>
            <w:tcW w:w="1782" w:type="dxa"/>
          </w:tcPr>
          <w:p w14:paraId="4D157F00" w14:textId="1A5EB6DC" w:rsidR="00E77BD7" w:rsidRDefault="00400509" w:rsidP="00866211">
            <w:pPr>
              <w:rPr>
                <w:lang w:bidi="es-ES"/>
              </w:rPr>
            </w:pPr>
            <w:r>
              <w:rPr>
                <w:lang w:bidi="es-ES"/>
              </w:rPr>
              <w:t>1 (tabla jurisprudencia)</w:t>
            </w:r>
          </w:p>
        </w:tc>
      </w:tr>
      <w:tr w:rsidR="0001293C" w14:paraId="1886054E" w14:textId="77777777" w:rsidTr="00866211">
        <w:tc>
          <w:tcPr>
            <w:tcW w:w="2419" w:type="dxa"/>
          </w:tcPr>
          <w:p w14:paraId="04E831E0" w14:textId="4910ECDD" w:rsidR="0001293C" w:rsidRDefault="0001293C" w:rsidP="0001293C">
            <w:pPr>
              <w:rPr>
                <w:lang w:bidi="es-ES"/>
              </w:rPr>
            </w:pPr>
            <w:r>
              <w:rPr>
                <w:lang w:bidi="es-ES"/>
              </w:rPr>
              <w:t>Lectura de todos los fallos del año 2019</w:t>
            </w:r>
          </w:p>
        </w:tc>
        <w:tc>
          <w:tcPr>
            <w:tcW w:w="2511" w:type="dxa"/>
          </w:tcPr>
          <w:p w14:paraId="5ACE1DD7" w14:textId="5B2A6D6E" w:rsidR="0001293C" w:rsidRDefault="0001293C" w:rsidP="0001293C">
            <w:pPr>
              <w:rPr>
                <w:lang w:bidi="es-ES"/>
              </w:rPr>
            </w:pPr>
            <w:r>
              <w:rPr>
                <w:lang w:bidi="es-ES"/>
              </w:rPr>
              <w:t>1,443</w:t>
            </w:r>
          </w:p>
        </w:tc>
        <w:tc>
          <w:tcPr>
            <w:tcW w:w="1782" w:type="dxa"/>
          </w:tcPr>
          <w:p w14:paraId="305B952D" w14:textId="19AB0A70" w:rsidR="0001293C" w:rsidRDefault="0001293C" w:rsidP="0001293C">
            <w:pPr>
              <w:rPr>
                <w:lang w:bidi="es-ES"/>
              </w:rPr>
            </w:pPr>
            <w:r>
              <w:rPr>
                <w:lang w:bidi="es-ES"/>
              </w:rPr>
              <w:t>1344</w:t>
            </w:r>
          </w:p>
        </w:tc>
        <w:tc>
          <w:tcPr>
            <w:tcW w:w="1782" w:type="dxa"/>
          </w:tcPr>
          <w:p w14:paraId="4476B18B" w14:textId="32D52302" w:rsidR="0001293C" w:rsidRDefault="0001293C" w:rsidP="0001293C">
            <w:pPr>
              <w:rPr>
                <w:lang w:bidi="es-ES"/>
              </w:rPr>
            </w:pPr>
            <w:r>
              <w:rPr>
                <w:lang w:bidi="es-ES"/>
              </w:rPr>
              <w:t>1 (tabla fallos)</w:t>
            </w:r>
          </w:p>
        </w:tc>
      </w:tr>
    </w:tbl>
    <w:p w14:paraId="67B1130E" w14:textId="77777777" w:rsidR="00866211" w:rsidRDefault="00866211" w:rsidP="001D1898">
      <w:pPr>
        <w:jc w:val="both"/>
        <w:rPr>
          <w:lang w:bidi="es-ES"/>
        </w:rPr>
      </w:pPr>
    </w:p>
    <w:p w14:paraId="29081C7B" w14:textId="393B1D63" w:rsidR="00866211" w:rsidRDefault="00866211" w:rsidP="00AB4068">
      <w:pPr>
        <w:rPr>
          <w:lang w:bidi="es-ES"/>
        </w:rPr>
      </w:pPr>
      <w:r>
        <w:rPr>
          <w:lang w:bidi="es-ES"/>
        </w:rPr>
        <w:t xml:space="preserve">CONSULTA DE TODOS LOS FALLOS: </w:t>
      </w:r>
    </w:p>
    <w:p w14:paraId="678ACD7B" w14:textId="559B5FA8" w:rsidR="009B2D94" w:rsidRDefault="009B2D94" w:rsidP="00AB4068">
      <w:pPr>
        <w:rPr>
          <w:lang w:bidi="es-ES"/>
        </w:rPr>
      </w:pPr>
      <w:r w:rsidRPr="009B2D94">
        <w:rPr>
          <w:lang w:bidi="es-ES"/>
        </w:rPr>
        <w:t>select * from jurisprudencia where MATCH (TEMA) AGAINST ('REGIMEN JURIDICO' IN BOOLEAN MODE)</w:t>
      </w:r>
    </w:p>
    <w:p w14:paraId="6A46FFA8" w14:textId="41527C2B" w:rsidR="001379F0" w:rsidRDefault="001379F0" w:rsidP="00AB4068">
      <w:pPr>
        <w:rPr>
          <w:lang w:bidi="es-ES"/>
        </w:rPr>
      </w:pPr>
      <w:r w:rsidRPr="001379F0">
        <w:rPr>
          <w:lang w:bidi="es-ES"/>
        </w:rPr>
        <w:t>select count(*) as fallos, substring(FechaFallo,-4) as añio from fallos group by substring(FechaFallo,-4) order</w:t>
      </w:r>
    </w:p>
    <w:p w14:paraId="69E76F57" w14:textId="77777777" w:rsidR="00AB4068" w:rsidRPr="00AB4068" w:rsidRDefault="00AB4068" w:rsidP="00AB4068">
      <w:pPr>
        <w:rPr>
          <w:lang w:bidi="es-ES"/>
        </w:rPr>
      </w:pPr>
    </w:p>
    <w:p w14:paraId="6EA74EDE" w14:textId="77777777" w:rsidR="00AC36E4" w:rsidRPr="00D14DAE" w:rsidRDefault="00AC36E4" w:rsidP="0041384E">
      <w:pPr>
        <w:pStyle w:val="Ttulo1"/>
        <w:spacing w:before="0" w:after="0"/>
      </w:pPr>
      <w:bookmarkStart w:id="19" w:name="_Toc150759854"/>
      <w:r w:rsidRPr="00D14DAE">
        <w:lastRenderedPageBreak/>
        <w:t>RECOMENDACIONES TÉCNICAS</w:t>
      </w:r>
      <w:bookmarkEnd w:id="19"/>
    </w:p>
    <w:p w14:paraId="23899AED" w14:textId="77777777" w:rsidR="00AC36E4" w:rsidRDefault="00AC36E4" w:rsidP="00AC36E4">
      <w:pPr>
        <w:pStyle w:val="Ttulo2"/>
        <w:jc w:val="both"/>
      </w:pPr>
      <w:bookmarkStart w:id="20" w:name="_Toc150759855"/>
      <w:r>
        <w:t>ENTIDAD DE FALLOS</w:t>
      </w:r>
      <w:bookmarkEnd w:id="20"/>
    </w:p>
    <w:p w14:paraId="71094EBC" w14:textId="77777777" w:rsidR="00FD0D43" w:rsidRPr="00FD0D43" w:rsidRDefault="004A367C" w:rsidP="00781C47">
      <w:pPr>
        <w:pStyle w:val="Listaconnmeros"/>
        <w:jc w:val="both"/>
        <w:rPr>
          <w:b/>
        </w:rPr>
      </w:pPr>
      <w:r w:rsidRPr="00FD0D43">
        <w:rPr>
          <w:b/>
        </w:rPr>
        <w:t>Cambiar tipo de dato en FechaFallo</w:t>
      </w:r>
      <w:r w:rsidR="00FD0D43" w:rsidRPr="00FD0D43">
        <w:rPr>
          <w:b/>
        </w:rPr>
        <w:t>.</w:t>
      </w:r>
    </w:p>
    <w:p w14:paraId="0D1E7DEF" w14:textId="77777777" w:rsidR="00AC36E4" w:rsidRDefault="004A367C" w:rsidP="00781C47">
      <w:pPr>
        <w:pStyle w:val="Listaconnmeros"/>
        <w:numPr>
          <w:ilvl w:val="0"/>
          <w:numId w:val="0"/>
        </w:numPr>
        <w:jc w:val="both"/>
      </w:pPr>
      <w:r w:rsidRPr="00FD0D43">
        <w:t>Cambiar a tipo date para FechaFallo, ya que el tipo de dato varchar(10) no es el adecuado.</w:t>
      </w:r>
    </w:p>
    <w:p w14:paraId="65D1E235" w14:textId="77777777" w:rsidR="00744ABB" w:rsidRPr="00FD0D43" w:rsidRDefault="00744ABB" w:rsidP="00744ABB">
      <w:pPr>
        <w:pStyle w:val="Listaconnmeros"/>
        <w:jc w:val="both"/>
        <w:rPr>
          <w:b/>
        </w:rPr>
      </w:pPr>
      <w:r>
        <w:rPr>
          <w:b/>
        </w:rPr>
        <w:t xml:space="preserve">Corregir las fechas inválidas en </w:t>
      </w:r>
      <w:r w:rsidRPr="00FD0D43">
        <w:rPr>
          <w:b/>
        </w:rPr>
        <w:t>FechaFallo.</w:t>
      </w:r>
    </w:p>
    <w:p w14:paraId="3FE007C9" w14:textId="77777777" w:rsidR="00744ABB" w:rsidRPr="00FD0D43" w:rsidRDefault="00744ABB" w:rsidP="00CA7BC3">
      <w:pPr>
        <w:pStyle w:val="Listaconnmeros"/>
        <w:numPr>
          <w:ilvl w:val="0"/>
          <w:numId w:val="0"/>
        </w:numPr>
        <w:jc w:val="both"/>
      </w:pPr>
      <w:r>
        <w:t xml:space="preserve">Corregir las fechas </w:t>
      </w:r>
      <w:r w:rsidR="00CA7BC3">
        <w:t xml:space="preserve">de los fallos que son inválidas: </w:t>
      </w:r>
      <w:r w:rsidR="00CA7BC3" w:rsidRPr="00CA7BC3">
        <w:t>“//2000”,</w:t>
      </w:r>
      <w:r w:rsidR="00CA7BC3" w:rsidRPr="00CA7BC3">
        <w:rPr>
          <w:lang w:bidi="es-ES"/>
        </w:rPr>
        <w:t xml:space="preserve"> </w:t>
      </w:r>
      <w:r w:rsidR="00CA7BC3">
        <w:rPr>
          <w:lang w:bidi="es-ES"/>
        </w:rPr>
        <w:t>“31/09/2014”, “30/14/2015”, “</w:t>
      </w:r>
      <w:r w:rsidR="00CA7BC3">
        <w:t>31/02/2020”</w:t>
      </w:r>
      <w:r w:rsidR="00CA7BC3">
        <w:rPr>
          <w:lang w:bidi="es-ES"/>
        </w:rPr>
        <w:t>.</w:t>
      </w:r>
    </w:p>
    <w:p w14:paraId="10977F84" w14:textId="77777777" w:rsidR="004A367C" w:rsidRPr="00FD0D43" w:rsidRDefault="004A367C" w:rsidP="00781C47">
      <w:pPr>
        <w:pStyle w:val="Listaconnmeros"/>
        <w:jc w:val="both"/>
        <w:rPr>
          <w:b/>
        </w:rPr>
      </w:pPr>
      <w:r w:rsidRPr="00FD0D43">
        <w:rPr>
          <w:b/>
        </w:rPr>
        <w:t>Eliminar la columna Resolucion</w:t>
      </w:r>
    </w:p>
    <w:p w14:paraId="1F03A819" w14:textId="77777777" w:rsidR="004A367C" w:rsidRDefault="004A367C" w:rsidP="00781C47">
      <w:pPr>
        <w:jc w:val="both"/>
      </w:pPr>
      <w:r w:rsidRPr="000A2F8D">
        <w:t xml:space="preserve">Dado que solo un registro cuenta con esos campos completos, además Resolucion almacena el número y año del fallo, datos que se hallan en las columnas de NroFallo y FechaFallo. </w:t>
      </w:r>
    </w:p>
    <w:p w14:paraId="6A5482F3" w14:textId="77777777" w:rsidR="00AC36E4" w:rsidRPr="00FD0D43" w:rsidRDefault="00AC36E4" w:rsidP="00781C47">
      <w:pPr>
        <w:pStyle w:val="Listaconnmeros"/>
        <w:jc w:val="both"/>
        <w:rPr>
          <w:b/>
        </w:rPr>
      </w:pPr>
      <w:r w:rsidRPr="00FD0D43">
        <w:rPr>
          <w:b/>
        </w:rPr>
        <w:t>Considerar la columna Expediente como campo no nulo</w:t>
      </w:r>
    </w:p>
    <w:p w14:paraId="47308323" w14:textId="77777777" w:rsidR="00AC36E4" w:rsidRPr="000A2F8D" w:rsidRDefault="00AC36E4" w:rsidP="00781C47">
      <w:pPr>
        <w:pStyle w:val="Listaconnmeros"/>
        <w:numPr>
          <w:ilvl w:val="0"/>
          <w:numId w:val="0"/>
        </w:numPr>
        <w:jc w:val="both"/>
      </w:pPr>
      <w:r w:rsidRPr="000A2F8D">
        <w:t xml:space="preserve">Se entiende que esta columna almacena el </w:t>
      </w:r>
      <w:r w:rsidR="00D96790" w:rsidRPr="000A2F8D">
        <w:t>número</w:t>
      </w:r>
      <w:r w:rsidRPr="000A2F8D">
        <w:t xml:space="preserve"> y año del expediente donde tiene lugar el fallo, considerar obligatorio la carga de este campo para los futuros registros.</w:t>
      </w:r>
    </w:p>
    <w:p w14:paraId="2B23ADE8" w14:textId="77777777" w:rsidR="00AC36E4" w:rsidRPr="00FD0D43" w:rsidRDefault="00AC36E4" w:rsidP="00781C47">
      <w:pPr>
        <w:pStyle w:val="Listaconnmeros"/>
        <w:jc w:val="both"/>
        <w:rPr>
          <w:b/>
        </w:rPr>
      </w:pPr>
      <w:r w:rsidRPr="00FD0D43">
        <w:rPr>
          <w:b/>
        </w:rPr>
        <w:t>Actualizar la columna Tipo valores nulos por 0</w:t>
      </w:r>
    </w:p>
    <w:p w14:paraId="12D36F1B" w14:textId="77777777" w:rsidR="00AC36E4" w:rsidRPr="000A2F8D" w:rsidRDefault="00AC36E4" w:rsidP="00781C47">
      <w:pPr>
        <w:pStyle w:val="Listaconnmeros"/>
        <w:numPr>
          <w:ilvl w:val="0"/>
          <w:numId w:val="0"/>
        </w:numPr>
        <w:jc w:val="both"/>
      </w:pPr>
      <w:r w:rsidRPr="000A2F8D">
        <w:t>Es mejor asignar un valor a este campo antes que quede como dato vacío para marcar sus registros Tipo Sentencia.</w:t>
      </w:r>
      <w:r w:rsidR="004A367C">
        <w:t xml:space="preserve"> </w:t>
      </w:r>
    </w:p>
    <w:p w14:paraId="545A1FC5" w14:textId="77777777" w:rsidR="00AC36E4" w:rsidRPr="00FD0D43" w:rsidRDefault="00647B0D" w:rsidP="00781C47">
      <w:pPr>
        <w:pStyle w:val="Listaconnmeros"/>
        <w:jc w:val="both"/>
        <w:rPr>
          <w:b/>
        </w:rPr>
      </w:pPr>
      <w:r w:rsidRPr="00FD0D43">
        <w:rPr>
          <w:b/>
        </w:rPr>
        <w:t>Registros</w:t>
      </w:r>
      <w:r w:rsidR="00AC36E4" w:rsidRPr="00FD0D43">
        <w:rPr>
          <w:b/>
        </w:rPr>
        <w:t xml:space="preserve"> con los campos Partes y Fallo vacíos</w:t>
      </w:r>
    </w:p>
    <w:p w14:paraId="2081B4EA" w14:textId="77777777" w:rsidR="00AC36E4" w:rsidRPr="00FD0D43" w:rsidRDefault="00647B0D" w:rsidP="00781C47">
      <w:pPr>
        <w:jc w:val="both"/>
      </w:pPr>
      <w:r w:rsidRPr="00FD0D43">
        <w:t>D</w:t>
      </w:r>
      <w:r w:rsidR="00AC36E4" w:rsidRPr="00FD0D43">
        <w:t xml:space="preserve">ada la </w:t>
      </w:r>
      <w:r w:rsidR="00AC36E4" w:rsidRPr="00FD0D43">
        <w:fldChar w:fldCharType="begin"/>
      </w:r>
      <w:r w:rsidR="00AC36E4" w:rsidRPr="00FD0D43">
        <w:instrText xml:space="preserve"> REF _Ref150233421 \h  \* MERGEFORMAT </w:instrText>
      </w:r>
      <w:r w:rsidR="00AC36E4" w:rsidRPr="00FD0D43">
        <w:fldChar w:fldCharType="separate"/>
      </w:r>
      <w:r w:rsidR="00270A46" w:rsidRPr="00FD0D43">
        <w:t xml:space="preserve">Figura 2. Consulta fallos con columna Partes en valores </w:t>
      </w:r>
      <w:r w:rsidR="00AC36E4" w:rsidRPr="00FD0D43">
        <w:fldChar w:fldCharType="end"/>
      </w:r>
      <w:r w:rsidR="00AC36E4" w:rsidRPr="00FD0D43">
        <w:t xml:space="preserve"> </w:t>
      </w:r>
      <w:r w:rsidRPr="00FD0D43">
        <w:t xml:space="preserve">y </w:t>
      </w:r>
      <w:r w:rsidRPr="00FD0D43">
        <w:fldChar w:fldCharType="begin"/>
      </w:r>
      <w:r w:rsidRPr="00FD0D43">
        <w:instrText xml:space="preserve"> REF _Ref150234325 \h  \* MERGEFORMAT </w:instrText>
      </w:r>
      <w:r w:rsidRPr="00FD0D43">
        <w:fldChar w:fldCharType="separate"/>
      </w:r>
      <w:r w:rsidR="00270A46" w:rsidRPr="00FD0D43">
        <w:t>Figura 3. Consulta fallos con columna Fallo en valores vacíos</w:t>
      </w:r>
      <w:r w:rsidRPr="00FD0D43">
        <w:fldChar w:fldCharType="end"/>
      </w:r>
      <w:r w:rsidRPr="00FD0D43">
        <w:t xml:space="preserve">, </w:t>
      </w:r>
      <w:r w:rsidR="00AC36E4" w:rsidRPr="00FD0D43">
        <w:t xml:space="preserve">se recomienda eliminar los registros con </w:t>
      </w:r>
      <w:r w:rsidR="00AC36E4" w:rsidRPr="00FD0D43">
        <w:rPr>
          <w:b/>
        </w:rPr>
        <w:t>FechaFallo</w:t>
      </w:r>
      <w:r w:rsidR="00AC36E4" w:rsidRPr="00FD0D43">
        <w:t xml:space="preserve"> en </w:t>
      </w:r>
      <w:r w:rsidR="00AC36E4" w:rsidRPr="00FD0D43">
        <w:rPr>
          <w:b/>
        </w:rPr>
        <w:t>“//2000”</w:t>
      </w:r>
      <w:r w:rsidR="00AC36E4" w:rsidRPr="00FD0D43">
        <w:t xml:space="preserve">, también eliminar aquellos con los campos </w:t>
      </w:r>
      <w:r w:rsidR="00AC36E4" w:rsidRPr="00FD0D43">
        <w:rPr>
          <w:b/>
        </w:rPr>
        <w:t>Partes</w:t>
      </w:r>
      <w:r w:rsidR="00AC36E4" w:rsidRPr="00FD0D43">
        <w:t xml:space="preserve"> y </w:t>
      </w:r>
      <w:r w:rsidR="00AC36E4" w:rsidRPr="00FD0D43">
        <w:rPr>
          <w:b/>
        </w:rPr>
        <w:t>Fallos</w:t>
      </w:r>
      <w:r w:rsidR="00AC36E4" w:rsidRPr="00FD0D43">
        <w:t xml:space="preserve"> en vacío, ya que se consideran registros erróneos o que no aportan valor.</w:t>
      </w:r>
    </w:p>
    <w:p w14:paraId="2B064183" w14:textId="77777777" w:rsidR="00647B0D" w:rsidRPr="00FD0D43" w:rsidRDefault="00647B0D" w:rsidP="00FD0D43">
      <w:pPr>
        <w:jc w:val="both"/>
      </w:pPr>
      <w:r w:rsidRPr="00FD0D43">
        <w:t xml:space="preserve">Los demás registros que tienen un valor ya sea en Partes o en Fallo se pueden mantener completando el campo </w:t>
      </w:r>
      <w:r w:rsidR="00D96790" w:rsidRPr="00FD0D43">
        <w:t>vacío</w:t>
      </w:r>
      <w:r w:rsidRPr="00FD0D43">
        <w:t>. El campo Partes almacena la caratula del expediente y Fallo el texto de la sentencia o AI, por lo cual es fundamental completar estos registros cuyos campos presentan valores vacíos.</w:t>
      </w:r>
    </w:p>
    <w:p w14:paraId="2A0C0387" w14:textId="77777777" w:rsidR="004A367C" w:rsidRPr="00FD0D43" w:rsidRDefault="004A367C" w:rsidP="00FD0D43">
      <w:pPr>
        <w:pStyle w:val="Listaconnmeros"/>
        <w:rPr>
          <w:b/>
        </w:rPr>
      </w:pPr>
      <w:r w:rsidRPr="00FD0D43">
        <w:rPr>
          <w:b/>
        </w:rPr>
        <w:t>Valores duplicados en FechaFallo y fecord</w:t>
      </w:r>
    </w:p>
    <w:p w14:paraId="29F009B7" w14:textId="77777777" w:rsidR="00647B0D" w:rsidRPr="00FD0D43" w:rsidRDefault="004A367C" w:rsidP="00FD0D43">
      <w:pPr>
        <w:jc w:val="both"/>
      </w:pPr>
      <w:r w:rsidRPr="00FD0D43">
        <w:t xml:space="preserve">Esta fecha es la misma que la fecha del fallo. Se observa campos duplicados entre FechaFallo y fecord, se puede eliminar </w:t>
      </w:r>
      <w:r w:rsidRPr="00FD0D43">
        <w:rPr>
          <w:b/>
        </w:rPr>
        <w:t>fecord</w:t>
      </w:r>
      <w:r w:rsidRPr="00FD0D43">
        <w:t>.</w:t>
      </w:r>
    </w:p>
    <w:p w14:paraId="78B189BE" w14:textId="77777777" w:rsidR="004A367C" w:rsidRPr="00FD0D43" w:rsidRDefault="0041384E" w:rsidP="00FD0D43">
      <w:pPr>
        <w:pStyle w:val="Listaconnmeros"/>
        <w:rPr>
          <w:b/>
        </w:rPr>
      </w:pPr>
      <w:r w:rsidRPr="00FD0D43">
        <w:rPr>
          <w:b/>
        </w:rPr>
        <w:lastRenderedPageBreak/>
        <w:t>Adicionar fecha de última modificación</w:t>
      </w:r>
    </w:p>
    <w:p w14:paraId="4DFE3D2D" w14:textId="77777777" w:rsidR="004A367C" w:rsidRPr="00FD0D43" w:rsidRDefault="0041384E" w:rsidP="00FD0D43">
      <w:pPr>
        <w:jc w:val="both"/>
      </w:pPr>
      <w:r w:rsidRPr="00FD0D43">
        <w:t>Es necesario agregar un campo de última modificación del registro</w:t>
      </w:r>
      <w:r w:rsidR="004A367C" w:rsidRPr="00FD0D43">
        <w:t>.</w:t>
      </w:r>
    </w:p>
    <w:p w14:paraId="2D7DCAA1" w14:textId="77777777" w:rsidR="0041384E" w:rsidRPr="00FD0D43" w:rsidRDefault="0041384E" w:rsidP="00FD0D43">
      <w:pPr>
        <w:pStyle w:val="Listaconnmeros"/>
        <w:rPr>
          <w:b/>
        </w:rPr>
      </w:pPr>
      <w:r w:rsidRPr="00FD0D43">
        <w:rPr>
          <w:b/>
        </w:rPr>
        <w:t>Auditar cambios en los fallos</w:t>
      </w:r>
    </w:p>
    <w:p w14:paraId="4DD34FD0" w14:textId="77777777" w:rsidR="004A367C" w:rsidRDefault="0041384E" w:rsidP="00781C47">
      <w:pPr>
        <w:jc w:val="both"/>
      </w:pPr>
      <w:r w:rsidRPr="00FD0D43">
        <w:t>Auditar cambios en el registro, ya sea por triggers, procedimientos, la forma que resulte más oportuna.</w:t>
      </w:r>
    </w:p>
    <w:p w14:paraId="3EA9C9C9" w14:textId="77777777" w:rsidR="00FD0D43" w:rsidRDefault="00FD0D43" w:rsidP="00781C47">
      <w:pPr>
        <w:pStyle w:val="Ttulo2"/>
        <w:jc w:val="both"/>
      </w:pPr>
      <w:bookmarkStart w:id="21" w:name="_Toc150759856"/>
      <w:r>
        <w:t>ENTIDAD DE JURIPRUDENCIA</w:t>
      </w:r>
      <w:bookmarkEnd w:id="21"/>
    </w:p>
    <w:p w14:paraId="12AEFB17" w14:textId="77777777" w:rsidR="00EF42E3" w:rsidRPr="00FD0D43" w:rsidRDefault="00EF42E3" w:rsidP="00781C47">
      <w:pPr>
        <w:pStyle w:val="Listaconnmeros"/>
        <w:jc w:val="both"/>
        <w:rPr>
          <w:b/>
        </w:rPr>
      </w:pPr>
      <w:r w:rsidRPr="00FD0D43">
        <w:rPr>
          <w:b/>
        </w:rPr>
        <w:t xml:space="preserve">Cambiar tipo de dato en </w:t>
      </w:r>
      <w:r>
        <w:rPr>
          <w:b/>
        </w:rPr>
        <w:t>FECHA</w:t>
      </w:r>
      <w:r w:rsidRPr="00FD0D43">
        <w:rPr>
          <w:b/>
        </w:rPr>
        <w:t>.</w:t>
      </w:r>
    </w:p>
    <w:p w14:paraId="5DE35761" w14:textId="77777777" w:rsidR="00EF42E3" w:rsidRPr="00EF42E3" w:rsidRDefault="00EF42E3" w:rsidP="00781C47">
      <w:pPr>
        <w:pStyle w:val="Listaconnmeros"/>
        <w:numPr>
          <w:ilvl w:val="0"/>
          <w:numId w:val="0"/>
        </w:numPr>
        <w:jc w:val="both"/>
      </w:pPr>
      <w:r w:rsidRPr="00FD0D43">
        <w:t xml:space="preserve">Cambiar a tipo date para </w:t>
      </w:r>
      <w:r>
        <w:t>FECHA</w:t>
      </w:r>
      <w:r w:rsidRPr="00FD0D43">
        <w:t>, ya que el tipo de dato varch</w:t>
      </w:r>
      <w:r w:rsidR="00235191">
        <w:t>ar(10) no es el adecuado.</w:t>
      </w:r>
    </w:p>
    <w:p w14:paraId="759BFCA7" w14:textId="77777777" w:rsidR="00FD0D43" w:rsidRPr="00FD0D43" w:rsidRDefault="00FD0D43" w:rsidP="00781C47">
      <w:pPr>
        <w:pStyle w:val="Listaconnmeros"/>
        <w:jc w:val="both"/>
        <w:rPr>
          <w:b/>
        </w:rPr>
      </w:pPr>
      <w:r w:rsidRPr="00FD0D43">
        <w:rPr>
          <w:b/>
        </w:rPr>
        <w:t>Valores duplicados en FECHA y fecord</w:t>
      </w:r>
    </w:p>
    <w:p w14:paraId="7C387964" w14:textId="77777777" w:rsidR="00FD0D43" w:rsidRDefault="00FD0D43" w:rsidP="00781C47">
      <w:pPr>
        <w:jc w:val="both"/>
      </w:pPr>
      <w:r w:rsidRPr="00FD0D43">
        <w:t xml:space="preserve">Se observa campos duplicados entre </w:t>
      </w:r>
      <w:r w:rsidRPr="00FD0D43">
        <w:rPr>
          <w:b/>
        </w:rPr>
        <w:t xml:space="preserve">FECHA </w:t>
      </w:r>
      <w:r w:rsidRPr="00FD0D43">
        <w:t xml:space="preserve">y fecord, se puede eliminar </w:t>
      </w:r>
      <w:r w:rsidRPr="00FD0D43">
        <w:rPr>
          <w:b/>
        </w:rPr>
        <w:t>fecord</w:t>
      </w:r>
      <w:r w:rsidRPr="00FD0D43">
        <w:t>.</w:t>
      </w:r>
    </w:p>
    <w:p w14:paraId="5E9A7B86" w14:textId="79EEF601" w:rsidR="00F92C8C" w:rsidRPr="00FD0D43" w:rsidRDefault="00F92C8C" w:rsidP="00F92C8C">
      <w:pPr>
        <w:pStyle w:val="Listaconnmeros"/>
        <w:jc w:val="both"/>
        <w:rPr>
          <w:b/>
        </w:rPr>
      </w:pPr>
      <w:r>
        <w:rPr>
          <w:b/>
        </w:rPr>
        <w:t>Corregir las fechas inválidas en FECHA</w:t>
      </w:r>
      <w:r w:rsidRPr="00FD0D43">
        <w:rPr>
          <w:b/>
        </w:rPr>
        <w:t>.</w:t>
      </w:r>
    </w:p>
    <w:p w14:paraId="64319E80" w14:textId="191ED520" w:rsidR="00F92C8C" w:rsidRPr="00CC105B" w:rsidRDefault="00F92C8C" w:rsidP="00F92C8C">
      <w:pPr>
        <w:pStyle w:val="Listaconnmeros"/>
        <w:numPr>
          <w:ilvl w:val="0"/>
          <w:numId w:val="0"/>
        </w:numPr>
        <w:jc w:val="both"/>
      </w:pPr>
      <w:r w:rsidRPr="00CC105B">
        <w:t>Corregir las fechas de los sumarios que son inválidas.</w:t>
      </w:r>
    </w:p>
    <w:p w14:paraId="1D95F2BB" w14:textId="77777777" w:rsidR="00FD0D43" w:rsidRPr="00FD0D43" w:rsidRDefault="00FD0D43" w:rsidP="00781C47">
      <w:pPr>
        <w:pStyle w:val="Listaconnmeros"/>
        <w:jc w:val="both"/>
        <w:rPr>
          <w:b/>
        </w:rPr>
      </w:pPr>
      <w:r w:rsidRPr="00FD0D43">
        <w:rPr>
          <w:b/>
        </w:rPr>
        <w:t xml:space="preserve">Actualizar la columna </w:t>
      </w:r>
      <w:r>
        <w:rPr>
          <w:b/>
        </w:rPr>
        <w:t>TIPO</w:t>
      </w:r>
      <w:r w:rsidRPr="00FD0D43">
        <w:rPr>
          <w:b/>
        </w:rPr>
        <w:t xml:space="preserve"> valores nulos por 0</w:t>
      </w:r>
    </w:p>
    <w:p w14:paraId="1C8DBE16" w14:textId="77777777" w:rsidR="00FD0D43" w:rsidRPr="000A2F8D" w:rsidRDefault="00FD0D43" w:rsidP="00781C47">
      <w:pPr>
        <w:pStyle w:val="Listaconnmeros"/>
        <w:numPr>
          <w:ilvl w:val="0"/>
          <w:numId w:val="0"/>
        </w:numPr>
        <w:jc w:val="both"/>
      </w:pPr>
      <w:r w:rsidRPr="000A2F8D">
        <w:t>Es mejor asignar un valor a este campo antes que quede como dato vacío para marcar sus registros Tipo Sentencia.</w:t>
      </w:r>
      <w:r>
        <w:t xml:space="preserve"> </w:t>
      </w:r>
    </w:p>
    <w:p w14:paraId="04C216C8" w14:textId="77777777" w:rsidR="00B744D3" w:rsidRPr="00FD0D43" w:rsidRDefault="00B744D3" w:rsidP="00781C47">
      <w:pPr>
        <w:pStyle w:val="Listaconnmeros"/>
        <w:jc w:val="both"/>
        <w:rPr>
          <w:b/>
        </w:rPr>
      </w:pPr>
      <w:r w:rsidRPr="00FD0D43">
        <w:rPr>
          <w:b/>
        </w:rPr>
        <w:t xml:space="preserve">Registros con los campos </w:t>
      </w:r>
      <w:r>
        <w:rPr>
          <w:b/>
        </w:rPr>
        <w:t>TEMA</w:t>
      </w:r>
      <w:r w:rsidRPr="00FD0D43">
        <w:rPr>
          <w:b/>
        </w:rPr>
        <w:t xml:space="preserve"> y </w:t>
      </w:r>
      <w:r>
        <w:rPr>
          <w:b/>
        </w:rPr>
        <w:t>PARTES</w:t>
      </w:r>
      <w:r w:rsidRPr="00FD0D43">
        <w:rPr>
          <w:b/>
        </w:rPr>
        <w:t xml:space="preserve"> vacíos</w:t>
      </w:r>
    </w:p>
    <w:p w14:paraId="24F0A065" w14:textId="77777777" w:rsidR="00AC36E4" w:rsidRDefault="00B744D3" w:rsidP="00781C47">
      <w:pPr>
        <w:jc w:val="both"/>
      </w:pPr>
      <w:r w:rsidRPr="00B744D3">
        <w:t>Es importante marcar estos campos como obligatorios o en su efecto eliminar el campo PARTES y</w:t>
      </w:r>
      <w:r>
        <w:t xml:space="preserve">a que se </w:t>
      </w:r>
      <w:r w:rsidRPr="00B744D3">
        <w:t>obtiene de la relación de fallos y dejar el TEMA como columna</w:t>
      </w:r>
      <w:r>
        <w:t xml:space="preserve"> </w:t>
      </w:r>
      <w:r w:rsidRPr="00B744D3">
        <w:t xml:space="preserve">obligatoria. </w:t>
      </w:r>
      <w:r w:rsidR="00235191">
        <w:t>–</w:t>
      </w:r>
    </w:p>
    <w:p w14:paraId="3E45FCD6" w14:textId="77777777" w:rsidR="00235191" w:rsidRPr="00235191" w:rsidRDefault="00235191" w:rsidP="00781C47">
      <w:pPr>
        <w:pStyle w:val="Listaconnmeros"/>
        <w:jc w:val="both"/>
        <w:rPr>
          <w:b/>
        </w:rPr>
      </w:pPr>
      <w:r w:rsidRPr="00235191">
        <w:rPr>
          <w:b/>
        </w:rPr>
        <w:t>Tipificar el campo FIRMANTES</w:t>
      </w:r>
    </w:p>
    <w:p w14:paraId="1E0175C9" w14:textId="77777777" w:rsidR="00235191" w:rsidRDefault="00235191" w:rsidP="00781C47">
      <w:pPr>
        <w:jc w:val="both"/>
      </w:pPr>
      <w:r>
        <w:t>Se puede normalizar la información de los firmantes de un sumario.</w:t>
      </w:r>
    </w:p>
    <w:p w14:paraId="1FF876D5" w14:textId="278C2984" w:rsidR="007F0D35" w:rsidRPr="00235191" w:rsidRDefault="00A70366" w:rsidP="007F0D35">
      <w:pPr>
        <w:pStyle w:val="Listaconnmeros"/>
        <w:jc w:val="both"/>
        <w:rPr>
          <w:b/>
        </w:rPr>
      </w:pPr>
      <w:r>
        <w:rPr>
          <w:b/>
        </w:rPr>
        <w:t>Optimizar la relación de fallos con sumarios</w:t>
      </w:r>
    </w:p>
    <w:p w14:paraId="19F38A7F" w14:textId="7C20336A" w:rsidR="007F0D35" w:rsidRDefault="00A70366" w:rsidP="007F0D35">
      <w:pPr>
        <w:jc w:val="both"/>
      </w:pPr>
      <w:r>
        <w:t>Actualmente el sumario va vinculado al fallo por el numero de fallo y el tribunal</w:t>
      </w:r>
      <w:r w:rsidR="00A63970">
        <w:t xml:space="preserve"> (campos NROFALLO y TRIBUNAL)</w:t>
      </w:r>
      <w:r>
        <w:t>, es mejor re</w:t>
      </w:r>
      <w:r w:rsidR="00A63970">
        <w:t>e</w:t>
      </w:r>
      <w:r>
        <w:t>mplazar esta relac</w:t>
      </w:r>
      <w:r w:rsidR="00A63970">
        <w:t>ió</w:t>
      </w:r>
      <w:r>
        <w:t xml:space="preserve">n por la clave referencial </w:t>
      </w:r>
      <w:r w:rsidR="00516C34">
        <w:t>I</w:t>
      </w:r>
      <w:r>
        <w:t>d_</w:t>
      </w:r>
      <w:r w:rsidR="00A63970">
        <w:t>F</w:t>
      </w:r>
      <w:r>
        <w:t>allo</w:t>
      </w:r>
      <w:r w:rsidR="00A63970">
        <w:t>s</w:t>
      </w:r>
      <w:r w:rsidR="00670871">
        <w:t>.</w:t>
      </w:r>
    </w:p>
    <w:p w14:paraId="391063E8" w14:textId="04039367" w:rsidR="00235191" w:rsidRDefault="00235191" w:rsidP="00781C47">
      <w:pPr>
        <w:pStyle w:val="Ttulo2"/>
        <w:jc w:val="both"/>
      </w:pPr>
      <w:bookmarkStart w:id="22" w:name="_Toc150759857"/>
      <w:r>
        <w:t xml:space="preserve">ENTIDAD DE </w:t>
      </w:r>
      <w:bookmarkEnd w:id="22"/>
      <w:r w:rsidR="007F0D35">
        <w:t>TRIBUNALES</w:t>
      </w:r>
    </w:p>
    <w:p w14:paraId="44D5847C" w14:textId="77777777" w:rsidR="00235191" w:rsidRPr="00FD0D43" w:rsidRDefault="00235191" w:rsidP="00781C47">
      <w:pPr>
        <w:pStyle w:val="Listaconnmeros"/>
        <w:jc w:val="both"/>
        <w:rPr>
          <w:b/>
        </w:rPr>
      </w:pPr>
      <w:r>
        <w:rPr>
          <w:b/>
        </w:rPr>
        <w:t xml:space="preserve">Eliminar campo </w:t>
      </w:r>
      <w:r w:rsidRPr="00235191">
        <w:rPr>
          <w:b/>
        </w:rPr>
        <w:t>Loc</w:t>
      </w:r>
      <w:r w:rsidRPr="00FD0D43">
        <w:rPr>
          <w:b/>
        </w:rPr>
        <w:t>.</w:t>
      </w:r>
    </w:p>
    <w:p w14:paraId="4E4874A5" w14:textId="77777777" w:rsidR="00235191" w:rsidRPr="00FD0D43" w:rsidRDefault="00235191" w:rsidP="00781C47">
      <w:pPr>
        <w:pStyle w:val="Listaconnmeros"/>
        <w:numPr>
          <w:ilvl w:val="0"/>
          <w:numId w:val="0"/>
        </w:numPr>
        <w:jc w:val="both"/>
      </w:pPr>
      <w:r w:rsidRPr="00235191">
        <w:t>Campo redundante, almacena la localidad en formato abreviado FSA, pero en el campo localidad se almacena el mismo dato por lo que se recomienda eliminarlo.</w:t>
      </w:r>
    </w:p>
    <w:p w14:paraId="4CAFB17C" w14:textId="77777777" w:rsidR="00235191" w:rsidRPr="00FD0D43" w:rsidRDefault="00235191" w:rsidP="00781C47">
      <w:pPr>
        <w:pStyle w:val="Listaconnmeros"/>
        <w:jc w:val="both"/>
        <w:rPr>
          <w:b/>
        </w:rPr>
      </w:pPr>
      <w:r>
        <w:rPr>
          <w:b/>
        </w:rPr>
        <w:t>Completar campo localidad</w:t>
      </w:r>
      <w:r w:rsidRPr="00FD0D43">
        <w:rPr>
          <w:b/>
        </w:rPr>
        <w:t>.</w:t>
      </w:r>
    </w:p>
    <w:p w14:paraId="0B38D032" w14:textId="5B49F237" w:rsidR="00B744D3" w:rsidRDefault="00235191" w:rsidP="00781C47">
      <w:pPr>
        <w:pStyle w:val="Listaconnmeros"/>
        <w:numPr>
          <w:ilvl w:val="0"/>
          <w:numId w:val="0"/>
        </w:numPr>
        <w:jc w:val="both"/>
      </w:pPr>
      <w:r>
        <w:lastRenderedPageBreak/>
        <w:t xml:space="preserve">Completar los registros que tienen la localidad en </w:t>
      </w:r>
      <w:r w:rsidR="008633D2">
        <w:t>vacío</w:t>
      </w:r>
      <w:r>
        <w:t>.</w:t>
      </w:r>
    </w:p>
    <w:p w14:paraId="67C49244" w14:textId="60531E8D" w:rsidR="008633D2" w:rsidRPr="00FD0D43" w:rsidRDefault="008633D2" w:rsidP="008633D2">
      <w:pPr>
        <w:pStyle w:val="Listaconnmeros"/>
        <w:jc w:val="both"/>
        <w:rPr>
          <w:b/>
        </w:rPr>
      </w:pPr>
      <w:r>
        <w:rPr>
          <w:b/>
        </w:rPr>
        <w:t>Normalizar campo localidad</w:t>
      </w:r>
      <w:r w:rsidRPr="00FD0D43">
        <w:rPr>
          <w:b/>
        </w:rPr>
        <w:t>.</w:t>
      </w:r>
    </w:p>
    <w:p w14:paraId="3EDE0DCF" w14:textId="59BD782F" w:rsidR="008633D2" w:rsidRDefault="008633D2" w:rsidP="00781C47">
      <w:pPr>
        <w:pStyle w:val="Listaconnmeros"/>
        <w:numPr>
          <w:ilvl w:val="0"/>
          <w:numId w:val="0"/>
        </w:numPr>
        <w:jc w:val="both"/>
      </w:pPr>
      <w:r>
        <w:t>Se puede crear la entidad de localidad para su relación con los tribunales.</w:t>
      </w:r>
    </w:p>
    <w:p w14:paraId="1D97C218" w14:textId="77777777" w:rsidR="00B744D3" w:rsidRDefault="00B744D3" w:rsidP="00781C47">
      <w:pPr>
        <w:pStyle w:val="Ttulo2"/>
        <w:jc w:val="both"/>
      </w:pPr>
      <w:bookmarkStart w:id="23" w:name="_Toc150759858"/>
      <w:r>
        <w:t>CONSIDERACIONES GENERALES</w:t>
      </w:r>
      <w:bookmarkEnd w:id="23"/>
    </w:p>
    <w:p w14:paraId="61FDC179" w14:textId="77777777" w:rsidR="00B744D3" w:rsidRPr="00B744D3" w:rsidRDefault="00B744D3" w:rsidP="00781C47">
      <w:pPr>
        <w:jc w:val="both"/>
      </w:pPr>
      <w:r>
        <w:t>Para todas las entidades se recomienda:</w:t>
      </w:r>
    </w:p>
    <w:p w14:paraId="5EF425FB" w14:textId="77777777" w:rsidR="00B744D3" w:rsidRPr="00FD0D43" w:rsidRDefault="00B744D3" w:rsidP="00781C47">
      <w:pPr>
        <w:pStyle w:val="Listaconnmeros"/>
        <w:jc w:val="both"/>
        <w:rPr>
          <w:b/>
        </w:rPr>
      </w:pPr>
      <w:r w:rsidRPr="00FD0D43">
        <w:rPr>
          <w:b/>
        </w:rPr>
        <w:t>Adicionar fecha de última modificación</w:t>
      </w:r>
    </w:p>
    <w:p w14:paraId="57620505" w14:textId="77777777" w:rsidR="00B744D3" w:rsidRPr="00FD0D43" w:rsidRDefault="00B744D3" w:rsidP="00781C47">
      <w:pPr>
        <w:jc w:val="both"/>
      </w:pPr>
      <w:r w:rsidRPr="00FD0D43">
        <w:t>Es necesario agregar un campo de última modificación del registro.</w:t>
      </w:r>
    </w:p>
    <w:p w14:paraId="66676DCD" w14:textId="77777777" w:rsidR="00B744D3" w:rsidRPr="00FD0D43" w:rsidRDefault="00B744D3" w:rsidP="00781C47">
      <w:pPr>
        <w:pStyle w:val="Listaconnmeros"/>
        <w:jc w:val="both"/>
        <w:rPr>
          <w:b/>
        </w:rPr>
      </w:pPr>
      <w:r w:rsidRPr="00FD0D43">
        <w:rPr>
          <w:b/>
        </w:rPr>
        <w:t xml:space="preserve">Auditar cambios en los </w:t>
      </w:r>
      <w:r>
        <w:rPr>
          <w:b/>
        </w:rPr>
        <w:t>registros</w:t>
      </w:r>
    </w:p>
    <w:p w14:paraId="28EC3B46" w14:textId="77777777" w:rsidR="00B744D3" w:rsidRDefault="00B744D3" w:rsidP="00781C47">
      <w:pPr>
        <w:jc w:val="both"/>
      </w:pPr>
      <w:r w:rsidRPr="00FD0D43">
        <w:t>Auditar cambios en el registro, ya sea por triggers, procedimientos, la forma que resulte más oportuna.</w:t>
      </w:r>
    </w:p>
    <w:p w14:paraId="09AAB231" w14:textId="77777777" w:rsidR="00B744D3" w:rsidRPr="00FD0D43" w:rsidRDefault="00B744D3" w:rsidP="00781C47">
      <w:pPr>
        <w:pStyle w:val="Listaconnmeros"/>
        <w:jc w:val="both"/>
        <w:rPr>
          <w:b/>
        </w:rPr>
      </w:pPr>
      <w:r>
        <w:rPr>
          <w:b/>
        </w:rPr>
        <w:t>Unificar la nomenclatura de las descripciones de entidades y columnas</w:t>
      </w:r>
    </w:p>
    <w:p w14:paraId="7482B965" w14:textId="77777777" w:rsidR="00B744D3" w:rsidRDefault="00B744D3" w:rsidP="00781C47">
      <w:pPr>
        <w:jc w:val="both"/>
      </w:pPr>
      <w:r>
        <w:t>Si es posible, unificar criterios de denominación de tablas y columnas en la base de datos</w:t>
      </w:r>
      <w:r w:rsidRPr="00FD0D43">
        <w:t>.</w:t>
      </w:r>
    </w:p>
    <w:p w14:paraId="560F4F5A" w14:textId="77777777" w:rsidR="00B744D3" w:rsidRDefault="00B744D3" w:rsidP="00781C47">
      <w:pPr>
        <w:jc w:val="both"/>
      </w:pPr>
    </w:p>
    <w:p w14:paraId="24640CAF" w14:textId="77777777" w:rsidR="00AC36E4" w:rsidRPr="00AC36E4" w:rsidRDefault="00AC36E4" w:rsidP="00AC36E4">
      <w:pPr>
        <w:rPr>
          <w:lang w:bidi="es-ES"/>
        </w:rPr>
      </w:pPr>
    </w:p>
    <w:p w14:paraId="2D475903" w14:textId="77777777" w:rsidR="00AB5113" w:rsidRPr="00AB5113" w:rsidRDefault="00AB5113" w:rsidP="00AB5113">
      <w:pPr>
        <w:pStyle w:val="Ttulo2"/>
      </w:pPr>
    </w:p>
    <w:p w14:paraId="252E8DDA" w14:textId="77777777" w:rsidR="00D55CBC" w:rsidRPr="004C0AD1" w:rsidRDefault="00D55CBC" w:rsidP="00D55CBC"/>
    <w:p w14:paraId="06049BCC" w14:textId="77777777" w:rsidR="00AB5113" w:rsidRDefault="00AB5113" w:rsidP="00D55CBC"/>
    <w:p w14:paraId="79D98C0A" w14:textId="77777777" w:rsidR="00AB5113" w:rsidRPr="004C0AD1" w:rsidRDefault="00AB5113" w:rsidP="00AC36E4">
      <w:pPr>
        <w:jc w:val="both"/>
      </w:pPr>
    </w:p>
    <w:sectPr w:rsidR="00AB5113" w:rsidRPr="004C0AD1" w:rsidSect="008540D1">
      <w:headerReference w:type="first" r:id="rId34"/>
      <w:pgSz w:w="11906" w:h="16838" w:code="9"/>
      <w:pgMar w:top="1417" w:right="1701" w:bottom="1417" w:left="1701" w:header="0" w:footer="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0C14989" w14:textId="77777777" w:rsidR="00DD0253" w:rsidRDefault="00DD0253" w:rsidP="00A91D75">
      <w:r>
        <w:separator/>
      </w:r>
    </w:p>
  </w:endnote>
  <w:endnote w:type="continuationSeparator" w:id="0">
    <w:p w14:paraId="6A85D509" w14:textId="77777777" w:rsidR="00DD0253" w:rsidRDefault="00DD0253" w:rsidP="00A91D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3FC73D6" w14:textId="77777777" w:rsidR="00DD0253" w:rsidRDefault="00DD0253" w:rsidP="00A91D75">
      <w:r>
        <w:separator/>
      </w:r>
    </w:p>
  </w:footnote>
  <w:footnote w:type="continuationSeparator" w:id="0">
    <w:p w14:paraId="56093491" w14:textId="77777777" w:rsidR="00DD0253" w:rsidRDefault="00DD0253" w:rsidP="00A91D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2281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861"/>
      <w:gridCol w:w="6420"/>
    </w:tblGrid>
    <w:tr w:rsidR="00297C0F" w14:paraId="003611C4" w14:textId="77777777" w:rsidTr="00A7217A">
      <w:trPr>
        <w:trHeight w:val="1060"/>
      </w:trPr>
      <w:tc>
        <w:tcPr>
          <w:tcW w:w="5861" w:type="dxa"/>
        </w:tcPr>
        <w:p w14:paraId="6550BE7A" w14:textId="77777777" w:rsidR="00297C0F" w:rsidRDefault="00297C0F" w:rsidP="00A7217A">
          <w:pPr>
            <w:pStyle w:val="Encabezado"/>
            <w:spacing w:after="0"/>
          </w:pPr>
        </w:p>
      </w:tc>
      <w:tc>
        <w:tcPr>
          <w:tcW w:w="6420" w:type="dxa"/>
        </w:tcPr>
        <w:p w14:paraId="65A82F93" w14:textId="77777777" w:rsidR="00297C0F" w:rsidRDefault="00297C0F" w:rsidP="00A7217A">
          <w:pPr>
            <w:pStyle w:val="Encabezado"/>
            <w:spacing w:after="0"/>
            <w:jc w:val="right"/>
          </w:pPr>
        </w:p>
      </w:tc>
    </w:tr>
  </w:tbl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117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4828"/>
      <w:gridCol w:w="5289"/>
    </w:tblGrid>
    <w:tr w:rsidR="00297C0F" w14:paraId="2E190605" w14:textId="77777777" w:rsidTr="00EE313C">
      <w:trPr>
        <w:trHeight w:val="294"/>
      </w:trPr>
      <w:tc>
        <w:tcPr>
          <w:tcW w:w="4828" w:type="dxa"/>
        </w:tcPr>
        <w:p w14:paraId="7E241079" w14:textId="77777777" w:rsidR="00297C0F" w:rsidRDefault="00297C0F" w:rsidP="00FD0352">
          <w:pPr>
            <w:pStyle w:val="Encabezado"/>
            <w:spacing w:after="0"/>
          </w:pPr>
        </w:p>
      </w:tc>
      <w:tc>
        <w:tcPr>
          <w:tcW w:w="5289" w:type="dxa"/>
        </w:tcPr>
        <w:p w14:paraId="4898EF16" w14:textId="77777777" w:rsidR="00297C0F" w:rsidRDefault="00297C0F" w:rsidP="00FD0352">
          <w:pPr>
            <w:pStyle w:val="Encabezado"/>
            <w:spacing w:after="0"/>
            <w:jc w:val="right"/>
          </w:pPr>
        </w:p>
      </w:tc>
    </w:tr>
  </w:tbl>
  <w:p w14:paraId="1108BE4B" w14:textId="77777777" w:rsidR="00297C0F" w:rsidRDefault="00297C0F" w:rsidP="00EE313C">
    <w:pPr>
      <w:pStyle w:val="Encabezado"/>
      <w:tabs>
        <w:tab w:val="left" w:pos="1290"/>
        <w:tab w:val="left" w:pos="9276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F"/>
    <w:multiLevelType w:val="singleLevel"/>
    <w:tmpl w:val="48820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FFFFFF88"/>
    <w:multiLevelType w:val="singleLevel"/>
    <w:tmpl w:val="93B85E2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FFFFFF89"/>
    <w:multiLevelType w:val="singleLevel"/>
    <w:tmpl w:val="BD588B1C"/>
    <w:lvl w:ilvl="0">
      <w:start w:val="1"/>
      <w:numFmt w:val="bullet"/>
      <w:lvlText w:val="•"/>
      <w:lvlJc w:val="left"/>
      <w:pPr>
        <w:ind w:left="576" w:hanging="288"/>
      </w:pPr>
      <w:rPr>
        <w:rFonts w:ascii="Cambria" w:hAnsi="Cambria" w:hint="default"/>
        <w:color w:val="F3D569" w:themeColor="accent1"/>
      </w:rPr>
    </w:lvl>
  </w:abstractNum>
  <w:abstractNum w:abstractNumId="3" w15:restartNumberingAfterBreak="0">
    <w:nsid w:val="13B963E0"/>
    <w:multiLevelType w:val="hybridMultilevel"/>
    <w:tmpl w:val="BBC8815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C32B9D"/>
    <w:multiLevelType w:val="hybridMultilevel"/>
    <w:tmpl w:val="6614790A"/>
    <w:lvl w:ilvl="0" w:tplc="EAB6DB1A">
      <w:start w:val="1"/>
      <w:numFmt w:val="bullet"/>
      <w:pStyle w:val="Listaconnmeros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367F6A45"/>
    <w:multiLevelType w:val="multilevel"/>
    <w:tmpl w:val="252EA6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3D8849E1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51D76684"/>
    <w:multiLevelType w:val="multilevel"/>
    <w:tmpl w:val="FF1C99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52CA5E68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 w15:restartNumberingAfterBreak="0">
    <w:nsid w:val="5AF52F86"/>
    <w:multiLevelType w:val="multilevel"/>
    <w:tmpl w:val="DEE6A80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 w15:restartNumberingAfterBreak="0">
    <w:nsid w:val="617C14EB"/>
    <w:multiLevelType w:val="multilevel"/>
    <w:tmpl w:val="B0B20D5A"/>
    <w:lvl w:ilvl="0">
      <w:start w:val="1"/>
      <w:numFmt w:val="bullet"/>
      <w:pStyle w:val="Listaconvietas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F3D569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F3D569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F3D569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F3D569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F3D569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F3D569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F3D569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F3D569" w:themeColor="accent1"/>
      </w:rPr>
    </w:lvl>
  </w:abstractNum>
  <w:abstractNum w:abstractNumId="11" w15:restartNumberingAfterBreak="0">
    <w:nsid w:val="6C2D36E6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7F867F8E"/>
    <w:multiLevelType w:val="hybridMultilevel"/>
    <w:tmpl w:val="4086E0FE"/>
    <w:lvl w:ilvl="0" w:tplc="B6A087B8">
      <w:start w:val="1"/>
      <w:numFmt w:val="bullet"/>
      <w:lvlText w:val=""/>
      <w:lvlJc w:val="left"/>
      <w:pPr>
        <w:tabs>
          <w:tab w:val="num" w:pos="317"/>
        </w:tabs>
        <w:ind w:left="317" w:hanging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  <w:lvlOverride w:ilvl="0">
      <w:startOverride w:val="1"/>
    </w:lvlOverride>
  </w:num>
  <w:num w:numId="3">
    <w:abstractNumId w:val="5"/>
  </w:num>
  <w:num w:numId="4">
    <w:abstractNumId w:val="2"/>
    <w:lvlOverride w:ilvl="0">
      <w:startOverride w:val="1"/>
    </w:lvlOverride>
  </w:num>
  <w:num w:numId="5">
    <w:abstractNumId w:val="2"/>
    <w:lvlOverride w:ilvl="0">
      <w:startOverride w:val="1"/>
    </w:lvlOverride>
  </w:num>
  <w:num w:numId="6">
    <w:abstractNumId w:val="2"/>
    <w:lvlOverride w:ilvl="0">
      <w:startOverride w:val="1"/>
    </w:lvlOverride>
  </w:num>
  <w:num w:numId="7">
    <w:abstractNumId w:val="2"/>
    <w:lvlOverride w:ilvl="0">
      <w:startOverride w:val="1"/>
    </w:lvlOverride>
  </w:num>
  <w:num w:numId="8">
    <w:abstractNumId w:val="0"/>
  </w:num>
  <w:num w:numId="9">
    <w:abstractNumId w:val="12"/>
  </w:num>
  <w:num w:numId="10">
    <w:abstractNumId w:val="10"/>
  </w:num>
  <w:num w:numId="11">
    <w:abstractNumId w:val="10"/>
    <w:lvlOverride w:ilvl="0">
      <w:lvl w:ilvl="0">
        <w:start w:val="1"/>
        <w:numFmt w:val="bullet"/>
        <w:pStyle w:val="Listaconvietas"/>
        <w:lvlText w:val="•"/>
        <w:lvlJc w:val="left"/>
        <w:pPr>
          <w:tabs>
            <w:tab w:val="num" w:pos="288"/>
          </w:tabs>
          <w:ind w:left="504" w:hanging="216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792"/>
          </w:tabs>
          <w:ind w:left="1008" w:hanging="216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296"/>
          </w:tabs>
          <w:ind w:left="1512" w:hanging="216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800"/>
          </w:tabs>
          <w:ind w:left="2016" w:hanging="216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2304"/>
          </w:tabs>
          <w:ind w:left="2520" w:hanging="216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808"/>
          </w:tabs>
          <w:ind w:left="3024" w:hanging="216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3312"/>
          </w:tabs>
          <w:ind w:left="3528" w:hanging="216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3816"/>
          </w:tabs>
          <w:ind w:left="4032" w:hanging="216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4320"/>
          </w:tabs>
          <w:ind w:left="4536" w:hanging="216"/>
        </w:pPr>
        <w:rPr>
          <w:rFonts w:ascii="Wingdings" w:hAnsi="Wingdings" w:hint="default"/>
          <w:color w:val="F3D569" w:themeColor="accent1"/>
        </w:rPr>
      </w:lvl>
    </w:lvlOverride>
  </w:num>
  <w:num w:numId="12">
    <w:abstractNumId w:val="10"/>
  </w:num>
  <w:num w:numId="13">
    <w:abstractNumId w:val="10"/>
  </w:num>
  <w:num w:numId="14">
    <w:abstractNumId w:val="10"/>
    <w:lvlOverride w:ilvl="0">
      <w:lvl w:ilvl="0">
        <w:start w:val="1"/>
        <w:numFmt w:val="bullet"/>
        <w:pStyle w:val="Listaconvietas"/>
        <w:lvlText w:val="•"/>
        <w:lvlJc w:val="left"/>
        <w:pPr>
          <w:ind w:left="360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ind w:left="864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ind w:left="1368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ind w:left="1872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ind w:left="2376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ind w:left="288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ind w:left="3384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ind w:left="3888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ind w:left="4392" w:hanging="360"/>
        </w:pPr>
        <w:rPr>
          <w:rFonts w:ascii="Wingdings" w:hAnsi="Wingdings" w:hint="default"/>
          <w:color w:val="F3D569" w:themeColor="accent1"/>
        </w:rPr>
      </w:lvl>
    </w:lvlOverride>
  </w:num>
  <w:num w:numId="15">
    <w:abstractNumId w:val="10"/>
    <w:lvlOverride w:ilvl="0">
      <w:lvl w:ilvl="0">
        <w:start w:val="1"/>
        <w:numFmt w:val="bullet"/>
        <w:pStyle w:val="Listaconvietas"/>
        <w:lvlText w:val="•"/>
        <w:lvlJc w:val="left"/>
        <w:pPr>
          <w:ind w:left="648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648"/>
          </w:tabs>
          <w:ind w:left="720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008"/>
          </w:tabs>
          <w:ind w:left="1080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368"/>
          </w:tabs>
          <w:ind w:left="1440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1728"/>
          </w:tabs>
          <w:ind w:left="1800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088"/>
          </w:tabs>
          <w:ind w:left="216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2448"/>
          </w:tabs>
          <w:ind w:left="2520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2808"/>
          </w:tabs>
          <w:ind w:left="2880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3168"/>
          </w:tabs>
          <w:ind w:left="3240" w:hanging="360"/>
        </w:pPr>
        <w:rPr>
          <w:rFonts w:ascii="Wingdings" w:hAnsi="Wingdings" w:hint="default"/>
          <w:color w:val="F3D569" w:themeColor="accent1"/>
        </w:rPr>
      </w:lvl>
    </w:lvlOverride>
  </w:num>
  <w:num w:numId="1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7"/>
  </w:num>
  <w:num w:numId="21">
    <w:abstractNumId w:val="9"/>
  </w:num>
  <w:num w:numId="22">
    <w:abstractNumId w:val="6"/>
  </w:num>
  <w:num w:numId="23">
    <w:abstractNumId w:val="4"/>
  </w:num>
  <w:num w:numId="24">
    <w:abstractNumId w:val="1"/>
  </w:num>
  <w:num w:numId="25">
    <w:abstractNumId w:val="8"/>
  </w:num>
  <w:num w:numId="26">
    <w:abstractNumId w:val="11"/>
  </w:num>
  <w:num w:numId="27">
    <w:abstractNumId w:val="3"/>
  </w:num>
  <w:num w:numId="28">
    <w:abstractNumId w:val="4"/>
  </w:num>
  <w:num w:numId="29">
    <w:abstractNumId w:val="4"/>
  </w:num>
  <w:num w:numId="30">
    <w:abstractNumId w:val="4"/>
  </w:num>
  <w:num w:numId="31">
    <w:abstractNumId w:val="4"/>
  </w:num>
  <w:num w:numId="32">
    <w:abstractNumId w:val="4"/>
  </w:num>
  <w:num w:numId="33">
    <w:abstractNumId w:val="4"/>
  </w:num>
  <w:num w:numId="34">
    <w:abstractNumId w:val="4"/>
  </w:num>
  <w:num w:numId="35">
    <w:abstractNumId w:val="4"/>
  </w:num>
  <w:num w:numId="36">
    <w:abstractNumId w:val="4"/>
  </w:num>
  <w:num w:numId="37">
    <w:abstractNumId w:val="4"/>
  </w:num>
  <w:num w:numId="3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06EC"/>
    <w:rsid w:val="000054E8"/>
    <w:rsid w:val="0001293C"/>
    <w:rsid w:val="00015913"/>
    <w:rsid w:val="0002111D"/>
    <w:rsid w:val="00046E59"/>
    <w:rsid w:val="000A2F8D"/>
    <w:rsid w:val="000F5B59"/>
    <w:rsid w:val="00106B2E"/>
    <w:rsid w:val="00115551"/>
    <w:rsid w:val="00130119"/>
    <w:rsid w:val="0013266D"/>
    <w:rsid w:val="001379F0"/>
    <w:rsid w:val="0015512A"/>
    <w:rsid w:val="00177F58"/>
    <w:rsid w:val="00184B35"/>
    <w:rsid w:val="001865F2"/>
    <w:rsid w:val="001C0482"/>
    <w:rsid w:val="001D1898"/>
    <w:rsid w:val="001D21B8"/>
    <w:rsid w:val="001E59F3"/>
    <w:rsid w:val="002063EE"/>
    <w:rsid w:val="00215CB0"/>
    <w:rsid w:val="00226FF2"/>
    <w:rsid w:val="00235191"/>
    <w:rsid w:val="00254BA8"/>
    <w:rsid w:val="00270A46"/>
    <w:rsid w:val="00271EDF"/>
    <w:rsid w:val="00283085"/>
    <w:rsid w:val="00290722"/>
    <w:rsid w:val="00297C0F"/>
    <w:rsid w:val="002B49AC"/>
    <w:rsid w:val="002B60E3"/>
    <w:rsid w:val="002B67D3"/>
    <w:rsid w:val="002C4F7B"/>
    <w:rsid w:val="002C526F"/>
    <w:rsid w:val="002E5C73"/>
    <w:rsid w:val="0030198B"/>
    <w:rsid w:val="003263AF"/>
    <w:rsid w:val="00326EC4"/>
    <w:rsid w:val="00337AC0"/>
    <w:rsid w:val="00342438"/>
    <w:rsid w:val="00346F47"/>
    <w:rsid w:val="00351FAB"/>
    <w:rsid w:val="00352ADC"/>
    <w:rsid w:val="00364B1D"/>
    <w:rsid w:val="00384AB0"/>
    <w:rsid w:val="003B4653"/>
    <w:rsid w:val="003B57DC"/>
    <w:rsid w:val="003D012D"/>
    <w:rsid w:val="003D543F"/>
    <w:rsid w:val="003E5B25"/>
    <w:rsid w:val="003F429C"/>
    <w:rsid w:val="00400509"/>
    <w:rsid w:val="00404909"/>
    <w:rsid w:val="0041384E"/>
    <w:rsid w:val="00434A39"/>
    <w:rsid w:val="00497006"/>
    <w:rsid w:val="004A3529"/>
    <w:rsid w:val="004A367C"/>
    <w:rsid w:val="004C0AD1"/>
    <w:rsid w:val="004D702F"/>
    <w:rsid w:val="004E0CF0"/>
    <w:rsid w:val="00504E3D"/>
    <w:rsid w:val="00516C34"/>
    <w:rsid w:val="00522F11"/>
    <w:rsid w:val="00533002"/>
    <w:rsid w:val="0053512B"/>
    <w:rsid w:val="00562040"/>
    <w:rsid w:val="00577305"/>
    <w:rsid w:val="0058052A"/>
    <w:rsid w:val="005B1E4B"/>
    <w:rsid w:val="005C2E0B"/>
    <w:rsid w:val="005F1726"/>
    <w:rsid w:val="005F1D8F"/>
    <w:rsid w:val="006003D5"/>
    <w:rsid w:val="00604691"/>
    <w:rsid w:val="00647B0D"/>
    <w:rsid w:val="00670871"/>
    <w:rsid w:val="00686C00"/>
    <w:rsid w:val="00692224"/>
    <w:rsid w:val="006E0908"/>
    <w:rsid w:val="00725BA4"/>
    <w:rsid w:val="00733D23"/>
    <w:rsid w:val="00744ABB"/>
    <w:rsid w:val="00751E57"/>
    <w:rsid w:val="007547F0"/>
    <w:rsid w:val="00757E74"/>
    <w:rsid w:val="00760843"/>
    <w:rsid w:val="007667CE"/>
    <w:rsid w:val="00781C47"/>
    <w:rsid w:val="007A3096"/>
    <w:rsid w:val="007A4EB8"/>
    <w:rsid w:val="007B0DFA"/>
    <w:rsid w:val="007D2FDD"/>
    <w:rsid w:val="007E5E59"/>
    <w:rsid w:val="007F0D35"/>
    <w:rsid w:val="008034BE"/>
    <w:rsid w:val="00823555"/>
    <w:rsid w:val="00823D33"/>
    <w:rsid w:val="00852300"/>
    <w:rsid w:val="008540D1"/>
    <w:rsid w:val="008633D2"/>
    <w:rsid w:val="00866211"/>
    <w:rsid w:val="008759A8"/>
    <w:rsid w:val="00882E97"/>
    <w:rsid w:val="00895034"/>
    <w:rsid w:val="008A23A9"/>
    <w:rsid w:val="008A628C"/>
    <w:rsid w:val="008B46AB"/>
    <w:rsid w:val="008C3F4A"/>
    <w:rsid w:val="008D0887"/>
    <w:rsid w:val="008D4BFF"/>
    <w:rsid w:val="008E071C"/>
    <w:rsid w:val="008E707B"/>
    <w:rsid w:val="00911CD5"/>
    <w:rsid w:val="009210A6"/>
    <w:rsid w:val="00924378"/>
    <w:rsid w:val="00944D7A"/>
    <w:rsid w:val="00975BB0"/>
    <w:rsid w:val="00986760"/>
    <w:rsid w:val="009A0F76"/>
    <w:rsid w:val="009B21C1"/>
    <w:rsid w:val="009B2D94"/>
    <w:rsid w:val="009F693D"/>
    <w:rsid w:val="009F7043"/>
    <w:rsid w:val="009F722B"/>
    <w:rsid w:val="00A03BCD"/>
    <w:rsid w:val="00A60D3E"/>
    <w:rsid w:val="00A63970"/>
    <w:rsid w:val="00A70366"/>
    <w:rsid w:val="00A7217A"/>
    <w:rsid w:val="00A81280"/>
    <w:rsid w:val="00A86068"/>
    <w:rsid w:val="00A91D75"/>
    <w:rsid w:val="00AA4BDF"/>
    <w:rsid w:val="00AA4D6B"/>
    <w:rsid w:val="00AB4068"/>
    <w:rsid w:val="00AB5113"/>
    <w:rsid w:val="00AC343A"/>
    <w:rsid w:val="00AC36E4"/>
    <w:rsid w:val="00B006EC"/>
    <w:rsid w:val="00B1713D"/>
    <w:rsid w:val="00B744D3"/>
    <w:rsid w:val="00B9219B"/>
    <w:rsid w:val="00BA56CF"/>
    <w:rsid w:val="00BC11C2"/>
    <w:rsid w:val="00BC5F1D"/>
    <w:rsid w:val="00BE5FDA"/>
    <w:rsid w:val="00C2343D"/>
    <w:rsid w:val="00C23E01"/>
    <w:rsid w:val="00C50FEA"/>
    <w:rsid w:val="00C53043"/>
    <w:rsid w:val="00C6323A"/>
    <w:rsid w:val="00C6366C"/>
    <w:rsid w:val="00C74556"/>
    <w:rsid w:val="00C87193"/>
    <w:rsid w:val="00C95AF5"/>
    <w:rsid w:val="00CA7BC3"/>
    <w:rsid w:val="00CB27A1"/>
    <w:rsid w:val="00CC105B"/>
    <w:rsid w:val="00CC7A69"/>
    <w:rsid w:val="00CF7BBD"/>
    <w:rsid w:val="00D14DAE"/>
    <w:rsid w:val="00D476F7"/>
    <w:rsid w:val="00D55CBC"/>
    <w:rsid w:val="00D843F2"/>
    <w:rsid w:val="00D8631A"/>
    <w:rsid w:val="00D87CD8"/>
    <w:rsid w:val="00D96790"/>
    <w:rsid w:val="00DD0253"/>
    <w:rsid w:val="00DE7E83"/>
    <w:rsid w:val="00DF1CFA"/>
    <w:rsid w:val="00E02060"/>
    <w:rsid w:val="00E15ED3"/>
    <w:rsid w:val="00E52292"/>
    <w:rsid w:val="00E523C3"/>
    <w:rsid w:val="00E5388E"/>
    <w:rsid w:val="00E6016B"/>
    <w:rsid w:val="00E61A66"/>
    <w:rsid w:val="00E655C5"/>
    <w:rsid w:val="00E77BD7"/>
    <w:rsid w:val="00E94B95"/>
    <w:rsid w:val="00EA1BDE"/>
    <w:rsid w:val="00ED2654"/>
    <w:rsid w:val="00ED6905"/>
    <w:rsid w:val="00EE313C"/>
    <w:rsid w:val="00EF42E3"/>
    <w:rsid w:val="00EF64C7"/>
    <w:rsid w:val="00F15904"/>
    <w:rsid w:val="00F531F5"/>
    <w:rsid w:val="00F74D66"/>
    <w:rsid w:val="00F92C8C"/>
    <w:rsid w:val="00F931A4"/>
    <w:rsid w:val="00F9563A"/>
    <w:rsid w:val="00FA2631"/>
    <w:rsid w:val="00FA3ABD"/>
    <w:rsid w:val="00FD0352"/>
    <w:rsid w:val="00FD0D43"/>
    <w:rsid w:val="00FE0D74"/>
    <w:rsid w:val="00FE3D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7E03023F"/>
  <w15:docId w15:val="{642D92FB-E1F9-43F0-8D86-4A78652D6E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4E4484" w:themeColor="text1" w:themeTint="BF"/>
        <w:lang w:val="es-ES" w:eastAsia="ja-JP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7" w:qFormat="1"/>
    <w:lsdException w:name="heading 2" w:semiHidden="1" w:uiPriority="7" w:unhideWhenUsed="1" w:qFormat="1"/>
    <w:lsdException w:name="heading 3" w:semiHidden="1" w:uiPriority="6" w:unhideWhenUsed="1" w:qFormat="1"/>
    <w:lsdException w:name="heading 4" w:semiHidden="1" w:uiPriority="7" w:unhideWhenUsed="1" w:qFormat="1"/>
    <w:lsdException w:name="heading 5" w:semiHidden="1" w:uiPriority="7" w:unhideWhenUsed="1" w:qFormat="1"/>
    <w:lsdException w:name="heading 6" w:semiHidden="1" w:uiPriority="7" w:unhideWhenUsed="1" w:qFormat="1"/>
    <w:lsdException w:name="heading 7" w:semiHidden="1" w:uiPriority="7" w:unhideWhenUsed="1" w:qFormat="1"/>
    <w:lsdException w:name="heading 8" w:semiHidden="1" w:uiPriority="7" w:unhideWhenUsed="1" w:qFormat="1"/>
    <w:lsdException w:name="heading 9" w:semiHidden="1" w:uiPriority="7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9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iPriority="18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2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2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6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B4068"/>
    <w:pPr>
      <w:spacing w:after="0" w:line="360" w:lineRule="auto"/>
      <w:contextualSpacing/>
    </w:pPr>
    <w:rPr>
      <w:rFonts w:ascii="Calibri" w:hAnsi="Calibri"/>
      <w:color w:val="auto"/>
      <w:sz w:val="24"/>
    </w:rPr>
  </w:style>
  <w:style w:type="paragraph" w:styleId="Ttulo1">
    <w:name w:val="heading 1"/>
    <w:basedOn w:val="Normal"/>
    <w:next w:val="Normal"/>
    <w:link w:val="Ttulo1Car"/>
    <w:uiPriority w:val="7"/>
    <w:qFormat/>
    <w:rsid w:val="00D14DAE"/>
    <w:pPr>
      <w:pageBreakBefore/>
      <w:spacing w:before="480" w:after="120" w:line="240" w:lineRule="auto"/>
      <w:outlineLvl w:val="0"/>
    </w:pPr>
    <w:rPr>
      <w:rFonts w:eastAsiaTheme="majorEastAsia" w:cstheme="majorBidi"/>
      <w:b/>
      <w:bCs/>
      <w:caps/>
      <w:sz w:val="48"/>
    </w:rPr>
  </w:style>
  <w:style w:type="paragraph" w:styleId="Ttulo2">
    <w:name w:val="heading 2"/>
    <w:basedOn w:val="Normal"/>
    <w:next w:val="Normal"/>
    <w:link w:val="Ttulo2Car"/>
    <w:uiPriority w:val="7"/>
    <w:unhideWhenUsed/>
    <w:qFormat/>
    <w:rsid w:val="00D14DAE"/>
    <w:pPr>
      <w:keepNext/>
      <w:keepLines/>
      <w:spacing w:before="240"/>
      <w:outlineLvl w:val="1"/>
    </w:pPr>
    <w:rPr>
      <w:rFonts w:eastAsiaTheme="majorEastAsia" w:cstheme="majorBidi"/>
      <w:b/>
      <w:bCs/>
      <w:sz w:val="28"/>
    </w:rPr>
  </w:style>
  <w:style w:type="paragraph" w:styleId="Ttulo3">
    <w:name w:val="heading 3"/>
    <w:basedOn w:val="Normal"/>
    <w:next w:val="Normal"/>
    <w:link w:val="Ttulo3Car"/>
    <w:uiPriority w:val="7"/>
    <w:unhideWhenUsed/>
    <w:qFormat/>
    <w:rsid w:val="009F693D"/>
    <w:pPr>
      <w:keepNext/>
      <w:keepLines/>
      <w:spacing w:after="60" w:line="240" w:lineRule="auto"/>
      <w:ind w:left="29" w:right="29"/>
      <w:jc w:val="right"/>
      <w:outlineLvl w:val="2"/>
    </w:pPr>
    <w:rPr>
      <w:rFonts w:eastAsiaTheme="majorEastAsia" w:cstheme="majorBidi"/>
      <w:b/>
      <w:color w:val="ECBD17" w:themeColor="accent1" w:themeShade="BF"/>
      <w:sz w:val="28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uiPriority w:val="99"/>
    <w:unhideWhenUsed/>
    <w:pPr>
      <w:spacing w:line="240" w:lineRule="auto"/>
      <w:ind w:left="29" w:right="144"/>
    </w:pPr>
    <w:rPr>
      <w:color w:val="ECBD17" w:themeColor="accent1" w:themeShade="BF"/>
    </w:rPr>
  </w:style>
  <w:style w:type="character" w:customStyle="1" w:styleId="PiedepginaCar">
    <w:name w:val="Pie de página Car"/>
    <w:basedOn w:val="Fuentedeprrafopredeter"/>
    <w:link w:val="Piedepgina"/>
    <w:uiPriority w:val="99"/>
    <w:rPr>
      <w:color w:val="ECBD17" w:themeColor="accent1" w:themeShade="BF"/>
    </w:rPr>
  </w:style>
  <w:style w:type="paragraph" w:styleId="Subttulo">
    <w:name w:val="Subtitle"/>
    <w:basedOn w:val="Normal"/>
    <w:link w:val="SubttuloCar"/>
    <w:uiPriority w:val="2"/>
    <w:unhideWhenUsed/>
    <w:qFormat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customStyle="1" w:styleId="Pgina">
    <w:name w:val="Página"/>
    <w:basedOn w:val="Normal"/>
    <w:next w:val="Normal"/>
    <w:uiPriority w:val="97"/>
    <w:unhideWhenUsed/>
    <w:qFormat/>
    <w:pPr>
      <w:spacing w:after="40" w:line="240" w:lineRule="auto"/>
    </w:pPr>
    <w:rPr>
      <w:sz w:val="36"/>
    </w:rPr>
  </w:style>
  <w:style w:type="paragraph" w:styleId="Encabezado">
    <w:name w:val="header"/>
    <w:basedOn w:val="Normal"/>
    <w:link w:val="EncabezadoCar"/>
    <w:uiPriority w:val="99"/>
    <w:pPr>
      <w:spacing w:after="38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Pr>
      <w:color w:val="4E4484" w:themeColor="text1" w:themeTint="BF"/>
      <w:sz w:val="20"/>
    </w:rPr>
  </w:style>
  <w:style w:type="table" w:styleId="Tablaconcuadrcula">
    <w:name w:val="Table Grid"/>
    <w:basedOn w:val="Tablanormal"/>
    <w:uiPriority w:val="59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character" w:customStyle="1" w:styleId="Ttulo3Car">
    <w:name w:val="Título 3 Car"/>
    <w:basedOn w:val="Fuentedeprrafopredeter"/>
    <w:link w:val="Ttulo3"/>
    <w:uiPriority w:val="7"/>
    <w:rsid w:val="009F693D"/>
    <w:rPr>
      <w:rFonts w:ascii="Calibri" w:eastAsiaTheme="majorEastAsia" w:hAnsi="Calibri" w:cstheme="majorBidi"/>
      <w:b/>
      <w:color w:val="ECBD17" w:themeColor="accent1" w:themeShade="BF"/>
      <w:sz w:val="28"/>
      <w:szCs w:val="24"/>
    </w:rPr>
  </w:style>
  <w:style w:type="paragraph" w:styleId="Ttulo">
    <w:name w:val="Title"/>
    <w:basedOn w:val="Normal"/>
    <w:link w:val="TtuloCar"/>
    <w:uiPriority w:val="1"/>
    <w:qFormat/>
    <w:rsid w:val="001E59F3"/>
    <w:pPr>
      <w:framePr w:hSpace="180" w:wrap="around" w:vAnchor="text" w:hAnchor="text" w:x="-19" w:y="9067"/>
      <w:spacing w:line="240" w:lineRule="auto"/>
    </w:pPr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customStyle="1" w:styleId="TtuloCar">
    <w:name w:val="Título Car"/>
    <w:basedOn w:val="Fuentedeprrafopredeter"/>
    <w:link w:val="Ttulo"/>
    <w:uiPriority w:val="1"/>
    <w:rsid w:val="001E59F3"/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styleId="Textodelmarcadordeposicin">
    <w:name w:val="Placeholder Text"/>
    <w:basedOn w:val="Fuentedeprrafopredeter"/>
    <w:uiPriority w:val="99"/>
    <w:semiHidden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pPr>
      <w:spacing w:line="240" w:lineRule="auto"/>
    </w:pPr>
    <w:rPr>
      <w:rFonts w:ascii="Tahoma" w:hAnsi="Tahoma" w:cs="Tahoma"/>
      <w:sz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</w:rPr>
  </w:style>
  <w:style w:type="character" w:styleId="Textoennegrita">
    <w:name w:val="Strong"/>
    <w:basedOn w:val="Fuentedeprrafopredeter"/>
    <w:uiPriority w:val="6"/>
    <w:qFormat/>
    <w:rPr>
      <w:b/>
      <w:bCs/>
    </w:rPr>
  </w:style>
  <w:style w:type="character" w:customStyle="1" w:styleId="SubttuloCar">
    <w:name w:val="Subtítulo Car"/>
    <w:basedOn w:val="Fuentedeprrafopredeter"/>
    <w:link w:val="Subttulo"/>
    <w:uiPriority w:val="2"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styleId="Sinespaciado">
    <w:name w:val="No Spacing"/>
    <w:link w:val="SinespaciadoCar"/>
    <w:uiPriority w:val="98"/>
    <w:unhideWhenUsed/>
    <w:qFormat/>
    <w:pPr>
      <w:spacing w:after="0" w:line="240" w:lineRule="auto"/>
    </w:pPr>
  </w:style>
  <w:style w:type="paragraph" w:customStyle="1" w:styleId="Informacindecontacto">
    <w:name w:val="Información de contacto"/>
    <w:basedOn w:val="Normal"/>
    <w:uiPriority w:val="5"/>
    <w:qFormat/>
    <w:pPr>
      <w:spacing w:line="240" w:lineRule="auto"/>
      <w:ind w:left="29" w:right="144"/>
    </w:pPr>
    <w:rPr>
      <w:color w:val="ECBD17" w:themeColor="accent1" w:themeShade="BF"/>
    </w:rPr>
  </w:style>
  <w:style w:type="paragraph" w:styleId="TDC1">
    <w:name w:val="toc 1"/>
    <w:basedOn w:val="Normal"/>
    <w:next w:val="Normal"/>
    <w:autoRedefine/>
    <w:uiPriority w:val="39"/>
    <w:unhideWhenUsed/>
    <w:pPr>
      <w:tabs>
        <w:tab w:val="right" w:leader="underscore" w:pos="8424"/>
      </w:tabs>
      <w:spacing w:before="40" w:after="100" w:line="288" w:lineRule="auto"/>
    </w:pPr>
    <w:rPr>
      <w:noProof/>
      <w:kern w:val="20"/>
    </w:rPr>
  </w:style>
  <w:style w:type="character" w:customStyle="1" w:styleId="Ttulo1Car">
    <w:name w:val="Título 1 Car"/>
    <w:basedOn w:val="Fuentedeprrafopredeter"/>
    <w:link w:val="Ttulo1"/>
    <w:uiPriority w:val="7"/>
    <w:rsid w:val="00D14DAE"/>
    <w:rPr>
      <w:rFonts w:ascii="Calibri" w:eastAsiaTheme="majorEastAsia" w:hAnsi="Calibri" w:cstheme="majorBidi"/>
      <w:b/>
      <w:bCs/>
      <w:caps/>
      <w:color w:val="auto"/>
      <w:sz w:val="48"/>
    </w:rPr>
  </w:style>
  <w:style w:type="paragraph" w:styleId="TtuloTDC">
    <w:name w:val="TOC Heading"/>
    <w:basedOn w:val="Ttulo1"/>
    <w:next w:val="Normal"/>
    <w:uiPriority w:val="39"/>
    <w:unhideWhenUsed/>
    <w:qFormat/>
    <w:rsid w:val="00D476F7"/>
    <w:pPr>
      <w:spacing w:before="0" w:after="360"/>
      <w:outlineLvl w:val="9"/>
    </w:pPr>
    <w:rPr>
      <w:kern w:val="20"/>
      <w:sz w:val="44"/>
    </w:rPr>
  </w:style>
  <w:style w:type="character" w:customStyle="1" w:styleId="Ttulo2Car">
    <w:name w:val="Título 2 Car"/>
    <w:basedOn w:val="Fuentedeprrafopredeter"/>
    <w:link w:val="Ttulo2"/>
    <w:uiPriority w:val="7"/>
    <w:rsid w:val="00D14DAE"/>
    <w:rPr>
      <w:rFonts w:ascii="Calibri" w:eastAsiaTheme="majorEastAsia" w:hAnsi="Calibri" w:cstheme="majorBidi"/>
      <w:b/>
      <w:bCs/>
      <w:color w:val="auto"/>
      <w:sz w:val="28"/>
    </w:rPr>
  </w:style>
  <w:style w:type="paragraph" w:styleId="Cita">
    <w:name w:val="Quote"/>
    <w:basedOn w:val="Normal"/>
    <w:next w:val="Normal"/>
    <w:link w:val="CitaCar"/>
    <w:uiPriority w:val="3"/>
    <w:unhideWhenUsed/>
    <w:qFormat/>
    <w:rsid w:val="00D55CBC"/>
    <w:pPr>
      <w:spacing w:line="240" w:lineRule="auto"/>
    </w:pPr>
    <w:rPr>
      <w:b/>
      <w:i/>
      <w:iCs/>
      <w:color w:val="ECBD17" w:themeColor="accent1" w:themeShade="BF"/>
      <w:kern w:val="20"/>
      <w:sz w:val="36"/>
    </w:rPr>
  </w:style>
  <w:style w:type="character" w:customStyle="1" w:styleId="CitaCar">
    <w:name w:val="Cita Car"/>
    <w:basedOn w:val="Fuentedeprrafopredeter"/>
    <w:link w:val="Cita"/>
    <w:uiPriority w:val="3"/>
    <w:rsid w:val="00D55CBC"/>
    <w:rPr>
      <w:b/>
      <w:i/>
      <w:iCs/>
      <w:color w:val="ECBD17" w:themeColor="accent1" w:themeShade="BF"/>
      <w:kern w:val="20"/>
      <w:sz w:val="36"/>
    </w:rPr>
  </w:style>
  <w:style w:type="paragraph" w:styleId="Firma">
    <w:name w:val="Signature"/>
    <w:basedOn w:val="Normal"/>
    <w:link w:val="FirmaCar"/>
    <w:uiPriority w:val="8"/>
    <w:unhideWhenUsed/>
    <w:qFormat/>
    <w:rsid w:val="00E523C3"/>
    <w:pPr>
      <w:spacing w:before="720" w:line="312" w:lineRule="auto"/>
    </w:pPr>
    <w:rPr>
      <w:b/>
      <w:kern w:val="20"/>
    </w:rPr>
  </w:style>
  <w:style w:type="character" w:customStyle="1" w:styleId="FirmaCar">
    <w:name w:val="Firma Car"/>
    <w:basedOn w:val="Fuentedeprrafopredeter"/>
    <w:link w:val="Firma"/>
    <w:uiPriority w:val="8"/>
    <w:rsid w:val="00E523C3"/>
    <w:rPr>
      <w:b/>
      <w:color w:val="262140" w:themeColor="text1"/>
      <w:kern w:val="20"/>
      <w:sz w:val="24"/>
    </w:rPr>
  </w:style>
  <w:style w:type="character" w:customStyle="1" w:styleId="SinespaciadoCar">
    <w:name w:val="Sin espaciado Car"/>
    <w:basedOn w:val="Fuentedeprrafopredeter"/>
    <w:link w:val="Sinespaciado"/>
    <w:uiPriority w:val="98"/>
  </w:style>
  <w:style w:type="paragraph" w:styleId="Listaconvietas">
    <w:name w:val="List Bullet"/>
    <w:basedOn w:val="Normal"/>
    <w:uiPriority w:val="11"/>
    <w:qFormat/>
    <w:rsid w:val="002063EE"/>
    <w:pPr>
      <w:numPr>
        <w:numId w:val="12"/>
      </w:numPr>
      <w:spacing w:before="40" w:after="40" w:line="288" w:lineRule="auto"/>
    </w:pPr>
    <w:rPr>
      <w:szCs w:val="22"/>
      <w:lang w:eastAsia="en-US"/>
    </w:rPr>
  </w:style>
  <w:style w:type="paragraph" w:styleId="Listaconnmeros">
    <w:name w:val="List Number"/>
    <w:basedOn w:val="Listaconnmeros2"/>
    <w:uiPriority w:val="9"/>
    <w:unhideWhenUsed/>
    <w:qFormat/>
    <w:rsid w:val="00FD0D43"/>
  </w:style>
  <w:style w:type="paragraph" w:styleId="Listaconnmeros2">
    <w:name w:val="List Number 2"/>
    <w:basedOn w:val="Normal"/>
    <w:uiPriority w:val="10"/>
    <w:qFormat/>
    <w:rsid w:val="001865F2"/>
    <w:pPr>
      <w:numPr>
        <w:numId w:val="23"/>
      </w:numPr>
    </w:pPr>
  </w:style>
  <w:style w:type="table" w:customStyle="1" w:styleId="Tablafinanciera">
    <w:name w:val="Tabla financiera"/>
    <w:basedOn w:val="Tablanormal"/>
    <w:uiPriority w:val="99"/>
    <w:rsid w:val="00944D7A"/>
    <w:pPr>
      <w:spacing w:before="60" w:after="60" w:line="240" w:lineRule="auto"/>
      <w:jc w:val="right"/>
    </w:pPr>
    <w:tblPr>
      <w:tblBorders>
        <w:top w:val="single" w:sz="8" w:space="0" w:color="262140" w:themeColor="text1"/>
        <w:left w:val="single" w:sz="8" w:space="0" w:color="262140" w:themeColor="text1"/>
        <w:bottom w:val="single" w:sz="24" w:space="0" w:color="262140" w:themeColor="text1"/>
        <w:right w:val="single" w:sz="8" w:space="0" w:color="262140" w:themeColor="text1"/>
        <w:insideH w:val="single" w:sz="8" w:space="0" w:color="262140" w:themeColor="text1"/>
        <w:insideV w:val="single" w:sz="8" w:space="0" w:color="262140" w:themeColor="text1"/>
      </w:tblBorders>
      <w:tblCellMar>
        <w:left w:w="72" w:type="dxa"/>
        <w:right w:w="360" w:type="dxa"/>
      </w:tblCellMar>
    </w:tblPr>
    <w:tblStylePr w:type="firstRow">
      <w:pPr>
        <w:wordWrap/>
        <w:spacing w:beforeLines="0" w:before="40" w:beforeAutospacing="0" w:afterLines="0" w:after="40" w:afterAutospacing="0"/>
        <w:jc w:val="center"/>
      </w:pPr>
      <w:rPr>
        <w:rFonts w:asciiTheme="majorHAnsi" w:hAnsiTheme="majorHAnsi"/>
        <w:b/>
        <w:i w:val="0"/>
        <w:caps w:val="0"/>
        <w:smallCaps w:val="0"/>
        <w:color w:val="262140" w:themeColor="text1"/>
        <w:sz w:val="22"/>
      </w:rPr>
    </w:tblStylePr>
    <w:tblStylePr w:type="firstCol">
      <w:pPr>
        <w:wordWrap/>
        <w:jc w:val="left"/>
      </w:pPr>
      <w:rPr>
        <w:b/>
        <w:color w:val="262140" w:themeColor="text1"/>
      </w:rPr>
    </w:tblStylePr>
  </w:style>
  <w:style w:type="character" w:styleId="Refdecomentario">
    <w:name w:val="annotation reference"/>
    <w:basedOn w:val="Fuentedeprrafopredeter"/>
    <w:uiPriority w:val="99"/>
    <w:semiHidden/>
    <w:unhideWhenUsed/>
    <w:rPr>
      <w:sz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pPr>
      <w:spacing w:line="240" w:lineRule="auto"/>
    </w:pPr>
  </w:style>
  <w:style w:type="character" w:customStyle="1" w:styleId="TextocomentarioCar">
    <w:name w:val="Texto comentario Car"/>
    <w:basedOn w:val="Fuentedeprrafopredeter"/>
    <w:link w:val="Textocomentario"/>
    <w:uiPriority w:val="99"/>
    <w:semiHidden/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Pr>
      <w:b/>
      <w:bCs/>
    </w:rPr>
  </w:style>
  <w:style w:type="table" w:styleId="Sombreadoclaro">
    <w:name w:val="Light Shading"/>
    <w:basedOn w:val="Tablanormal"/>
    <w:uiPriority w:val="60"/>
    <w:pPr>
      <w:spacing w:after="0" w:line="240" w:lineRule="auto"/>
    </w:pPr>
    <w:rPr>
      <w:color w:val="1C182F" w:themeColor="text1" w:themeShade="BF"/>
    </w:rPr>
    <w:tblPr>
      <w:tblStyleRowBandSize w:val="1"/>
      <w:tblStyleColBandSize w:val="1"/>
      <w:tblBorders>
        <w:top w:val="single" w:sz="8" w:space="0" w:color="262140" w:themeColor="text1"/>
        <w:bottom w:val="single" w:sz="8" w:space="0" w:color="26214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</w:style>
  <w:style w:type="paragraph" w:customStyle="1" w:styleId="Organizacin">
    <w:name w:val="Organización"/>
    <w:basedOn w:val="Normal"/>
    <w:uiPriority w:val="4"/>
    <w:qFormat/>
    <w:pPr>
      <w:spacing w:after="60" w:line="240" w:lineRule="auto"/>
      <w:ind w:left="-2318" w:right="29"/>
    </w:pPr>
    <w:rPr>
      <w:b/>
      <w:bCs/>
      <w:color w:val="ECBD17" w:themeColor="accent1" w:themeShade="BF"/>
      <w:sz w:val="36"/>
    </w:rPr>
  </w:style>
  <w:style w:type="paragraph" w:styleId="Descripcin">
    <w:name w:val="caption"/>
    <w:basedOn w:val="Normal"/>
    <w:uiPriority w:val="35"/>
    <w:qFormat/>
    <w:rsid w:val="00577305"/>
    <w:pPr>
      <w:spacing w:after="120" w:line="240" w:lineRule="auto"/>
    </w:pPr>
    <w:rPr>
      <w:iCs/>
      <w:sz w:val="18"/>
      <w:szCs w:val="18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FE3D2C"/>
    <w:pPr>
      <w:pBdr>
        <w:top w:val="single" w:sz="4" w:space="10" w:color="ECBD17" w:themeColor="accent1" w:themeShade="BF"/>
        <w:bottom w:val="single" w:sz="4" w:space="10" w:color="ECBD17" w:themeColor="accent1" w:themeShade="BF"/>
      </w:pBdr>
      <w:spacing w:before="360" w:after="360"/>
      <w:ind w:left="864" w:right="864"/>
      <w:jc w:val="center"/>
    </w:pPr>
    <w:rPr>
      <w:i/>
      <w:iCs/>
      <w:color w:val="ECBD17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FE3D2C"/>
    <w:rPr>
      <w:i/>
      <w:iCs/>
      <w:color w:val="ECBD17" w:themeColor="accent1" w:themeShade="BF"/>
    </w:rPr>
  </w:style>
  <w:style w:type="paragraph" w:customStyle="1" w:styleId="nfasis2">
    <w:name w:val="Énfasis 2"/>
    <w:basedOn w:val="Normal"/>
    <w:link w:val="Carcterdenfasis2"/>
    <w:uiPriority w:val="8"/>
    <w:qFormat/>
    <w:rsid w:val="002063EE"/>
    <w:pPr>
      <w:spacing w:before="240" w:after="240" w:line="288" w:lineRule="auto"/>
    </w:pPr>
    <w:rPr>
      <w:b/>
      <w:spacing w:val="20"/>
    </w:rPr>
  </w:style>
  <w:style w:type="character" w:customStyle="1" w:styleId="Carcterdenfasis2">
    <w:name w:val="Carácter de énfasis 2"/>
    <w:basedOn w:val="Fuentedeprrafopredeter"/>
    <w:link w:val="nfasis2"/>
    <w:uiPriority w:val="8"/>
    <w:rsid w:val="002063EE"/>
    <w:rPr>
      <w:b/>
      <w:color w:val="262140" w:themeColor="text1"/>
      <w:spacing w:val="20"/>
      <w:sz w:val="24"/>
    </w:rPr>
  </w:style>
  <w:style w:type="paragraph" w:styleId="TDC2">
    <w:name w:val="toc 2"/>
    <w:basedOn w:val="Normal"/>
    <w:next w:val="Normal"/>
    <w:autoRedefine/>
    <w:uiPriority w:val="39"/>
    <w:unhideWhenUsed/>
    <w:rsid w:val="00E523C3"/>
    <w:pPr>
      <w:spacing w:after="100"/>
      <w:ind w:left="240"/>
    </w:pPr>
  </w:style>
  <w:style w:type="character" w:styleId="Hipervnculo">
    <w:name w:val="Hyperlink"/>
    <w:basedOn w:val="Fuentedeprrafopredeter"/>
    <w:uiPriority w:val="99"/>
    <w:unhideWhenUsed/>
    <w:rsid w:val="00E523C3"/>
    <w:rPr>
      <w:color w:val="ECBE18" w:themeColor="hyperlink"/>
      <w:u w:val="single"/>
    </w:rPr>
  </w:style>
  <w:style w:type="table" w:styleId="Tabladelista1clara-nfasis6">
    <w:name w:val="List Table 1 Light Accent 6"/>
    <w:basedOn w:val="Tablanormal"/>
    <w:uiPriority w:val="46"/>
    <w:rsid w:val="002063E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E7EB9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E7EB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</w:style>
  <w:style w:type="table" w:styleId="Tablanormal5">
    <w:name w:val="Plain Table 5"/>
    <w:basedOn w:val="Tablanormal"/>
    <w:uiPriority w:val="44"/>
    <w:rsid w:val="009F693D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8076B8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8076B8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8076B8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8076B8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TDC3">
    <w:name w:val="toc 3"/>
    <w:basedOn w:val="Normal"/>
    <w:next w:val="Normal"/>
    <w:autoRedefine/>
    <w:uiPriority w:val="39"/>
    <w:unhideWhenUsed/>
    <w:rsid w:val="00986760"/>
    <w:pPr>
      <w:spacing w:after="100"/>
      <w:ind w:left="480"/>
    </w:pPr>
  </w:style>
  <w:style w:type="paragraph" w:styleId="Prrafodelista">
    <w:name w:val="List Paragraph"/>
    <w:basedOn w:val="Normal"/>
    <w:uiPriority w:val="34"/>
    <w:semiHidden/>
    <w:qFormat/>
    <w:rsid w:val="00015913"/>
    <w:pPr>
      <w:ind w:left="720"/>
    </w:pPr>
  </w:style>
  <w:style w:type="table" w:styleId="Tablanormal1">
    <w:name w:val="Plain Table 1"/>
    <w:basedOn w:val="Tablanormal"/>
    <w:uiPriority w:val="40"/>
    <w:rsid w:val="00F531F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3">
    <w:name w:val="Plain Table 3"/>
    <w:basedOn w:val="Tablanormal"/>
    <w:uiPriority w:val="42"/>
    <w:rsid w:val="00F531F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8076B8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8076B8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068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8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1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9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00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8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10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75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8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2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72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83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76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5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85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0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76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6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02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03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09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9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21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56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header" Target="header2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rea-Desa15\AppData\Roaming\Microsoft\Plantillas\Informe%20anual%20(dise&#241;o%20Rojo%20y%20negro).dotx" TargetMode="External"/></Relationships>
</file>

<file path=word/theme/theme1.xml><?xml version="1.0" encoding="utf-8"?>
<a:theme xmlns:a="http://schemas.openxmlformats.org/drawingml/2006/main" name="Office Theme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ustom 16">
      <a:majorFont>
        <a:latin typeface="Century Gothic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81CC503-5902-4DF6-8D61-DCAAB6644A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anual (diseño Rojo y negro).dotx</Template>
  <TotalTime>15</TotalTime>
  <Pages>21</Pages>
  <Words>2622</Words>
  <Characters>14422</Characters>
  <Application>Microsoft Office Word</Application>
  <DocSecurity>0</DocSecurity>
  <Lines>120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17010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Area-Desa15</dc:creator>
  <cp:keywords/>
  <cp:lastModifiedBy>Area-Desa15</cp:lastModifiedBy>
  <cp:revision>4</cp:revision>
  <cp:lastPrinted>2023-11-07T12:38:00Z</cp:lastPrinted>
  <dcterms:created xsi:type="dcterms:W3CDTF">2023-11-28T15:44:00Z</dcterms:created>
  <dcterms:modified xsi:type="dcterms:W3CDTF">2023-11-28T15:58:00Z</dcterms:modified>
  <cp:contentStatus/>
  <cp:version/>
</cp:coreProperties>
</file>