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29DE5EE9" wp14:editId="52EBCD1C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3B289B6A" wp14:editId="1FDF0F1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4B52E08A" wp14:editId="457CD949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1E0771CF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BE5FDA" w:rsidRPr="00B006EC" w:rsidRDefault="00BE5FDA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BE5FDA" w:rsidRPr="00B006EC" w:rsidRDefault="00BE5FDA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77777777" w:rsidR="00A91D75" w:rsidRPr="00B006EC" w:rsidRDefault="00B006EC" w:rsidP="00B006EC">
            <w:pPr>
              <w:jc w:val="right"/>
              <w:rPr>
                <w:rFonts w:cs="Calibri"/>
                <w:b/>
              </w:rPr>
            </w:pPr>
            <w:r w:rsidRPr="00B006EC">
              <w:rPr>
                <w:rFonts w:cs="Calibri"/>
                <w:b/>
              </w:rPr>
              <w:t>06 de noviembre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5D1DFBA9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BE5FDA" w:rsidRPr="00B006EC" w:rsidRDefault="00BE5FDA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:rsidR="00BE5FDA" w:rsidRPr="00B006EC" w:rsidRDefault="00BE5FDA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25F9E14A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BE5FDA" w:rsidRPr="00B006EC" w:rsidRDefault="00BE5FDA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:rsidR="00BE5FDA" w:rsidRPr="00B006EC" w:rsidRDefault="00BE5FDA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000000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2AC3CFA6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5C108E72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fldSimple w:instr=" SEQ Figura \* ARABIC ">
        <w:r w:rsidR="00522F11">
          <w:rPr>
            <w:noProof/>
          </w:rPr>
          <w:t>1</w:t>
        </w:r>
      </w:fldSimple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77777777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proofErr w:type="spellStart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vacios</w:t>
            </w:r>
            <w:proofErr w:type="spellEnd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proofErr w:type="spellStart"/>
      <w:r w:rsidR="007547F0" w:rsidRPr="00BE5FDA">
        <w:rPr>
          <w:rFonts w:cs="Calibri"/>
          <w:b/>
          <w:szCs w:val="24"/>
        </w:rPr>
        <w:t>Resolucion</w:t>
      </w:r>
      <w:proofErr w:type="spellEnd"/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7777777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proofErr w:type="gramStart"/>
      <w:r w:rsidR="00823555" w:rsidRPr="00823555">
        <w:rPr>
          <w:rFonts w:cs="Calibri"/>
        </w:rPr>
        <w:t>)</w:t>
      </w:r>
      <w:r w:rsidR="00B744D3" w:rsidRPr="00823555">
        <w:rPr>
          <w:rFonts w:cs="Calibri"/>
        </w:rPr>
        <w:t>.-</w:t>
      </w:r>
      <w:proofErr w:type="gramEnd"/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249A85A2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7D516315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fldSimple w:instr=" SEQ Figura \* ARABIC ">
        <w:r w:rsidR="00522F11">
          <w:rPr>
            <w:noProof/>
          </w:rPr>
          <w:t>2</w:t>
        </w:r>
      </w:fldSimple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06352CFF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273B8074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fldSimple w:instr=" SEQ Figura \* ARABIC ">
        <w:r w:rsidR="00522F11">
          <w:rPr>
            <w:noProof/>
          </w:rPr>
          <w:t>3</w:t>
        </w:r>
      </w:fldSimple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7E824F7B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41B7114F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fldSimple w:instr=" SEQ Figura \* ARABIC ">
        <w:r w:rsidR="00522F11">
          <w:rPr>
            <w:noProof/>
          </w:rPr>
          <w:t>4</w:t>
        </w:r>
      </w:fldSimple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1B6DFDBF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728FC560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fldSimple w:instr=" SEQ Figura \* ARABIC ">
        <w:r w:rsidR="00522F11">
          <w:rPr>
            <w:noProof/>
          </w:rPr>
          <w:t>5</w:t>
        </w:r>
      </w:fldSimple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1D72A896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04A03DB8" w:rsidR="00EF42E3" w:rsidRDefault="00EF42E3" w:rsidP="00EF42E3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6</w:t>
        </w:r>
      </w:fldSimple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4F0841FF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7FCD97D0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522F11">
          <w:rPr>
            <w:noProof/>
          </w:rPr>
          <w:t>7</w:t>
        </w:r>
      </w:fldSimple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bidi="es-ES"/>
        </w:rPr>
        <w:drawing>
          <wp:inline distT="0" distB="0" distL="0" distR="0" wp14:anchorId="0AD8A3F7" wp14:editId="3416E36B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31E6A036" w:rsidR="005F1D8F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8</w:t>
        </w:r>
      </w:fldSimple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bidi="es-ES"/>
        </w:rPr>
        <w:drawing>
          <wp:inline distT="0" distB="0" distL="0" distR="0" wp14:anchorId="6D1F4B8C" wp14:editId="64A2253B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70207580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9</w:t>
        </w:r>
      </w:fldSimple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74FAE1D7" w14:textId="77777777" w:rsidR="00E15ED3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18ABFE21" w14:textId="5A48AC17" w:rsidR="00725BA4" w:rsidRDefault="00725BA4" w:rsidP="00604691">
      <w:pPr>
        <w:jc w:val="both"/>
        <w:rPr>
          <w:lang w:bidi="es-ES"/>
        </w:rPr>
      </w:pPr>
      <w:r>
        <w:rPr>
          <w:noProof/>
        </w:rPr>
        <w:drawing>
          <wp:inline distT="0" distB="0" distL="0" distR="0" wp14:anchorId="30FED36F" wp14:editId="096D96D6">
            <wp:extent cx="5400040" cy="3529965"/>
            <wp:effectExtent l="0" t="0" r="0" b="0"/>
            <wp:docPr id="20957067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7067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6E69F" w14:textId="77777777" w:rsidR="005F1D8F" w:rsidRDefault="00E15ED3" w:rsidP="005F1D8F">
      <w:pPr>
        <w:keepNext/>
      </w:pPr>
      <w:r>
        <w:rPr>
          <w:noProof/>
          <w:lang w:val="es-AR" w:eastAsia="es-AR"/>
        </w:rPr>
        <w:drawing>
          <wp:inline distT="0" distB="0" distL="0" distR="0" wp14:anchorId="3B7B2D83" wp14:editId="7F8DD5B3">
            <wp:extent cx="5400040" cy="30092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42CC" w14:textId="5AA130B9" w:rsidR="00E15ED3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10</w:t>
        </w:r>
      </w:fldSimple>
      <w:r>
        <w:t>. Registros con campo organismo en valor cero</w:t>
      </w:r>
    </w:p>
    <w:p w14:paraId="6AA14833" w14:textId="77777777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proofErr w:type="spellStart"/>
      <w:r w:rsidR="005F1D8F">
        <w:rPr>
          <w:lang w:bidi="es-ES"/>
        </w:rPr>
        <w:t>FechaFallo</w:t>
      </w:r>
      <w:proofErr w:type="spellEnd"/>
      <w:r>
        <w:rPr>
          <w:lang w:bidi="es-ES"/>
        </w:rPr>
        <w:t xml:space="preserve"> en valor 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>, 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485BC04B" w14:textId="77777777" w:rsidR="005F1D8F" w:rsidRDefault="00E15ED3" w:rsidP="00604691">
      <w:pPr>
        <w:keepNext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7F4C2F6E" wp14:editId="28C49575">
            <wp:extent cx="5400040" cy="1416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C914" w14:textId="3A8F3AA7" w:rsidR="00E15ED3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11</w:t>
        </w:r>
      </w:fldSimple>
      <w:r>
        <w:t>. Fallos</w:t>
      </w:r>
      <w:r w:rsidRPr="009923C4">
        <w:t xml:space="preserve"> con el campo </w:t>
      </w:r>
      <w:proofErr w:type="spellStart"/>
      <w:r w:rsidRPr="009923C4">
        <w:t>FechaFallo</w:t>
      </w:r>
      <w:proofErr w:type="spellEnd"/>
      <w:r w:rsidRPr="009923C4">
        <w:t xml:space="preserve"> en valor “//2000”</w:t>
      </w:r>
    </w:p>
    <w:p w14:paraId="50EAB0D9" w14:textId="77777777" w:rsidR="005F1D8F" w:rsidRDefault="005F1D8F" w:rsidP="005F1D8F">
      <w:pPr>
        <w:pStyle w:val="Descripcin"/>
        <w:jc w:val="center"/>
        <w:rPr>
          <w:lang w:bidi="es-ES"/>
        </w:rPr>
      </w:pPr>
    </w:p>
    <w:p w14:paraId="568F5198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18A68525" wp14:editId="474E9589">
            <wp:extent cx="5400040" cy="5391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A201D" w14:textId="2545FEE1" w:rsidR="00E15ED3" w:rsidRDefault="00744ABB" w:rsidP="00744ABB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12</w:t>
        </w:r>
      </w:fldSimple>
      <w:r>
        <w:t xml:space="preserve">. </w:t>
      </w:r>
      <w:r w:rsidRPr="00831565">
        <w:t xml:space="preserve">Fallos con el campo </w:t>
      </w:r>
      <w:proofErr w:type="spellStart"/>
      <w:r w:rsidRPr="00831565">
        <w:t>FechaFallo</w:t>
      </w:r>
      <w:proofErr w:type="spellEnd"/>
      <w:r w:rsidRPr="00831565">
        <w:t xml:space="preserve"> en valor </w:t>
      </w:r>
      <w:r>
        <w:t>"30/14/2015"</w:t>
      </w:r>
    </w:p>
    <w:p w14:paraId="77EEE7F3" w14:textId="77777777" w:rsidR="00744ABB" w:rsidRDefault="00744ABB" w:rsidP="00744ABB">
      <w:pPr>
        <w:pStyle w:val="Descripcin"/>
        <w:rPr>
          <w:lang w:bidi="es-ES"/>
        </w:rPr>
      </w:pPr>
    </w:p>
    <w:p w14:paraId="2345594E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2CCB9258" wp14:editId="18BA1130">
            <wp:extent cx="5400040" cy="5607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FBAE9" w14:textId="68AC58B7" w:rsidR="00BE5FDA" w:rsidRDefault="00744ABB" w:rsidP="00744ABB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13</w:t>
        </w:r>
      </w:fldSimple>
      <w:r>
        <w:t xml:space="preserve">. </w:t>
      </w:r>
      <w:r w:rsidRPr="00903250">
        <w:t xml:space="preserve">Fallos con el </w:t>
      </w:r>
      <w:r>
        <w:t xml:space="preserve">campo </w:t>
      </w:r>
      <w:proofErr w:type="spellStart"/>
      <w:r>
        <w:t>FechaFallo</w:t>
      </w:r>
      <w:proofErr w:type="spellEnd"/>
      <w:r>
        <w:t xml:space="preserve"> en valor "31/09</w:t>
      </w:r>
      <w:r w:rsidRPr="00903250">
        <w:t>/201</w:t>
      </w:r>
      <w:r>
        <w:t>4</w:t>
      </w:r>
      <w:r w:rsidRPr="00903250">
        <w:t>"</w:t>
      </w:r>
    </w:p>
    <w:p w14:paraId="5D32519D" w14:textId="77777777"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35322266" wp14:editId="5F5E733A">
            <wp:extent cx="5400040" cy="6210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1CD1F" w14:textId="25DE6614" w:rsidR="00975BB0" w:rsidRDefault="00744ABB" w:rsidP="00744ABB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14</w:t>
        </w:r>
      </w:fldSimple>
      <w:r>
        <w:t xml:space="preserve">. </w:t>
      </w:r>
      <w:r w:rsidRPr="00C361FD">
        <w:t>Fallos con el camp</w:t>
      </w:r>
      <w:r>
        <w:t xml:space="preserve">o </w:t>
      </w:r>
      <w:proofErr w:type="spellStart"/>
      <w:r>
        <w:t>FechaFallo</w:t>
      </w:r>
      <w:proofErr w:type="spellEnd"/>
      <w:r>
        <w:t xml:space="preserve"> en valor "31/02/2020</w:t>
      </w:r>
      <w:r w:rsidRPr="00C361FD">
        <w:t>"</w:t>
      </w:r>
    </w:p>
    <w:p w14:paraId="1ED71D58" w14:textId="77777777" w:rsidR="004D702F" w:rsidRDefault="004D702F" w:rsidP="00744ABB">
      <w:pPr>
        <w:pStyle w:val="Descripcin"/>
        <w:jc w:val="center"/>
        <w:rPr>
          <w:lang w:bidi="es-ES"/>
        </w:rPr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bidi="es-ES"/>
        </w:rPr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121CC6E9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15</w:t>
        </w:r>
      </w:fldSimple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 xml:space="preserve">De la exploración de los datos en los sumarios se puede aportar que el año 1994 se registra la mayor cantidad de sumarios entre los años 1993 - 2023, los días lunes y jueves </w:t>
      </w:r>
      <w:r>
        <w:rPr>
          <w:lang w:bidi="es-ES"/>
        </w:rPr>
        <w:lastRenderedPageBreak/>
        <w:t>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bidi="es-ES"/>
        </w:rPr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4ECA2D83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16</w:t>
        </w:r>
      </w:fldSimple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bidi="es-ES"/>
        </w:rPr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5A5CA7C2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522F11">
          <w:rPr>
            <w:noProof/>
          </w:rPr>
          <w:t>17</w:t>
        </w:r>
      </w:fldSimple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bidi="es-ES"/>
        </w:rPr>
        <w:lastRenderedPageBreak/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3BBA1158" w:rsidR="00604691" w:rsidRDefault="007667CE" w:rsidP="007667CE">
      <w:pPr>
        <w:pStyle w:val="Descripcin"/>
        <w:jc w:val="center"/>
      </w:pPr>
      <w:r>
        <w:t xml:space="preserve">Figura </w:t>
      </w:r>
      <w:fldSimple w:instr=" SEQ Figura \* ARABIC ">
        <w:r w:rsidR="00522F11">
          <w:rPr>
            <w:noProof/>
          </w:rPr>
          <w:t>18</w:t>
        </w:r>
      </w:fldSimple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442ABB76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observan: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3B6B9550" w:rsidR="00177F58" w:rsidRDefault="00522F11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>. Sumarios con campo TRIBUNAL en cero</w:t>
      </w:r>
    </w:p>
    <w:p w14:paraId="0839B9D0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03EC3F0" w14:textId="16EA915F" w:rsidR="00522F11" w:rsidRPr="00AA4D6B" w:rsidRDefault="00AA4D6B" w:rsidP="007A3096">
      <w:pPr>
        <w:pStyle w:val="Descripcin"/>
        <w:spacing w:line="360" w:lineRule="auto"/>
        <w:jc w:val="both"/>
        <w:rPr>
          <w:iCs w:val="0"/>
          <w:color w:val="C00000"/>
          <w:sz w:val="24"/>
          <w:szCs w:val="20"/>
          <w:lang w:bidi="es-ES"/>
        </w:rPr>
      </w:pPr>
      <w:r w:rsidRPr="00AA4D6B">
        <w:rPr>
          <w:iCs w:val="0"/>
          <w:color w:val="C00000"/>
          <w:sz w:val="24"/>
          <w:szCs w:val="20"/>
          <w:lang w:bidi="es-ES"/>
        </w:rPr>
        <w:t>Colocar registros con datos erróneos o mal cargados.</w:t>
      </w:r>
    </w:p>
    <w:p w14:paraId="17197425" w14:textId="77777777" w:rsidR="00177F58" w:rsidRP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3B8C7216" w:rsidR="007A3096" w:rsidRP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 xml:space="preserve">Se analizaron registros </w:t>
      </w:r>
      <w:proofErr w:type="spellStart"/>
      <w:r w:rsidRPr="007A3096">
        <w:rPr>
          <w:iCs w:val="0"/>
          <w:sz w:val="24"/>
          <w:szCs w:val="20"/>
          <w:lang w:bidi="es-ES"/>
        </w:rPr>
        <w:t>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>tliers</w:t>
      </w:r>
      <w:proofErr w:type="spellEnd"/>
      <w:r w:rsidRPr="007A3096">
        <w:rPr>
          <w:iCs w:val="0"/>
          <w:sz w:val="24"/>
          <w:szCs w:val="20"/>
          <w:lang w:bidi="es-ES"/>
        </w:rPr>
        <w:t xml:space="preserve"> o </w:t>
      </w:r>
      <w:proofErr w:type="gramStart"/>
      <w:r w:rsidR="00516C34">
        <w:rPr>
          <w:iCs w:val="0"/>
          <w:sz w:val="24"/>
          <w:szCs w:val="20"/>
          <w:lang w:bidi="es-ES"/>
        </w:rPr>
        <w:t>atípicos</w:t>
      </w:r>
      <w:proofErr w:type="gramEnd"/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7" w:name="_Toc150759853"/>
      <w:r>
        <w:rPr>
          <w:lang w:bidi="es-ES"/>
        </w:rPr>
        <w:t>ANALISIS DE PERFORMANCE DE LA BASE DE DATOS</w:t>
      </w:r>
      <w:bookmarkEnd w:id="17"/>
    </w:p>
    <w:p w14:paraId="5004F993" w14:textId="2A032BB4" w:rsidR="00AB4068" w:rsidRDefault="00AA4D6B" w:rsidP="00AB4068">
      <w:pPr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>analizan algunas consultas realizadas sobre la base de datos analizando el tiempo de respuesta de las mismas.</w:t>
      </w:r>
      <w:r w:rsidR="001379F0">
        <w:rPr>
          <w:lang w:bidi="es-ES"/>
        </w:rPr>
        <w:t xml:space="preserve"> Incluir 5 o 6 </w:t>
      </w:r>
      <w:proofErr w:type="gramStart"/>
      <w:r w:rsidR="001379F0">
        <w:rPr>
          <w:lang w:bidi="es-ES"/>
        </w:rPr>
        <w:t>consultas.-</w:t>
      </w:r>
      <w:proofErr w:type="gramEnd"/>
    </w:p>
    <w:p w14:paraId="678ACD7B" w14:textId="559B5FA8" w:rsidR="009B2D94" w:rsidRDefault="009B2D94" w:rsidP="00AB4068">
      <w:pPr>
        <w:rPr>
          <w:lang w:bidi="es-ES"/>
        </w:rPr>
      </w:pPr>
      <w:proofErr w:type="spellStart"/>
      <w:r w:rsidRPr="009B2D94">
        <w:rPr>
          <w:lang w:bidi="es-ES"/>
        </w:rPr>
        <w:t>select</w:t>
      </w:r>
      <w:proofErr w:type="spellEnd"/>
      <w:r w:rsidRPr="009B2D94">
        <w:rPr>
          <w:lang w:bidi="es-ES"/>
        </w:rPr>
        <w:t xml:space="preserve"> * </w:t>
      </w:r>
      <w:proofErr w:type="spellStart"/>
      <w:r w:rsidRPr="009B2D94">
        <w:rPr>
          <w:lang w:bidi="es-ES"/>
        </w:rPr>
        <w:t>from</w:t>
      </w:r>
      <w:proofErr w:type="spellEnd"/>
      <w:r w:rsidRPr="009B2D94">
        <w:rPr>
          <w:lang w:bidi="es-ES"/>
        </w:rPr>
        <w:t xml:space="preserve"> jurisprudencia </w:t>
      </w:r>
      <w:proofErr w:type="spellStart"/>
      <w:r w:rsidRPr="009B2D94">
        <w:rPr>
          <w:lang w:bidi="es-ES"/>
        </w:rPr>
        <w:t>where</w:t>
      </w:r>
      <w:proofErr w:type="spellEnd"/>
      <w:r w:rsidRPr="009B2D94">
        <w:rPr>
          <w:lang w:bidi="es-ES"/>
        </w:rPr>
        <w:t xml:space="preserve">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proofErr w:type="spellStart"/>
      <w:r w:rsidRPr="001379F0">
        <w:rPr>
          <w:lang w:bidi="es-ES"/>
        </w:rPr>
        <w:t>select</w:t>
      </w:r>
      <w:proofErr w:type="spellEnd"/>
      <w:r w:rsidRPr="001379F0">
        <w:rPr>
          <w:lang w:bidi="es-ES"/>
        </w:rPr>
        <w:t xml:space="preserve"> </w:t>
      </w:r>
      <w:proofErr w:type="spellStart"/>
      <w:proofErr w:type="gramStart"/>
      <w:r w:rsidRPr="001379F0">
        <w:rPr>
          <w:lang w:bidi="es-ES"/>
        </w:rPr>
        <w:t>count</w:t>
      </w:r>
      <w:proofErr w:type="spellEnd"/>
      <w:r w:rsidRPr="001379F0">
        <w:rPr>
          <w:lang w:bidi="es-ES"/>
        </w:rPr>
        <w:t>(</w:t>
      </w:r>
      <w:proofErr w:type="gramEnd"/>
      <w:r w:rsidRPr="001379F0">
        <w:rPr>
          <w:lang w:bidi="es-ES"/>
        </w:rPr>
        <w:t xml:space="preserve">*) as fallos,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as </w:t>
      </w:r>
      <w:proofErr w:type="spellStart"/>
      <w:r w:rsidRPr="001379F0">
        <w:rPr>
          <w:lang w:bidi="es-ES"/>
        </w:rPr>
        <w:t>añio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from</w:t>
      </w:r>
      <w:proofErr w:type="spellEnd"/>
      <w:r w:rsidRPr="001379F0">
        <w:rPr>
          <w:lang w:bidi="es-ES"/>
        </w:rPr>
        <w:t xml:space="preserve"> fallos </w:t>
      </w:r>
      <w:proofErr w:type="spellStart"/>
      <w:r w:rsidRPr="001379F0">
        <w:rPr>
          <w:lang w:bidi="es-ES"/>
        </w:rPr>
        <w:t>group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by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</w:t>
      </w:r>
      <w:proofErr w:type="spellStart"/>
      <w:r w:rsidRPr="001379F0">
        <w:rPr>
          <w:lang w:bidi="es-ES"/>
        </w:rPr>
        <w:t>order</w:t>
      </w:r>
      <w:proofErr w:type="spellEnd"/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8" w:name="_Toc150759854"/>
      <w:r w:rsidRPr="00D14DAE">
        <w:lastRenderedPageBreak/>
        <w:t>RECOMENDACIONES TÉCNICAS</w:t>
      </w:r>
      <w:bookmarkEnd w:id="18"/>
    </w:p>
    <w:p w14:paraId="23899AED" w14:textId="77777777" w:rsidR="00AC36E4" w:rsidRDefault="00AC36E4" w:rsidP="00AC36E4">
      <w:pPr>
        <w:pStyle w:val="Ttulo2"/>
        <w:jc w:val="both"/>
      </w:pPr>
      <w:bookmarkStart w:id="19" w:name="_Toc150759855"/>
      <w:r>
        <w:t>ENTIDAD DE FALLOS</w:t>
      </w:r>
      <w:bookmarkEnd w:id="19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proofErr w:type="gramStart"/>
      <w:r w:rsidRPr="00FD0D43">
        <w:t>varchar</w:t>
      </w:r>
      <w:proofErr w:type="spellEnd"/>
      <w:r w:rsidRPr="00FD0D43">
        <w:t>(</w:t>
      </w:r>
      <w:proofErr w:type="gramEnd"/>
      <w:r w:rsidRPr="00FD0D43">
        <w:t>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>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0" w:name="_Toc150759856"/>
      <w:r>
        <w:t>ENTIDAD DE JURIPRUDENCIA</w:t>
      </w:r>
      <w:bookmarkEnd w:id="20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proofErr w:type="gramStart"/>
      <w:r w:rsidRPr="00FD0D43">
        <w:t>varch</w:t>
      </w:r>
      <w:r w:rsidR="00235191">
        <w:t>ar</w:t>
      </w:r>
      <w:proofErr w:type="spellEnd"/>
      <w:r w:rsidR="00235191">
        <w:t>(</w:t>
      </w:r>
      <w:proofErr w:type="gramEnd"/>
      <w:r w:rsidR="00235191">
        <w:t>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r>
        <w:rPr>
          <w:b/>
        </w:rPr>
        <w:t>FECHA</w:t>
      </w:r>
      <w:r w:rsidRPr="00FD0D43">
        <w:rPr>
          <w:b/>
        </w:rPr>
        <w:t>.</w:t>
      </w:r>
    </w:p>
    <w:p w14:paraId="64319E80" w14:textId="191ED520" w:rsidR="00F92C8C" w:rsidRPr="00F92C8C" w:rsidRDefault="00F92C8C" w:rsidP="00F92C8C">
      <w:pPr>
        <w:pStyle w:val="Listaconnmeros"/>
        <w:numPr>
          <w:ilvl w:val="0"/>
          <w:numId w:val="0"/>
        </w:numPr>
        <w:jc w:val="both"/>
        <w:rPr>
          <w:color w:val="C00000"/>
        </w:rPr>
      </w:pPr>
      <w:r w:rsidRPr="00F92C8C">
        <w:rPr>
          <w:color w:val="C00000"/>
        </w:rPr>
        <w:t xml:space="preserve">Corregir las fechas de los </w:t>
      </w:r>
      <w:r w:rsidRPr="00F92C8C">
        <w:rPr>
          <w:color w:val="C00000"/>
        </w:rPr>
        <w:t>sumarios</w:t>
      </w:r>
      <w:r w:rsidRPr="00F92C8C">
        <w:rPr>
          <w:color w:val="C00000"/>
        </w:rPr>
        <w:t xml:space="preserve"> que son inválidas</w:t>
      </w:r>
      <w:r w:rsidRPr="00F92C8C">
        <w:rPr>
          <w:color w:val="C00000"/>
        </w:rPr>
        <w:t>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46DABDBB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proofErr w:type="spellStart"/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proofErr w:type="spellEnd"/>
    </w:p>
    <w:p w14:paraId="391063E8" w14:textId="04039367" w:rsidR="00235191" w:rsidRDefault="00235191" w:rsidP="00781C47">
      <w:pPr>
        <w:pStyle w:val="Ttulo2"/>
        <w:jc w:val="both"/>
      </w:pPr>
      <w:bookmarkStart w:id="21" w:name="_Toc150759857"/>
      <w:r>
        <w:t xml:space="preserve">ENTIDAD DE </w:t>
      </w:r>
      <w:bookmarkEnd w:id="21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7777777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proofErr w:type="spellStart"/>
      <w:r>
        <w:t>vacio</w:t>
      </w:r>
      <w:proofErr w:type="spellEnd"/>
      <w:r>
        <w:t>.</w:t>
      </w:r>
    </w:p>
    <w:p w14:paraId="1D97C218" w14:textId="77777777" w:rsidR="00B744D3" w:rsidRDefault="00B744D3" w:rsidP="00781C47">
      <w:pPr>
        <w:pStyle w:val="Ttulo2"/>
        <w:jc w:val="both"/>
      </w:pPr>
      <w:bookmarkStart w:id="22" w:name="_Toc150759858"/>
      <w:r>
        <w:t>CONSIDERACIONES GENERALES</w:t>
      </w:r>
      <w:bookmarkEnd w:id="22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31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6594B0" w14:textId="77777777" w:rsidR="00337AC0" w:rsidRDefault="00337AC0" w:rsidP="00A91D75">
      <w:r>
        <w:separator/>
      </w:r>
    </w:p>
  </w:endnote>
  <w:endnote w:type="continuationSeparator" w:id="0">
    <w:p w14:paraId="3F893A29" w14:textId="77777777" w:rsidR="00337AC0" w:rsidRDefault="00337AC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CAFC7D" w14:textId="77777777" w:rsidR="00337AC0" w:rsidRDefault="00337AC0" w:rsidP="00A91D75">
      <w:r>
        <w:separator/>
      </w:r>
    </w:p>
  </w:footnote>
  <w:footnote w:type="continuationSeparator" w:id="0">
    <w:p w14:paraId="62EDC554" w14:textId="77777777" w:rsidR="00337AC0" w:rsidRDefault="00337AC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BE5FDA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BE5FDA" w:rsidRDefault="00BE5FDA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BE5FDA" w:rsidRDefault="00BE5FDA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BE5FDA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BE5FDA" w:rsidRDefault="00BE5FDA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BE5FDA" w:rsidRDefault="00BE5FDA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BE5FDA" w:rsidRDefault="00BE5FDA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14850141">
    <w:abstractNumId w:val="2"/>
  </w:num>
  <w:num w:numId="2" w16cid:durableId="437530761">
    <w:abstractNumId w:val="2"/>
    <w:lvlOverride w:ilvl="0">
      <w:startOverride w:val="1"/>
    </w:lvlOverride>
  </w:num>
  <w:num w:numId="3" w16cid:durableId="606816584">
    <w:abstractNumId w:val="5"/>
  </w:num>
  <w:num w:numId="4" w16cid:durableId="482704273">
    <w:abstractNumId w:val="2"/>
    <w:lvlOverride w:ilvl="0">
      <w:startOverride w:val="1"/>
    </w:lvlOverride>
  </w:num>
  <w:num w:numId="5" w16cid:durableId="1924534882">
    <w:abstractNumId w:val="2"/>
    <w:lvlOverride w:ilvl="0">
      <w:startOverride w:val="1"/>
    </w:lvlOverride>
  </w:num>
  <w:num w:numId="6" w16cid:durableId="1755589666">
    <w:abstractNumId w:val="2"/>
    <w:lvlOverride w:ilvl="0">
      <w:startOverride w:val="1"/>
    </w:lvlOverride>
  </w:num>
  <w:num w:numId="7" w16cid:durableId="176120018">
    <w:abstractNumId w:val="2"/>
    <w:lvlOverride w:ilvl="0">
      <w:startOverride w:val="1"/>
    </w:lvlOverride>
  </w:num>
  <w:num w:numId="8" w16cid:durableId="761604106">
    <w:abstractNumId w:val="0"/>
  </w:num>
  <w:num w:numId="9" w16cid:durableId="906185989">
    <w:abstractNumId w:val="12"/>
  </w:num>
  <w:num w:numId="10" w16cid:durableId="1257252187">
    <w:abstractNumId w:val="10"/>
  </w:num>
  <w:num w:numId="11" w16cid:durableId="2085955192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 w16cid:durableId="2129157458">
    <w:abstractNumId w:val="10"/>
  </w:num>
  <w:num w:numId="13" w16cid:durableId="1261333990">
    <w:abstractNumId w:val="10"/>
  </w:num>
  <w:num w:numId="14" w16cid:durableId="192621576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 w16cid:durableId="1439108210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 w16cid:durableId="865023891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5509699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126002324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131375529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432865965">
    <w:abstractNumId w:val="7"/>
  </w:num>
  <w:num w:numId="21" w16cid:durableId="158236004">
    <w:abstractNumId w:val="9"/>
  </w:num>
  <w:num w:numId="22" w16cid:durableId="688606952">
    <w:abstractNumId w:val="6"/>
  </w:num>
  <w:num w:numId="23" w16cid:durableId="822935736">
    <w:abstractNumId w:val="4"/>
  </w:num>
  <w:num w:numId="24" w16cid:durableId="647903158">
    <w:abstractNumId w:val="1"/>
  </w:num>
  <w:num w:numId="25" w16cid:durableId="633021684">
    <w:abstractNumId w:val="8"/>
  </w:num>
  <w:num w:numId="26" w16cid:durableId="970792825">
    <w:abstractNumId w:val="11"/>
  </w:num>
  <w:num w:numId="27" w16cid:durableId="1567491686">
    <w:abstractNumId w:val="3"/>
  </w:num>
  <w:num w:numId="28" w16cid:durableId="1327712596">
    <w:abstractNumId w:val="4"/>
  </w:num>
  <w:num w:numId="29" w16cid:durableId="249435716">
    <w:abstractNumId w:val="4"/>
  </w:num>
  <w:num w:numId="30" w16cid:durableId="679163309">
    <w:abstractNumId w:val="4"/>
  </w:num>
  <w:num w:numId="31" w16cid:durableId="1885827321">
    <w:abstractNumId w:val="4"/>
  </w:num>
  <w:num w:numId="32" w16cid:durableId="1351952303">
    <w:abstractNumId w:val="4"/>
  </w:num>
  <w:num w:numId="33" w16cid:durableId="1741520781">
    <w:abstractNumId w:val="4"/>
  </w:num>
  <w:num w:numId="34" w16cid:durableId="1851487690">
    <w:abstractNumId w:val="4"/>
  </w:num>
  <w:num w:numId="35" w16cid:durableId="18090322">
    <w:abstractNumId w:val="4"/>
  </w:num>
  <w:num w:numId="36" w16cid:durableId="336420348">
    <w:abstractNumId w:val="4"/>
  </w:num>
  <w:num w:numId="37" w16cid:durableId="1849321753">
    <w:abstractNumId w:val="4"/>
  </w:num>
  <w:num w:numId="38" w16cid:durableId="161816522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30119"/>
    <w:rsid w:val="0013266D"/>
    <w:rsid w:val="001379F0"/>
    <w:rsid w:val="0015512A"/>
    <w:rsid w:val="00177F58"/>
    <w:rsid w:val="00184B35"/>
    <w:rsid w:val="001865F2"/>
    <w:rsid w:val="001E59F3"/>
    <w:rsid w:val="002063EE"/>
    <w:rsid w:val="00215CB0"/>
    <w:rsid w:val="00226FF2"/>
    <w:rsid w:val="00235191"/>
    <w:rsid w:val="00254BA8"/>
    <w:rsid w:val="00270A46"/>
    <w:rsid w:val="00283085"/>
    <w:rsid w:val="00290722"/>
    <w:rsid w:val="002B60E3"/>
    <w:rsid w:val="002B67D3"/>
    <w:rsid w:val="003263AF"/>
    <w:rsid w:val="00326EC4"/>
    <w:rsid w:val="00337AC0"/>
    <w:rsid w:val="00342438"/>
    <w:rsid w:val="00346F47"/>
    <w:rsid w:val="00384AB0"/>
    <w:rsid w:val="003B4653"/>
    <w:rsid w:val="003B57DC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86C00"/>
    <w:rsid w:val="00692224"/>
    <w:rsid w:val="006E0908"/>
    <w:rsid w:val="00725BA4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40D1"/>
    <w:rsid w:val="008759A8"/>
    <w:rsid w:val="00882E97"/>
    <w:rsid w:val="00895034"/>
    <w:rsid w:val="008A23A9"/>
    <w:rsid w:val="008A628C"/>
    <w:rsid w:val="008B46AB"/>
    <w:rsid w:val="008C3F4A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6068"/>
    <w:rsid w:val="00A91D75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DFF729-EA8C-43DB-964D-70DE438F4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94</TotalTime>
  <Pages>18</Pages>
  <Words>2497</Words>
  <Characters>13734</Characters>
  <Application>Microsoft Office Word</Application>
  <DocSecurity>0</DocSecurity>
  <Lines>114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HP</cp:lastModifiedBy>
  <cp:revision>6</cp:revision>
  <cp:lastPrinted>2023-11-07T12:38:00Z</cp:lastPrinted>
  <dcterms:created xsi:type="dcterms:W3CDTF">2023-11-14T15:29:00Z</dcterms:created>
  <dcterms:modified xsi:type="dcterms:W3CDTF">2023-11-15T00:54:00Z</dcterms:modified>
  <cp:contentStatus/>
  <cp:version/>
</cp:coreProperties>
</file>