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061F5B" w14:textId="77777777"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29DE5EE9" wp14:editId="4A56133F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BAFF9" id="Rectángulo 2" o:spid="_x0000_s1026" alt="rectángulo de color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560BDD1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DB5B6" w14:textId="77777777"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7216" behindDoc="1" locked="0" layoutInCell="1" allowOverlap="1" wp14:anchorId="3B289B6A" wp14:editId="632D2A8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4B52E08A" wp14:editId="56C58AA8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16EE56" id="Rectángulo: Una sola esquina cortada 4" o:spid="_x0000_s1026" alt="rectángulo de color" style="position:absolute;margin-left:-56.45pt;margin-top:-7.7pt;width:369.05pt;height:123.7pt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14:paraId="7B63F9A8" w14:textId="77777777" w:rsidTr="00C6323A">
        <w:trPr>
          <w:trHeight w:val="358"/>
        </w:trPr>
        <w:tc>
          <w:tcPr>
            <w:tcW w:w="3567" w:type="dxa"/>
          </w:tcPr>
          <w:p w14:paraId="3B5EC555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1A8A67A" wp14:editId="73653468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93889" w14:textId="77777777" w:rsidR="00297C0F" w:rsidRPr="00B006EC" w:rsidRDefault="00297C0F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1A8A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14:paraId="5A893889" w14:textId="77777777" w:rsidR="00297C0F" w:rsidRPr="00B006EC" w:rsidRDefault="00297C0F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DC50F84" w14:textId="698F2B8E" w:rsidR="00A91D75" w:rsidRPr="00B006EC" w:rsidRDefault="00297C0F" w:rsidP="00B006EC">
            <w:pPr>
              <w:jc w:val="right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N</w:t>
            </w:r>
            <w:r w:rsidR="00B006EC" w:rsidRPr="00B006EC">
              <w:rPr>
                <w:rFonts w:cs="Calibri"/>
                <w:b/>
              </w:rPr>
              <w:t>oviembre de 2023</w:t>
            </w:r>
          </w:p>
        </w:tc>
        <w:tc>
          <w:tcPr>
            <w:tcW w:w="3483" w:type="dxa"/>
            <w:vAlign w:val="bottom"/>
          </w:tcPr>
          <w:p w14:paraId="4BF1194A" w14:textId="77777777"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14:paraId="4A096137" w14:textId="77777777" w:rsidTr="00C6323A">
        <w:trPr>
          <w:trHeight w:val="1197"/>
        </w:trPr>
        <w:tc>
          <w:tcPr>
            <w:tcW w:w="3567" w:type="dxa"/>
          </w:tcPr>
          <w:p w14:paraId="456D90B3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1EA5E3B9" wp14:editId="0C9870C5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5D803C" w14:textId="77777777" w:rsidR="00297C0F" w:rsidRPr="00B006EC" w:rsidRDefault="00297C0F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A5E3B9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14:paraId="175D803C" w14:textId="77777777" w:rsidR="00297C0F" w:rsidRPr="00B006EC" w:rsidRDefault="00297C0F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75507CF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24C58DC" wp14:editId="4F2AFA20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9DF6CE" w14:textId="77777777" w:rsidR="00297C0F" w:rsidRPr="00B006EC" w:rsidRDefault="00297C0F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4C58DC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14:paraId="0A9DF6CE" w14:textId="77777777" w:rsidR="00297C0F" w:rsidRPr="00B006EC" w:rsidRDefault="00297C0F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34194F71" w14:textId="77777777"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64E3598A" w14:textId="77777777"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14:paraId="00EEE5D1" w14:textId="77777777"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14:paraId="67F33EDE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9BFB079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49E217DB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1B9F6D1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563E63A0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280D7B5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3DFF86C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24A0D85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DF56954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AD69655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51F40C" w14:textId="77777777" w:rsidR="003B57DC" w:rsidRDefault="00297C0F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40C60E8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9EE5104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6A6CACB" w14:textId="77777777" w:rsidR="003B57DC" w:rsidRDefault="00297C0F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14:paraId="47BE7409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0765023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5ED4AE0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B5E2619" w14:textId="77777777" w:rsidR="003B57DC" w:rsidRDefault="00297C0F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E88C29" w14:textId="77777777"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14:paraId="2555DD22" w14:textId="77777777"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14:paraId="6A112BD4" w14:textId="77777777"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14:paraId="2FCB52FC" w14:textId="77777777"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14:paraId="263B67C3" w14:textId="77777777"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</w:t>
      </w:r>
      <w:proofErr w:type="spellStart"/>
      <w:r w:rsidRPr="004E0CF0">
        <w:rPr>
          <w:rFonts w:cs="Calibri"/>
        </w:rPr>
        <w:t>Mysql</w:t>
      </w:r>
      <w:proofErr w:type="spellEnd"/>
      <w:r w:rsidRPr="004E0CF0">
        <w:rPr>
          <w:rFonts w:cs="Calibri"/>
        </w:rPr>
        <w:t xml:space="preserve"> versión 8.0.21</w:t>
      </w:r>
    </w:p>
    <w:p w14:paraId="500871FD" w14:textId="77777777"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14:paraId="6F09E20E" w14:textId="77777777"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14:paraId="6932298C" w14:textId="77777777"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14:paraId="4470C071" w14:textId="77777777"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14:paraId="34938E10" w14:textId="77777777"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7E44A6E6" wp14:editId="3ECA7F2F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BB94" w14:textId="1FC73423"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fldSimple w:instr=" SEQ Figura \* ARABIC ">
        <w:r w:rsidR="001D21B8">
          <w:rPr>
            <w:noProof/>
          </w:rPr>
          <w:t>1</w:t>
        </w:r>
      </w:fldSimple>
      <w:r>
        <w:t>. Diagrama Entidad Relación de Jurisprudencia</w:t>
      </w:r>
    </w:p>
    <w:p w14:paraId="58D1E658" w14:textId="77777777" w:rsidR="00130119" w:rsidRDefault="00130119" w:rsidP="003B4653">
      <w:pPr>
        <w:jc w:val="both"/>
        <w:rPr>
          <w:rFonts w:cs="Calibri"/>
        </w:rPr>
      </w:pPr>
    </w:p>
    <w:p w14:paraId="077EA60C" w14:textId="77777777"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14:paraId="20B4D94D" w14:textId="77777777"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14:paraId="550128A0" w14:textId="77777777"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14:paraId="61A87358" w14:textId="77777777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880712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14:paraId="62825FCD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14:paraId="3EA22BD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14:paraId="6E79A8C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14:paraId="4C4DD9C7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14:paraId="55F32825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165DDED2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  <w:proofErr w:type="spellEnd"/>
          </w:p>
        </w:tc>
        <w:tc>
          <w:tcPr>
            <w:tcW w:w="1898" w:type="dxa"/>
            <w:hideMark/>
          </w:tcPr>
          <w:p w14:paraId="2A39EEB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B86ABF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487F9D8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62CC62B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14:paraId="578FE4CD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6C57F957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  <w:proofErr w:type="spellEnd"/>
          </w:p>
        </w:tc>
        <w:tc>
          <w:tcPr>
            <w:tcW w:w="1898" w:type="dxa"/>
            <w:hideMark/>
          </w:tcPr>
          <w:p w14:paraId="0605800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C0C9AE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2A9E6E8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B02DA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14:paraId="673C274F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6496483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  <w:proofErr w:type="spellEnd"/>
          </w:p>
        </w:tc>
        <w:tc>
          <w:tcPr>
            <w:tcW w:w="1898" w:type="dxa"/>
            <w:hideMark/>
          </w:tcPr>
          <w:p w14:paraId="08A1DFD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451504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5253364C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5D56D527" w14:textId="77777777"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14:paraId="5323ED4C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09BD025B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14:paraId="33100BD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9A2119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14:paraId="29899E5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F8BD981" w14:textId="7A492CCB"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</w:t>
            </w:r>
            <w:r w:rsidRPr="0058052A">
              <w:rPr>
                <w:rFonts w:eastAsia="Times New Roman" w:cs="Calibri"/>
                <w:szCs w:val="24"/>
                <w:lang w:val="es-AR" w:eastAsia="es-AR"/>
              </w:rPr>
              <w:t xml:space="preserve">. </w:t>
            </w:r>
            <w:r w:rsidR="0058052A" w:rsidRPr="0058052A">
              <w:rPr>
                <w:rFonts w:eastAsia="Times New Roman" w:cs="Calibri"/>
                <w:szCs w:val="24"/>
                <w:lang w:val="es-AR" w:eastAsia="es-AR"/>
              </w:rPr>
              <w:t>No se usan claves foráneas.</w:t>
            </w:r>
          </w:p>
        </w:tc>
      </w:tr>
      <w:tr w:rsidR="00130119" w:rsidRPr="00B9219B" w14:paraId="28A136B8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45368B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14:paraId="2EE5ABE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0041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70DD355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1536D9E" w14:textId="77777777"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14:paraId="6E292F72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BBCEF1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14:paraId="2A2DDCD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7DEB8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45C0DE6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320D8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14:paraId="58BE3E2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D0E0A7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14:paraId="5EB57B2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41A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14:paraId="39D9EF11" w14:textId="77777777"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14:paraId="78B527A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14:paraId="4C473026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15624E8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  <w:proofErr w:type="spellEnd"/>
          </w:p>
        </w:tc>
        <w:tc>
          <w:tcPr>
            <w:tcW w:w="1898" w:type="dxa"/>
            <w:hideMark/>
          </w:tcPr>
          <w:p w14:paraId="776B896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821D2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61A4ABE4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056344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76AC25A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20EF93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14:paraId="737CB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3AEB5E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3086076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20D7177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19416B7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452CF69E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14:paraId="68FDF6E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1F688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19D830F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14:paraId="15DB4DB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14:paraId="199B526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7DC4124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898" w:type="dxa"/>
            <w:noWrap/>
            <w:hideMark/>
          </w:tcPr>
          <w:p w14:paraId="65FE6FD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6D160FC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026842BA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4D48FBE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Se observa campos duplicados entre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FechaFallo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y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fecord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</w:p>
        </w:tc>
      </w:tr>
    </w:tbl>
    <w:p w14:paraId="76B4226F" w14:textId="77777777" w:rsidR="00130119" w:rsidRDefault="00130119" w:rsidP="003B4653">
      <w:pPr>
        <w:jc w:val="both"/>
        <w:rPr>
          <w:rFonts w:cs="Calibri"/>
        </w:rPr>
      </w:pPr>
    </w:p>
    <w:p w14:paraId="7799FC4C" w14:textId="77777777" w:rsidR="00F531F5" w:rsidRDefault="00F531F5" w:rsidP="003B4653">
      <w:pPr>
        <w:jc w:val="both"/>
        <w:rPr>
          <w:rFonts w:cs="Calibri"/>
        </w:rPr>
      </w:pPr>
    </w:p>
    <w:p w14:paraId="6970F91A" w14:textId="77777777"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14:paraId="2E114046" w14:textId="77777777"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14:paraId="68E18C16" w14:textId="77777777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6DB917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14:paraId="1069ADB3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14:paraId="41396978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14:paraId="528FF855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14:paraId="7836C99D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14:paraId="75BECC8A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FC8122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14:paraId="296DBDD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2196A4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540EF8F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D71E72F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14:paraId="14F36664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3B9BB8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14:paraId="775AF0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6CCE1EA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2D03C10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410D62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14:paraId="396A74B5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8ABB8D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14:paraId="4EDFA20B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4585CD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CEE333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9309FA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14:paraId="00D74F30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40C1AD2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14:paraId="1F6DC6A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16BB34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2BC8F81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7E17F2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14:paraId="18203A7F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F05A65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14:paraId="76CC84B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F0C75F7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3C1646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D9F0218" w14:textId="77777777"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14:paraId="328A2EF1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770E391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14:paraId="30D70BD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4ED181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56C2B31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5CD5F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14:paraId="573F0447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7A3799D5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14:paraId="421568C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A608F0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55AD98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956EFE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14:paraId="292273C7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79405F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14:paraId="74B4A279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0C9F77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14:paraId="6F266AB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14:paraId="2FD8BEF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14:paraId="470BFB0E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9C06AA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14:paraId="55C8DFA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6384EE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14:paraId="0938A45B" w14:textId="77777777"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proofErr w:type="spellStart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vacios</w:t>
            </w:r>
            <w:proofErr w:type="spellEnd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14:paraId="5D05EAC2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14:paraId="657E9848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31AB151D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985" w:type="dxa"/>
            <w:noWrap/>
            <w:hideMark/>
          </w:tcPr>
          <w:p w14:paraId="0B55C8E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5086DA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5F637A8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61802B" w14:textId="77777777"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14:paraId="44A4F7DE" w14:textId="77777777" w:rsidR="00F531F5" w:rsidRDefault="00F531F5" w:rsidP="005B1E4B">
      <w:pPr>
        <w:rPr>
          <w:rFonts w:cs="Calibri"/>
        </w:rPr>
      </w:pPr>
    </w:p>
    <w:p w14:paraId="07C5E734" w14:textId="77777777"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14:paraId="4E436A6A" w14:textId="77777777"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14:paraId="77001475" w14:textId="77777777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0B564B0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14:paraId="08887827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14:paraId="76761D46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14:paraId="2C4DED9C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14:paraId="44A131CB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14:paraId="15845421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591DB2E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  <w:proofErr w:type="spellEnd"/>
          </w:p>
        </w:tc>
        <w:tc>
          <w:tcPr>
            <w:tcW w:w="1380" w:type="dxa"/>
            <w:hideMark/>
          </w:tcPr>
          <w:p w14:paraId="636639F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3CB7D7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10994747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3502AB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14:paraId="0B819C88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09C23B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  <w:proofErr w:type="spellEnd"/>
          </w:p>
        </w:tc>
        <w:tc>
          <w:tcPr>
            <w:tcW w:w="1380" w:type="dxa"/>
            <w:hideMark/>
          </w:tcPr>
          <w:p w14:paraId="511235D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42A91CB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6CBFE34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18804271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14:paraId="00CC016F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65EB8B8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14:paraId="7AE11DDE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2943C23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277F69E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5E0F01F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 xml:space="preserve">Hay registros </w:t>
            </w:r>
            <w:proofErr w:type="spellStart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vacios</w:t>
            </w:r>
            <w:proofErr w:type="spellEnd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.</w:t>
            </w:r>
          </w:p>
        </w:tc>
      </w:tr>
      <w:tr w:rsidR="00504E3D" w:rsidRPr="00504E3D" w14:paraId="295B5C9D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D5FAD7B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  <w:proofErr w:type="spellEnd"/>
          </w:p>
        </w:tc>
        <w:tc>
          <w:tcPr>
            <w:tcW w:w="1380" w:type="dxa"/>
            <w:hideMark/>
          </w:tcPr>
          <w:p w14:paraId="4A8F1D5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F64F61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0F41DF5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D21162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14:paraId="1FB13C1B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0FCBE7D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14:paraId="6B2497E0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5E35DB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14:paraId="2E90151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8870AA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14:paraId="704C8FB2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D5BA68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14:paraId="7011921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D1F5E8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14:paraId="677AC5A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BFD525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14:paraId="1CB8D830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4319394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  <w:proofErr w:type="spellEnd"/>
          </w:p>
        </w:tc>
        <w:tc>
          <w:tcPr>
            <w:tcW w:w="1380" w:type="dxa"/>
            <w:hideMark/>
          </w:tcPr>
          <w:p w14:paraId="3CF76E9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B5B01F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14:paraId="6D67D39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432C7CB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14:paraId="7A4A7842" w14:textId="77777777" w:rsidR="00F531F5" w:rsidRDefault="00F531F5" w:rsidP="003B4653">
      <w:pPr>
        <w:jc w:val="both"/>
        <w:rPr>
          <w:rFonts w:cs="Calibri"/>
        </w:rPr>
      </w:pPr>
    </w:p>
    <w:p w14:paraId="15F47F7B" w14:textId="77777777" w:rsidR="00F531F5" w:rsidRDefault="00F531F5" w:rsidP="003B4653">
      <w:pPr>
        <w:jc w:val="both"/>
        <w:rPr>
          <w:rFonts w:cs="Calibri"/>
        </w:rPr>
      </w:pPr>
    </w:p>
    <w:p w14:paraId="5FCB3CC4" w14:textId="77777777"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14:paraId="12E7160E" w14:textId="77777777"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14:paraId="4645CB50" w14:textId="77777777"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proofErr w:type="spellStart"/>
      <w:r w:rsidR="007547F0" w:rsidRPr="00BE5FDA">
        <w:rPr>
          <w:rFonts w:cs="Calibri"/>
          <w:b/>
          <w:szCs w:val="24"/>
        </w:rPr>
        <w:t>Resolucion</w:t>
      </w:r>
      <w:proofErr w:type="spellEnd"/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14:paraId="7E9586B0" w14:textId="77777777"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14:paraId="495D0AD8" w14:textId="77777777"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14:paraId="1175D285" w14:textId="77777777"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proofErr w:type="spellStart"/>
      <w:r w:rsidR="00FD0D43" w:rsidRPr="00823555">
        <w:rPr>
          <w:rFonts w:cs="Calibri"/>
          <w:b/>
        </w:rPr>
        <w:t>fecord</w:t>
      </w:r>
      <w:proofErr w:type="spellEnd"/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14:paraId="7019E7D1" w14:textId="77777777"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>)</w:t>
      </w:r>
      <w:r w:rsidR="00B744D3" w:rsidRPr="00823555">
        <w:rPr>
          <w:rFonts w:cs="Calibri"/>
        </w:rPr>
        <w:t>.-</w:t>
      </w:r>
    </w:p>
    <w:p w14:paraId="2CDF4346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14:paraId="0C24A222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14:paraId="746CB3B0" w14:textId="77777777"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14:paraId="09364FC4" w14:textId="77777777"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14:paraId="755A05A1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14:paraId="039ECA2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14:paraId="7DBEEE1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14:paraId="20C209E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14:paraId="4F03D43D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14:paraId="60F20DC3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14:paraId="4106D75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14:paraId="3E810FB5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14:paraId="7844756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14:paraId="22C2D0E8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1996D752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14:paraId="4ACF129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14:paraId="05084435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14:paraId="292D5E93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14:paraId="4C92058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14:paraId="18EA8A2C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14:paraId="78C37F11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7EEE9B25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14:paraId="66ECCDF9" w14:textId="77777777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6D50E8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14:paraId="569A238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14:paraId="7251185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14:paraId="2C2024A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14:paraId="682A6970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14:paraId="3E1BE0ED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14:paraId="4E90CBDF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23EA19CF" w14:textId="77777777"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14:paraId="367BAC0D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5A6B70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14:paraId="07C76A46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14:paraId="0844A8C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14:paraId="4D0C3169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14:paraId="67D075C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14:paraId="4343AEC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14:paraId="1694234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4C1AAD6A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14:paraId="418441D2" w14:textId="77777777" w:rsidR="009F693D" w:rsidRPr="009F693D" w:rsidRDefault="009F693D" w:rsidP="009F693D"/>
    <w:p w14:paraId="09DDD9A1" w14:textId="77777777"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14:paraId="00ABC625" w14:textId="77777777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EF29BC7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14:paraId="5C4EF42A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14:paraId="5BF9C50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14:paraId="18095CB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14:paraId="3A379068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14:paraId="568E2B3C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DD1D2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14:paraId="35B5603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0A387ED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3465B5D3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3CFD2556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CFB126E" w14:textId="77777777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271D7238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14:paraId="2FB38485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14EFA24F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483268D2" w14:textId="77777777"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50EC1C0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7666432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16FEC50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14:paraId="46DA5B5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41EDF2DD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608AEA37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4C48295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14:paraId="7E1E7C1F" w14:textId="77777777" w:rsidR="009F693D" w:rsidRDefault="009F693D" w:rsidP="002063EE"/>
    <w:p w14:paraId="728CA6AC" w14:textId="77777777"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14:paraId="7F68334C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8E3069A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14:paraId="58810DFF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14:paraId="6A02D77C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14:paraId="0A11A6D0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14:paraId="62392937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14:paraId="45EF10E6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14:paraId="2B5788F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B84F274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14:paraId="1656321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14:paraId="03CD8AE9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14:paraId="7F56B03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14:paraId="3BB3D25A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7C99978A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14:paraId="5EA76B5B" w14:textId="77777777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2E1AB6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14:paraId="7BC38DA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14:paraId="181F5D0D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14:paraId="0641738C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14:paraId="17FA81B3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004E8094" w14:textId="77777777"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14:paraId="33A3A82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7CE67BD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14:paraId="246E922E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14:paraId="40EAC45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14:paraId="097BA224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14:paraId="6707F2B4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36F6C300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14:paraId="287688C8" w14:textId="77777777" w:rsidR="0013266D" w:rsidRDefault="0013266D" w:rsidP="002063EE"/>
    <w:p w14:paraId="666A255D" w14:textId="77777777" w:rsidR="00ED2654" w:rsidRDefault="00ED2654" w:rsidP="0013266D"/>
    <w:p w14:paraId="11285048" w14:textId="77777777"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3501E427" wp14:editId="797DF494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986C" w14:textId="4B606829"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fldSimple w:instr=" SEQ Figura \* ARABIC ">
        <w:r w:rsidR="001D21B8">
          <w:rPr>
            <w:noProof/>
          </w:rPr>
          <w:t>2</w:t>
        </w:r>
      </w:fldSimple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14:paraId="5C903EE6" w14:textId="77777777" w:rsidR="00647B0D" w:rsidRDefault="00647B0D" w:rsidP="00647B0D">
      <w:pPr>
        <w:pStyle w:val="Descripcin"/>
      </w:pPr>
    </w:p>
    <w:p w14:paraId="24C9EB54" w14:textId="77777777" w:rsidR="00647B0D" w:rsidRDefault="00647B0D" w:rsidP="0013266D">
      <w:pPr>
        <w:pStyle w:val="Descripcin"/>
        <w:jc w:val="center"/>
      </w:pPr>
    </w:p>
    <w:p w14:paraId="7155ACF6" w14:textId="77777777"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7056D0B" wp14:editId="701CCF0B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4316" w14:textId="2099097F"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fldSimple w:instr=" SEQ Figura \* ARABIC ">
        <w:r w:rsidR="001D21B8">
          <w:rPr>
            <w:noProof/>
          </w:rPr>
          <w:t>3</w:t>
        </w:r>
      </w:fldSimple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14:paraId="6FEFAE95" w14:textId="77777777" w:rsidR="008C3F4A" w:rsidRDefault="008C3F4A" w:rsidP="00647B0D">
      <w:pPr>
        <w:pStyle w:val="Descripcin"/>
        <w:jc w:val="center"/>
      </w:pPr>
    </w:p>
    <w:p w14:paraId="59097341" w14:textId="77777777" w:rsidR="008C3F4A" w:rsidRDefault="008C3F4A" w:rsidP="00647B0D">
      <w:pPr>
        <w:pStyle w:val="Descripcin"/>
        <w:jc w:val="center"/>
      </w:pPr>
    </w:p>
    <w:p w14:paraId="5A975875" w14:textId="77777777"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410BD8A0" wp14:editId="1C3FCDD0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428" w14:textId="65AC1D23"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fldSimple w:instr=" SEQ Figura \* ARABIC ">
        <w:r w:rsidR="001D21B8">
          <w:rPr>
            <w:noProof/>
          </w:rPr>
          <w:t>4</w:t>
        </w:r>
      </w:fldSimple>
      <w:r>
        <w:t>. Consulta de sumarios con columna TEMA vacío</w:t>
      </w:r>
      <w:bookmarkEnd w:id="13"/>
    </w:p>
    <w:p w14:paraId="7DF442B2" w14:textId="77777777"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8302E52" wp14:editId="56C75EEE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3B9" w14:textId="0A9B067E"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fldSimple w:instr=" SEQ Figura \* ARABIC ">
        <w:r w:rsidR="001D21B8">
          <w:rPr>
            <w:noProof/>
          </w:rPr>
          <w:t>5</w:t>
        </w:r>
      </w:fldSimple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14:paraId="5328A9D3" w14:textId="77777777" w:rsidR="00EF42E3" w:rsidRDefault="00EF42E3" w:rsidP="00823555">
      <w:pPr>
        <w:pStyle w:val="Descripcin"/>
        <w:jc w:val="center"/>
      </w:pPr>
    </w:p>
    <w:p w14:paraId="5A07F7A4" w14:textId="77777777"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AC48D3" wp14:editId="3991BD68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F4F" w14:textId="7C4CE58B" w:rsidR="00EF42E3" w:rsidRDefault="00EF42E3" w:rsidP="00EF42E3">
      <w:pPr>
        <w:pStyle w:val="Descripcin"/>
        <w:jc w:val="center"/>
      </w:pPr>
      <w:r>
        <w:t xml:space="preserve">Figura </w:t>
      </w:r>
      <w:fldSimple w:instr=" SEQ Figura \* ARABIC ">
        <w:r w:rsidR="001D21B8">
          <w:rPr>
            <w:noProof/>
          </w:rPr>
          <w:t>6</w:t>
        </w:r>
      </w:fldSimple>
      <w:r>
        <w:t>. Consulta de sumarios con TRIBUNAL en valor 0</w:t>
      </w:r>
    </w:p>
    <w:p w14:paraId="6187D6A5" w14:textId="77777777" w:rsidR="008E071C" w:rsidRDefault="008E071C" w:rsidP="00EF42E3">
      <w:pPr>
        <w:pStyle w:val="Descripcin"/>
        <w:jc w:val="center"/>
      </w:pPr>
    </w:p>
    <w:p w14:paraId="334255FA" w14:textId="77777777" w:rsidR="008E071C" w:rsidRDefault="008E071C" w:rsidP="00EF42E3">
      <w:pPr>
        <w:pStyle w:val="Descripcin"/>
        <w:jc w:val="center"/>
      </w:pPr>
    </w:p>
    <w:p w14:paraId="12E93017" w14:textId="77777777"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14:paraId="16E694C9" w14:textId="77777777"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14:paraId="26E69FDD" w14:textId="77777777"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2BA457A" wp14:editId="271C1CAB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A7A4" w14:textId="4EA6F7EC"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1D21B8">
          <w:rPr>
            <w:noProof/>
          </w:rPr>
          <w:t>7</w:t>
        </w:r>
      </w:fldSimple>
      <w:r>
        <w:t>. Sumarios sin relación a sus fallos</w:t>
      </w:r>
    </w:p>
    <w:p w14:paraId="3A1F2DEC" w14:textId="77777777"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14:paraId="59318D93" w14:textId="77777777"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14:paraId="5D112E3F" w14:textId="77777777" w:rsidR="005F1D8F" w:rsidRDefault="005F1D8F" w:rsidP="005F1D8F">
      <w:pPr>
        <w:keepNext/>
        <w:jc w:val="center"/>
      </w:pPr>
      <w:r w:rsidRPr="00BE5FDA">
        <w:rPr>
          <w:noProof/>
          <w:lang w:val="es-AR" w:eastAsia="es-AR"/>
        </w:rPr>
        <w:drawing>
          <wp:inline distT="0" distB="0" distL="0" distR="0" wp14:anchorId="0AD8A3F7" wp14:editId="7C849672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BAA" w14:textId="6C3C071B" w:rsidR="005F1D8F" w:rsidRDefault="005F1D8F" w:rsidP="005F1D8F">
      <w:pPr>
        <w:pStyle w:val="Descripcin"/>
        <w:jc w:val="center"/>
      </w:pPr>
      <w:r>
        <w:t xml:space="preserve">Figura </w:t>
      </w:r>
      <w:fldSimple w:instr=" SEQ Figura \* ARABIC ">
        <w:r w:rsidR="001D21B8">
          <w:rPr>
            <w:noProof/>
          </w:rPr>
          <w:t>8</w:t>
        </w:r>
      </w:fldSimple>
      <w:r>
        <w:t>. Cantidad de fallos por año</w:t>
      </w:r>
    </w:p>
    <w:p w14:paraId="56545E5C" w14:textId="77777777" w:rsidR="005F1D8F" w:rsidRDefault="005F1D8F" w:rsidP="005F1D8F">
      <w:pPr>
        <w:pStyle w:val="Descripcin"/>
        <w:jc w:val="center"/>
      </w:pPr>
    </w:p>
    <w:p w14:paraId="7DB4D4F2" w14:textId="77777777" w:rsidR="005F1D8F" w:rsidRDefault="00975BB0" w:rsidP="005F1D8F">
      <w:pPr>
        <w:keepNext/>
        <w:jc w:val="center"/>
      </w:pPr>
      <w:r w:rsidRPr="00975BB0">
        <w:rPr>
          <w:noProof/>
          <w:lang w:val="es-AR" w:eastAsia="es-AR"/>
        </w:rPr>
        <w:drawing>
          <wp:inline distT="0" distB="0" distL="0" distR="0" wp14:anchorId="6D1F4B8C" wp14:editId="058C9AD0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CD7" w14:textId="598DA922"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1D21B8">
          <w:rPr>
            <w:noProof/>
          </w:rPr>
          <w:t>9</w:t>
        </w:r>
      </w:fldSimple>
      <w:r>
        <w:t>. Cantidad de fallos por día de la semana</w:t>
      </w:r>
    </w:p>
    <w:p w14:paraId="2C429093" w14:textId="77777777" w:rsidR="00AB4068" w:rsidRDefault="00AB4068" w:rsidP="00AB4068">
      <w:pPr>
        <w:rPr>
          <w:lang w:bidi="es-ES"/>
        </w:rPr>
      </w:pPr>
    </w:p>
    <w:p w14:paraId="10B12149" w14:textId="77777777" w:rsidR="00BE5FDA" w:rsidRDefault="00BE5FDA" w:rsidP="00AB4068">
      <w:pPr>
        <w:rPr>
          <w:lang w:bidi="es-ES"/>
        </w:rPr>
      </w:pPr>
    </w:p>
    <w:p w14:paraId="7656A4BD" w14:textId="77777777" w:rsidR="00BE5FDA" w:rsidRDefault="00BE5FDA" w:rsidP="00AB4068">
      <w:pPr>
        <w:rPr>
          <w:lang w:bidi="es-ES"/>
        </w:rPr>
      </w:pPr>
    </w:p>
    <w:p w14:paraId="5EE9A2F5" w14:textId="77777777" w:rsidR="001D21B8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14:paraId="53DF3071" w14:textId="25C999E0" w:rsidR="001C0482" w:rsidRDefault="001C0482" w:rsidP="00604691">
      <w:pPr>
        <w:jc w:val="both"/>
        <w:rPr>
          <w:noProof/>
          <w:lang w:val="es-AR" w:eastAsia="es-AR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20F846" wp14:editId="05E15D5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36404" cy="7374706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404" cy="7374706"/>
                          <a:chOff x="0" y="0"/>
                          <a:chExt cx="5436404" cy="7374706"/>
                        </a:xfrm>
                      </wpg:grpSpPr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4" t="19355"/>
                          <a:stretch/>
                        </pic:blipFill>
                        <pic:spPr bwMode="auto">
                          <a:xfrm>
                            <a:off x="0" y="4730566"/>
                            <a:ext cx="5351780" cy="264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8" b="562"/>
                          <a:stretch/>
                        </pic:blipFill>
                        <pic:spPr bwMode="auto">
                          <a:xfrm>
                            <a:off x="36999" y="0"/>
                            <a:ext cx="5399405" cy="471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27BA3" id="Grupo 27" o:spid="_x0000_s1026" style="position:absolute;margin-left:0;margin-top:-.05pt;width:428.05pt;height:580.7pt;z-index:251667456" coordsize="54364,73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6" o:spid="_x0000_s1027" type="#_x0000_t75" style="position:absolute;top:47305;width:53517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">
                  <v:imagedata r:id="rId22" o:title="" croptop="12684f" cropleft="579f"/>
                  <v:path arrowok="t"/>
                </v:shape>
                <v:shape id="Imagen 15" o:spid="_x0000_s1028" type="#_x0000_t75" style="position:absolute;left:369;width:53995;height:4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">
                  <v:imagedata r:id="rId23" o:title="" croptop="2188f" cropbottom="368f"/>
                  <v:path arrowok="t"/>
                </v:shape>
              </v:group>
            </w:pict>
          </mc:Fallback>
        </mc:AlternateContent>
      </w:r>
      <w:r w:rsidR="001D21B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44AC0D" wp14:editId="7E1BD9BA">
                <wp:simplePos x="0" y="0"/>
                <wp:positionH relativeFrom="column">
                  <wp:posOffset>-53975</wp:posOffset>
                </wp:positionH>
                <wp:positionV relativeFrom="paragraph">
                  <wp:posOffset>7431405</wp:posOffset>
                </wp:positionV>
                <wp:extent cx="5436235" cy="63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CCDB3" w14:textId="1A843864" w:rsidR="001D21B8" w:rsidRPr="00313C53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 w:rsidRPr="00EA2391">
                              <w:t>. Registros con organismo en valor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4AC0D" id="Cuadro de texto 29" o:spid="_x0000_s1029" type="#_x0000_t202" style="position:absolute;left:0;text-align:left;margin-left:-4.25pt;margin-top:585.15pt;width:428.0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" stroked="f">
                <v:textbox style="mso-fit-shape-to-text:t" inset="0,0,0,0">
                  <w:txbxContent>
                    <w:p w14:paraId="50ACCDB3" w14:textId="1A843864" w:rsidR="001D21B8" w:rsidRPr="00313C53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>
                          <w:rPr>
                            <w:noProof/>
                          </w:rPr>
                          <w:t>10</w:t>
                        </w:r>
                      </w:fldSimple>
                      <w:r w:rsidRPr="00EA2391">
                        <w:t>. Registros con organismo en valor 0</w:t>
                      </w:r>
                    </w:p>
                  </w:txbxContent>
                </v:textbox>
              </v:shape>
            </w:pict>
          </mc:Fallback>
        </mc:AlternateContent>
      </w:r>
    </w:p>
    <w:p w14:paraId="5251A98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47D194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82E4721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66719E9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54D2606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356C9197" w14:textId="2FDD38A2" w:rsidR="001D21B8" w:rsidRDefault="001D21B8" w:rsidP="00604691">
      <w:pPr>
        <w:jc w:val="both"/>
        <w:rPr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69CC95" wp14:editId="6FB5A972">
                <wp:simplePos x="0" y="0"/>
                <wp:positionH relativeFrom="column">
                  <wp:posOffset>-38735</wp:posOffset>
                </wp:positionH>
                <wp:positionV relativeFrom="paragraph">
                  <wp:posOffset>7664450</wp:posOffset>
                </wp:positionV>
                <wp:extent cx="5436235" cy="635"/>
                <wp:effectExtent l="0" t="0" r="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F8C845" w14:textId="0D4D921E" w:rsidR="001D21B8" w:rsidRPr="00845466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9CC95" id="Cuadro de texto 28" o:spid="_x0000_s1030" type="#_x0000_t202" style="position:absolute;left:0;text-align:left;margin-left:-3.05pt;margin-top:603.5pt;width:428.0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" stroked="f">
                <v:textbox style="mso-fit-shape-to-text:t" inset="0,0,0,0">
                  <w:txbxContent>
                    <w:p w14:paraId="6CF8C845" w14:textId="0D4D921E" w:rsidR="001D21B8" w:rsidRPr="00845466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163002" w14:textId="69FE1E15" w:rsidR="001D21B8" w:rsidRDefault="001D21B8" w:rsidP="00604691">
      <w:pPr>
        <w:jc w:val="both"/>
        <w:rPr>
          <w:lang w:bidi="es-ES"/>
        </w:rPr>
      </w:pPr>
    </w:p>
    <w:p w14:paraId="20476574" w14:textId="6E0BD766" w:rsidR="001D21B8" w:rsidRDefault="001D21B8" w:rsidP="00604691">
      <w:pPr>
        <w:jc w:val="both"/>
        <w:rPr>
          <w:lang w:bidi="es-ES"/>
        </w:rPr>
      </w:pPr>
    </w:p>
    <w:p w14:paraId="5753501A" w14:textId="3234CC97" w:rsidR="001D21B8" w:rsidRDefault="001D21B8" w:rsidP="00604691">
      <w:pPr>
        <w:jc w:val="both"/>
        <w:rPr>
          <w:lang w:bidi="es-ES"/>
        </w:rPr>
      </w:pPr>
    </w:p>
    <w:p w14:paraId="2E9979D9" w14:textId="3B01EDBC" w:rsidR="001D21B8" w:rsidRDefault="001D21B8" w:rsidP="00604691">
      <w:pPr>
        <w:jc w:val="both"/>
        <w:rPr>
          <w:lang w:bidi="es-ES"/>
        </w:rPr>
      </w:pPr>
    </w:p>
    <w:p w14:paraId="619608B9" w14:textId="53D99F03" w:rsidR="001D21B8" w:rsidRDefault="001D21B8" w:rsidP="00604691">
      <w:pPr>
        <w:jc w:val="both"/>
        <w:rPr>
          <w:lang w:bidi="es-ES"/>
        </w:rPr>
      </w:pPr>
    </w:p>
    <w:p w14:paraId="5EB60EF4" w14:textId="77777777" w:rsidR="001D21B8" w:rsidRDefault="001D21B8" w:rsidP="00604691">
      <w:pPr>
        <w:jc w:val="both"/>
        <w:rPr>
          <w:lang w:bidi="es-ES"/>
        </w:rPr>
      </w:pPr>
    </w:p>
    <w:p w14:paraId="3FA5DBD7" w14:textId="7C842497" w:rsidR="001D21B8" w:rsidRDefault="001D21B8" w:rsidP="00604691">
      <w:pPr>
        <w:jc w:val="both"/>
        <w:rPr>
          <w:lang w:bidi="es-ES"/>
        </w:rPr>
      </w:pPr>
    </w:p>
    <w:p w14:paraId="1AA333F1" w14:textId="577EBF4F" w:rsidR="001D21B8" w:rsidRDefault="001D21B8" w:rsidP="00604691">
      <w:pPr>
        <w:jc w:val="both"/>
        <w:rPr>
          <w:lang w:bidi="es-ES"/>
        </w:rPr>
      </w:pPr>
    </w:p>
    <w:p w14:paraId="2F3ACEF9" w14:textId="2BD85B8E" w:rsidR="001D21B8" w:rsidRDefault="001D21B8" w:rsidP="00604691">
      <w:pPr>
        <w:jc w:val="both"/>
        <w:rPr>
          <w:lang w:bidi="es-ES"/>
        </w:rPr>
      </w:pPr>
    </w:p>
    <w:p w14:paraId="1FA70E19" w14:textId="635C6965" w:rsidR="001D21B8" w:rsidRDefault="001D21B8" w:rsidP="00604691">
      <w:pPr>
        <w:jc w:val="both"/>
        <w:rPr>
          <w:lang w:bidi="es-ES"/>
        </w:rPr>
      </w:pPr>
    </w:p>
    <w:p w14:paraId="0403168E" w14:textId="1E522025" w:rsidR="001D21B8" w:rsidRDefault="001D21B8" w:rsidP="00604691">
      <w:pPr>
        <w:jc w:val="both"/>
        <w:rPr>
          <w:lang w:bidi="es-ES"/>
        </w:rPr>
      </w:pPr>
    </w:p>
    <w:p w14:paraId="5839F928" w14:textId="68487884" w:rsidR="001D21B8" w:rsidRDefault="001D21B8" w:rsidP="00604691">
      <w:pPr>
        <w:jc w:val="both"/>
        <w:rPr>
          <w:lang w:bidi="es-ES"/>
        </w:rPr>
      </w:pPr>
    </w:p>
    <w:p w14:paraId="637C559E" w14:textId="431F90D1" w:rsidR="00670871" w:rsidRDefault="00670871" w:rsidP="008D4BFF">
      <w:pPr>
        <w:rPr>
          <w:lang w:bidi="es-ES"/>
        </w:rPr>
      </w:pPr>
    </w:p>
    <w:p w14:paraId="18ABFE21" w14:textId="220D136C" w:rsidR="00725BA4" w:rsidRDefault="00725BA4" w:rsidP="00604691">
      <w:pPr>
        <w:jc w:val="both"/>
        <w:rPr>
          <w:lang w:bidi="es-ES"/>
        </w:rPr>
      </w:pPr>
    </w:p>
    <w:p w14:paraId="019C24FC" w14:textId="4DD34FEE" w:rsidR="001D21B8" w:rsidRDefault="001D21B8" w:rsidP="00604691">
      <w:pPr>
        <w:jc w:val="both"/>
        <w:rPr>
          <w:lang w:bidi="es-ES"/>
        </w:rPr>
      </w:pPr>
    </w:p>
    <w:p w14:paraId="602517C2" w14:textId="50D4C02C" w:rsidR="001D21B8" w:rsidRDefault="001D21B8" w:rsidP="00604691">
      <w:pPr>
        <w:jc w:val="both"/>
        <w:rPr>
          <w:lang w:bidi="es-ES"/>
        </w:rPr>
      </w:pPr>
    </w:p>
    <w:p w14:paraId="3AAF3D83" w14:textId="1A0054EA" w:rsidR="001D21B8" w:rsidRDefault="001D21B8" w:rsidP="00604691">
      <w:pPr>
        <w:jc w:val="both"/>
        <w:rPr>
          <w:lang w:bidi="es-ES"/>
        </w:rPr>
      </w:pPr>
    </w:p>
    <w:p w14:paraId="3DE02C3D" w14:textId="5B106284" w:rsidR="001D21B8" w:rsidRDefault="001D21B8" w:rsidP="00604691">
      <w:pPr>
        <w:jc w:val="both"/>
        <w:rPr>
          <w:lang w:bidi="es-ES"/>
        </w:rPr>
      </w:pPr>
    </w:p>
    <w:p w14:paraId="1E11B120" w14:textId="703DA5DF" w:rsidR="001D21B8" w:rsidRDefault="001D21B8" w:rsidP="00604691">
      <w:pPr>
        <w:jc w:val="both"/>
        <w:rPr>
          <w:lang w:bidi="es-ES"/>
        </w:rPr>
      </w:pPr>
    </w:p>
    <w:p w14:paraId="44C28883" w14:textId="4C985BC8" w:rsidR="001D21B8" w:rsidRDefault="001D21B8" w:rsidP="00604691">
      <w:pPr>
        <w:jc w:val="both"/>
        <w:rPr>
          <w:lang w:bidi="es-ES"/>
        </w:rPr>
      </w:pPr>
    </w:p>
    <w:p w14:paraId="57B6E69F" w14:textId="34E498CE" w:rsidR="005F1D8F" w:rsidRDefault="005F1D8F" w:rsidP="005F1D8F">
      <w:pPr>
        <w:keepNext/>
      </w:pPr>
    </w:p>
    <w:p w14:paraId="6AA14833" w14:textId="49AB8326"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proofErr w:type="spellStart"/>
      <w:r w:rsidR="005F1D8F">
        <w:rPr>
          <w:lang w:bidi="es-ES"/>
        </w:rPr>
        <w:t>FechaFallo</w:t>
      </w:r>
      <w:proofErr w:type="spellEnd"/>
      <w:r w:rsidR="00364B1D">
        <w:rPr>
          <w:lang w:bidi="es-ES"/>
        </w:rPr>
        <w:t xml:space="preserve"> con fechas inválidas como ser </w:t>
      </w:r>
      <w:r>
        <w:rPr>
          <w:lang w:bidi="es-ES"/>
        </w:rPr>
        <w:t>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>, “</w:t>
      </w:r>
      <w:r w:rsidR="00CA7BC3">
        <w:t>31/02/2020”</w:t>
      </w:r>
      <w:r w:rsidR="00975BB0">
        <w:rPr>
          <w:lang w:bidi="es-ES"/>
        </w:rPr>
        <w:t>. Estos registros se dejan para su posterior corrección con el Departamento de Jurisprudencia.</w:t>
      </w:r>
    </w:p>
    <w:p w14:paraId="485BC04B" w14:textId="53D31E4D" w:rsidR="005F1D8F" w:rsidRDefault="005F1D8F" w:rsidP="00604691">
      <w:pPr>
        <w:keepNext/>
        <w:jc w:val="both"/>
      </w:pPr>
    </w:p>
    <w:p w14:paraId="50EAB0D9" w14:textId="77777777" w:rsidR="005F1D8F" w:rsidRDefault="005F1D8F" w:rsidP="005F1D8F">
      <w:pPr>
        <w:pStyle w:val="Descripcin"/>
        <w:jc w:val="center"/>
        <w:rPr>
          <w:lang w:bidi="es-ES"/>
        </w:rPr>
      </w:pPr>
      <w:bookmarkStart w:id="17" w:name="_GoBack"/>
      <w:bookmarkEnd w:id="17"/>
    </w:p>
    <w:p w14:paraId="568F5198" w14:textId="653E441D" w:rsidR="00744ABB" w:rsidRDefault="00744ABB" w:rsidP="00744ABB">
      <w:pPr>
        <w:keepNext/>
      </w:pPr>
    </w:p>
    <w:p w14:paraId="77EEE7F3" w14:textId="77777777" w:rsidR="00744ABB" w:rsidRDefault="00744ABB" w:rsidP="00744ABB">
      <w:pPr>
        <w:pStyle w:val="Descripcin"/>
        <w:rPr>
          <w:lang w:bidi="es-ES"/>
        </w:rPr>
      </w:pPr>
    </w:p>
    <w:p w14:paraId="2345594E" w14:textId="20C80C11" w:rsidR="00744ABB" w:rsidRDefault="00744ABB" w:rsidP="00744ABB">
      <w:pPr>
        <w:keepNext/>
      </w:pPr>
    </w:p>
    <w:p w14:paraId="5D32519D" w14:textId="3583A17F" w:rsidR="00744ABB" w:rsidRDefault="00744ABB" w:rsidP="00744ABB">
      <w:pPr>
        <w:keepNext/>
      </w:pPr>
    </w:p>
    <w:p w14:paraId="3D8D6ED8" w14:textId="77777777"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14:paraId="75E21EF2" w14:textId="77777777" w:rsidR="00562040" w:rsidRDefault="004D702F" w:rsidP="00562040">
      <w:pPr>
        <w:pStyle w:val="Descripcin"/>
        <w:keepNext/>
        <w:jc w:val="center"/>
      </w:pPr>
      <w:r w:rsidRPr="004D702F">
        <w:rPr>
          <w:noProof/>
          <w:lang w:val="es-AR" w:eastAsia="es-AR"/>
        </w:rPr>
        <w:drawing>
          <wp:inline distT="0" distB="0" distL="0" distR="0" wp14:anchorId="45775F8C" wp14:editId="0F9951C8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8E1" w14:textId="761C068D"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fldSimple w:instr=" SEQ Figura \* ARABIC ">
        <w:r w:rsidR="001D21B8">
          <w:rPr>
            <w:noProof/>
          </w:rPr>
          <w:t>16</w:t>
        </w:r>
      </w:fldSimple>
      <w:r>
        <w:t>. Distribución de fallos por tipo.</w:t>
      </w:r>
    </w:p>
    <w:p w14:paraId="2A297064" w14:textId="77777777" w:rsidR="004D702F" w:rsidRDefault="004D702F" w:rsidP="004D702F">
      <w:pPr>
        <w:pStyle w:val="Descripcin"/>
        <w:jc w:val="both"/>
        <w:rPr>
          <w:lang w:bidi="es-ES"/>
        </w:rPr>
      </w:pPr>
    </w:p>
    <w:p w14:paraId="12C98186" w14:textId="77777777"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>De la exploración de los datos en los sumarios se puede aportar que el año 1994 se registra la mayor cantidad de sumarios entre los años 1993 - 2023, los días lunes y jueves son las fechas de fallos más predominantes (coincidiendo con los días de pre despacho de los juzgados, igual que en el caso de los fallos).</w:t>
      </w:r>
    </w:p>
    <w:p w14:paraId="577AB94F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lastRenderedPageBreak/>
        <w:drawing>
          <wp:inline distT="0" distB="0" distL="0" distR="0" wp14:anchorId="07E329EB" wp14:editId="30CBE20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E6B" w14:textId="51FDF7B5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1D21B8">
          <w:rPr>
            <w:noProof/>
          </w:rPr>
          <w:t>17</w:t>
        </w:r>
      </w:fldSimple>
      <w:r>
        <w:t>. Cantidad de sumarios por año</w:t>
      </w:r>
    </w:p>
    <w:p w14:paraId="71E405DE" w14:textId="77777777" w:rsidR="00604691" w:rsidRDefault="00604691" w:rsidP="00604691">
      <w:pPr>
        <w:pStyle w:val="Descripcin"/>
        <w:jc w:val="center"/>
        <w:rPr>
          <w:lang w:bidi="es-ES"/>
        </w:rPr>
      </w:pPr>
    </w:p>
    <w:p w14:paraId="53C1FBED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18AC0A15" wp14:editId="1B0B76B0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AB0" w14:textId="031D2BE2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1D21B8">
          <w:rPr>
            <w:noProof/>
          </w:rPr>
          <w:t>18</w:t>
        </w:r>
      </w:fldSimple>
      <w:r>
        <w:t>. Cantidad de sumarios por día de la semana</w:t>
      </w:r>
    </w:p>
    <w:p w14:paraId="67D768BD" w14:textId="77777777"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(6417 registros) frente al 4% (268). Como dato atípico se hallaron sumarios del año 1993 cuando fallos hay registrados desde el 1994 y se supone que los sumarios están vinculados a los fallos.</w:t>
      </w:r>
    </w:p>
    <w:p w14:paraId="4DD9FC97" w14:textId="77777777" w:rsidR="007A3096" w:rsidRDefault="007A3096" w:rsidP="007A3096">
      <w:pPr>
        <w:pStyle w:val="Descripcin"/>
        <w:jc w:val="center"/>
        <w:rPr>
          <w:lang w:bidi="es-ES"/>
        </w:rPr>
      </w:pPr>
    </w:p>
    <w:p w14:paraId="3EBC1634" w14:textId="77777777" w:rsidR="007667CE" w:rsidRDefault="00604691" w:rsidP="007667CE">
      <w:pPr>
        <w:pStyle w:val="Descripcin"/>
        <w:keepNext/>
        <w:jc w:val="center"/>
      </w:pPr>
      <w:r w:rsidRPr="00604691">
        <w:rPr>
          <w:noProof/>
          <w:lang w:val="es-AR" w:eastAsia="es-AR"/>
        </w:rPr>
        <w:lastRenderedPageBreak/>
        <w:drawing>
          <wp:inline distT="0" distB="0" distL="0" distR="0" wp14:anchorId="21D4F41D" wp14:editId="01A5BC87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191" w14:textId="1CCB13C9" w:rsidR="00604691" w:rsidRDefault="007667CE" w:rsidP="007667CE">
      <w:pPr>
        <w:pStyle w:val="Descripcin"/>
        <w:jc w:val="center"/>
      </w:pPr>
      <w:r>
        <w:t xml:space="preserve">Figura </w:t>
      </w:r>
      <w:fldSimple w:instr=" SEQ Figura \* ARABIC ">
        <w:r w:rsidR="001D21B8">
          <w:rPr>
            <w:noProof/>
          </w:rPr>
          <w:t>19</w:t>
        </w:r>
      </w:fldSimple>
      <w:r>
        <w:t>. Distribución de sumarios por tipo de fallo</w:t>
      </w:r>
    </w:p>
    <w:p w14:paraId="6D213FC6" w14:textId="77777777" w:rsidR="00177F58" w:rsidRDefault="00177F58" w:rsidP="007667CE">
      <w:pPr>
        <w:pStyle w:val="Descripcin"/>
        <w:jc w:val="center"/>
        <w:rPr>
          <w:lang w:bidi="es-ES"/>
        </w:rPr>
      </w:pPr>
    </w:p>
    <w:p w14:paraId="0C24D801" w14:textId="442ABB76" w:rsid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>
        <w:rPr>
          <w:iCs w:val="0"/>
          <w:sz w:val="24"/>
          <w:szCs w:val="20"/>
          <w:lang w:bidi="es-ES"/>
        </w:rPr>
        <w:t>Como datos con carga errónea en los campos se observan:</w:t>
      </w:r>
    </w:p>
    <w:p w14:paraId="5D5D2ED0" w14:textId="77777777" w:rsidR="00522F11" w:rsidRDefault="00177F58" w:rsidP="00522F11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drawing>
          <wp:inline distT="0" distB="0" distL="0" distR="0" wp14:anchorId="1A9921FF" wp14:editId="57AFD00E">
            <wp:extent cx="5400040" cy="1217295"/>
            <wp:effectExtent l="0" t="0" r="0" b="1905"/>
            <wp:docPr id="36487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1284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D3E" w14:textId="15FA0D80" w:rsidR="00177F58" w:rsidRDefault="00522F11" w:rsidP="00522F11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fldSimple w:instr=" SEQ Figura \* ARABIC ">
        <w:r w:rsidR="001D21B8">
          <w:rPr>
            <w:noProof/>
          </w:rPr>
          <w:t>20</w:t>
        </w:r>
      </w:fldSimple>
      <w:r>
        <w:t>. Sumarios con campo TRIBUNAL en cero</w:t>
      </w:r>
    </w:p>
    <w:p w14:paraId="0839B9D0" w14:textId="77777777" w:rsidR="00177F58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603EC3F0" w14:textId="16EA915F" w:rsidR="00522F11" w:rsidRPr="00AA4D6B" w:rsidRDefault="00AA4D6B" w:rsidP="007A3096">
      <w:pPr>
        <w:pStyle w:val="Descripcin"/>
        <w:spacing w:line="360" w:lineRule="auto"/>
        <w:jc w:val="both"/>
        <w:rPr>
          <w:iCs w:val="0"/>
          <w:color w:val="C00000"/>
          <w:sz w:val="24"/>
          <w:szCs w:val="20"/>
          <w:lang w:bidi="es-ES"/>
        </w:rPr>
      </w:pPr>
      <w:r w:rsidRPr="00AA4D6B">
        <w:rPr>
          <w:iCs w:val="0"/>
          <w:color w:val="C00000"/>
          <w:sz w:val="24"/>
          <w:szCs w:val="20"/>
          <w:lang w:bidi="es-ES"/>
        </w:rPr>
        <w:t>Colocar registros con datos erróneos o mal cargados.</w:t>
      </w:r>
    </w:p>
    <w:p w14:paraId="17197425" w14:textId="77777777" w:rsidR="00177F58" w:rsidRP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C7F470C" w14:textId="3B8C7216" w:rsidR="007A3096" w:rsidRP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 xml:space="preserve">Se analizaron registros </w:t>
      </w:r>
      <w:proofErr w:type="spellStart"/>
      <w:r w:rsidRPr="007A3096">
        <w:rPr>
          <w:iCs w:val="0"/>
          <w:sz w:val="24"/>
          <w:szCs w:val="20"/>
          <w:lang w:bidi="es-ES"/>
        </w:rPr>
        <w:t>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>tliers</w:t>
      </w:r>
      <w:proofErr w:type="spellEnd"/>
      <w:r w:rsidRPr="007A3096">
        <w:rPr>
          <w:iCs w:val="0"/>
          <w:sz w:val="24"/>
          <w:szCs w:val="20"/>
          <w:lang w:bidi="es-ES"/>
        </w:rPr>
        <w:t xml:space="preserve"> o </w:t>
      </w:r>
      <w:proofErr w:type="gramStart"/>
      <w:r w:rsidR="00516C34">
        <w:rPr>
          <w:iCs w:val="0"/>
          <w:sz w:val="24"/>
          <w:szCs w:val="20"/>
          <w:lang w:bidi="es-ES"/>
        </w:rPr>
        <w:t>atípicos</w:t>
      </w:r>
      <w:proofErr w:type="gramEnd"/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14:paraId="39D58967" w14:textId="77777777" w:rsidR="00AB4068" w:rsidRDefault="00AB4068" w:rsidP="00AB4068">
      <w:pPr>
        <w:pStyle w:val="Ttulo2"/>
        <w:rPr>
          <w:lang w:bidi="es-ES"/>
        </w:rPr>
      </w:pPr>
      <w:bookmarkStart w:id="18" w:name="_Toc150759853"/>
      <w:r>
        <w:rPr>
          <w:lang w:bidi="es-ES"/>
        </w:rPr>
        <w:t>ANALISIS DE PERFORMANCE DE LA BASE DE DATOS</w:t>
      </w:r>
      <w:bookmarkEnd w:id="18"/>
    </w:p>
    <w:p w14:paraId="5004F993" w14:textId="2A032BB4" w:rsidR="00AB4068" w:rsidRDefault="00AA4D6B" w:rsidP="00AB4068">
      <w:pPr>
        <w:rPr>
          <w:lang w:bidi="es-ES"/>
        </w:rPr>
      </w:pPr>
      <w:r>
        <w:rPr>
          <w:lang w:bidi="es-ES"/>
        </w:rPr>
        <w:t xml:space="preserve">A </w:t>
      </w:r>
      <w:r w:rsidR="001379F0">
        <w:rPr>
          <w:lang w:bidi="es-ES"/>
        </w:rPr>
        <w:t>continuación,</w:t>
      </w:r>
      <w:r>
        <w:rPr>
          <w:lang w:bidi="es-ES"/>
        </w:rPr>
        <w:t xml:space="preserve"> se </w:t>
      </w:r>
      <w:r w:rsidR="009B2D94">
        <w:rPr>
          <w:lang w:bidi="es-ES"/>
        </w:rPr>
        <w:t>analizan algunas consultas realizadas sobre la base de datos analizando el tiempo de respuesta de las mismas.</w:t>
      </w:r>
      <w:r w:rsidR="001379F0">
        <w:rPr>
          <w:lang w:bidi="es-ES"/>
        </w:rPr>
        <w:t xml:space="preserve"> Incluir 5 o 6 </w:t>
      </w:r>
      <w:proofErr w:type="gramStart"/>
      <w:r w:rsidR="001379F0">
        <w:rPr>
          <w:lang w:bidi="es-ES"/>
        </w:rPr>
        <w:t>consultas.-</w:t>
      </w:r>
      <w:proofErr w:type="gramEnd"/>
    </w:p>
    <w:p w14:paraId="678ACD7B" w14:textId="559B5FA8" w:rsidR="009B2D94" w:rsidRDefault="009B2D94" w:rsidP="00AB4068">
      <w:pPr>
        <w:rPr>
          <w:lang w:bidi="es-ES"/>
        </w:rPr>
      </w:pPr>
      <w:proofErr w:type="spellStart"/>
      <w:r w:rsidRPr="009B2D94">
        <w:rPr>
          <w:lang w:bidi="es-ES"/>
        </w:rPr>
        <w:t>select</w:t>
      </w:r>
      <w:proofErr w:type="spellEnd"/>
      <w:r w:rsidRPr="009B2D94">
        <w:rPr>
          <w:lang w:bidi="es-ES"/>
        </w:rPr>
        <w:t xml:space="preserve"> * </w:t>
      </w:r>
      <w:proofErr w:type="spellStart"/>
      <w:r w:rsidRPr="009B2D94">
        <w:rPr>
          <w:lang w:bidi="es-ES"/>
        </w:rPr>
        <w:t>from</w:t>
      </w:r>
      <w:proofErr w:type="spellEnd"/>
      <w:r w:rsidRPr="009B2D94">
        <w:rPr>
          <w:lang w:bidi="es-ES"/>
        </w:rPr>
        <w:t xml:space="preserve"> jurisprudencia </w:t>
      </w:r>
      <w:proofErr w:type="spellStart"/>
      <w:r w:rsidRPr="009B2D94">
        <w:rPr>
          <w:lang w:bidi="es-ES"/>
        </w:rPr>
        <w:t>where</w:t>
      </w:r>
      <w:proofErr w:type="spellEnd"/>
      <w:r w:rsidRPr="009B2D94">
        <w:rPr>
          <w:lang w:bidi="es-ES"/>
        </w:rPr>
        <w:t xml:space="preserve"> MATCH (TEMA) AGAINST ('REGIMEN JURIDICO' IN BOOLEAN MODE)</w:t>
      </w:r>
    </w:p>
    <w:p w14:paraId="6A46FFA8" w14:textId="41527C2B" w:rsidR="001379F0" w:rsidRDefault="001379F0" w:rsidP="00AB4068">
      <w:pPr>
        <w:rPr>
          <w:lang w:bidi="es-ES"/>
        </w:rPr>
      </w:pPr>
      <w:proofErr w:type="spellStart"/>
      <w:r w:rsidRPr="001379F0">
        <w:rPr>
          <w:lang w:bidi="es-ES"/>
        </w:rPr>
        <w:t>select</w:t>
      </w:r>
      <w:proofErr w:type="spellEnd"/>
      <w:r w:rsidRPr="001379F0">
        <w:rPr>
          <w:lang w:bidi="es-ES"/>
        </w:rPr>
        <w:t xml:space="preserve"> </w:t>
      </w:r>
      <w:proofErr w:type="spellStart"/>
      <w:proofErr w:type="gramStart"/>
      <w:r w:rsidRPr="001379F0">
        <w:rPr>
          <w:lang w:bidi="es-ES"/>
        </w:rPr>
        <w:t>count</w:t>
      </w:r>
      <w:proofErr w:type="spellEnd"/>
      <w:r w:rsidRPr="001379F0">
        <w:rPr>
          <w:lang w:bidi="es-ES"/>
        </w:rPr>
        <w:t>(</w:t>
      </w:r>
      <w:proofErr w:type="gramEnd"/>
      <w:r w:rsidRPr="001379F0">
        <w:rPr>
          <w:lang w:bidi="es-ES"/>
        </w:rPr>
        <w:t xml:space="preserve">*) as fallos,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as </w:t>
      </w:r>
      <w:proofErr w:type="spellStart"/>
      <w:r w:rsidRPr="001379F0">
        <w:rPr>
          <w:lang w:bidi="es-ES"/>
        </w:rPr>
        <w:t>añio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from</w:t>
      </w:r>
      <w:proofErr w:type="spellEnd"/>
      <w:r w:rsidRPr="001379F0">
        <w:rPr>
          <w:lang w:bidi="es-ES"/>
        </w:rPr>
        <w:t xml:space="preserve"> fallos </w:t>
      </w:r>
      <w:proofErr w:type="spellStart"/>
      <w:r w:rsidRPr="001379F0">
        <w:rPr>
          <w:lang w:bidi="es-ES"/>
        </w:rPr>
        <w:t>group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by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</w:t>
      </w:r>
      <w:proofErr w:type="spellStart"/>
      <w:r w:rsidRPr="001379F0">
        <w:rPr>
          <w:lang w:bidi="es-ES"/>
        </w:rPr>
        <w:t>order</w:t>
      </w:r>
      <w:proofErr w:type="spellEnd"/>
    </w:p>
    <w:p w14:paraId="69E76F57" w14:textId="77777777" w:rsidR="00AB4068" w:rsidRPr="00AB4068" w:rsidRDefault="00AB4068" w:rsidP="00AB4068">
      <w:pPr>
        <w:rPr>
          <w:lang w:bidi="es-ES"/>
        </w:rPr>
      </w:pPr>
    </w:p>
    <w:p w14:paraId="6EA74EDE" w14:textId="77777777" w:rsidR="00AC36E4" w:rsidRPr="00D14DAE" w:rsidRDefault="00AC36E4" w:rsidP="0041384E">
      <w:pPr>
        <w:pStyle w:val="Ttulo1"/>
        <w:spacing w:before="0" w:after="0"/>
      </w:pPr>
      <w:bookmarkStart w:id="19" w:name="_Toc150759854"/>
      <w:r w:rsidRPr="00D14DAE">
        <w:lastRenderedPageBreak/>
        <w:t>RECOMENDACIONES TÉCNICAS</w:t>
      </w:r>
      <w:bookmarkEnd w:id="19"/>
    </w:p>
    <w:p w14:paraId="23899AED" w14:textId="77777777" w:rsidR="00AC36E4" w:rsidRDefault="00AC36E4" w:rsidP="00AC36E4">
      <w:pPr>
        <w:pStyle w:val="Ttulo2"/>
        <w:jc w:val="both"/>
      </w:pPr>
      <w:bookmarkStart w:id="20" w:name="_Toc150759855"/>
      <w:r>
        <w:t>ENTIDAD DE FALLOS</w:t>
      </w:r>
      <w:bookmarkEnd w:id="20"/>
    </w:p>
    <w:p w14:paraId="71094EBC" w14:textId="77777777"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proofErr w:type="spellStart"/>
      <w:r w:rsidRPr="00FD0D43">
        <w:rPr>
          <w:b/>
        </w:rPr>
        <w:t>FechaFallo</w:t>
      </w:r>
      <w:proofErr w:type="spellEnd"/>
      <w:r w:rsidR="00FD0D43" w:rsidRPr="00FD0D43">
        <w:rPr>
          <w:b/>
        </w:rPr>
        <w:t>.</w:t>
      </w:r>
    </w:p>
    <w:p w14:paraId="0D1E7DEF" w14:textId="77777777"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proofErr w:type="spellStart"/>
      <w:r w:rsidRPr="00FD0D43">
        <w:t>FechaFallo</w:t>
      </w:r>
      <w:proofErr w:type="spellEnd"/>
      <w:r w:rsidRPr="00FD0D43">
        <w:t xml:space="preserve">, ya que el tipo de dato </w:t>
      </w:r>
      <w:proofErr w:type="spellStart"/>
      <w:proofErr w:type="gramStart"/>
      <w:r w:rsidRPr="00FD0D43">
        <w:t>varchar</w:t>
      </w:r>
      <w:proofErr w:type="spellEnd"/>
      <w:r w:rsidRPr="00FD0D43">
        <w:t>(</w:t>
      </w:r>
      <w:proofErr w:type="gramEnd"/>
      <w:r w:rsidRPr="00FD0D43">
        <w:t>10) no es el adecuado.</w:t>
      </w:r>
    </w:p>
    <w:p w14:paraId="65D1E235" w14:textId="77777777"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>.</w:t>
      </w:r>
    </w:p>
    <w:p w14:paraId="3FE007C9" w14:textId="77777777"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14:paraId="10977F84" w14:textId="77777777"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Eliminar la columna </w:t>
      </w:r>
      <w:proofErr w:type="spellStart"/>
      <w:r w:rsidRPr="00FD0D43">
        <w:rPr>
          <w:b/>
        </w:rPr>
        <w:t>Resolucion</w:t>
      </w:r>
      <w:proofErr w:type="spellEnd"/>
    </w:p>
    <w:p w14:paraId="1F03A819" w14:textId="77777777" w:rsidR="004A367C" w:rsidRDefault="004A367C" w:rsidP="00781C47">
      <w:pPr>
        <w:jc w:val="both"/>
      </w:pPr>
      <w:r w:rsidRPr="000A2F8D">
        <w:t xml:space="preserve">Dado que solo un registro cuenta con esos campos completos, además </w:t>
      </w:r>
      <w:proofErr w:type="spellStart"/>
      <w:r w:rsidRPr="000A2F8D">
        <w:t>Resolucion</w:t>
      </w:r>
      <w:proofErr w:type="spellEnd"/>
      <w:r w:rsidRPr="000A2F8D">
        <w:t xml:space="preserve"> almacena el número y año del fallo, datos que se hallan en las columnas de </w:t>
      </w:r>
      <w:proofErr w:type="spellStart"/>
      <w:r w:rsidRPr="000A2F8D">
        <w:t>NroFallo</w:t>
      </w:r>
      <w:proofErr w:type="spellEnd"/>
      <w:r w:rsidRPr="000A2F8D">
        <w:t xml:space="preserve"> y </w:t>
      </w:r>
      <w:proofErr w:type="spellStart"/>
      <w:r w:rsidRPr="000A2F8D">
        <w:t>FechaFallo</w:t>
      </w:r>
      <w:proofErr w:type="spellEnd"/>
      <w:r w:rsidRPr="000A2F8D">
        <w:t xml:space="preserve">. </w:t>
      </w:r>
    </w:p>
    <w:p w14:paraId="6A5482F3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14:paraId="47308323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14:paraId="2B23ADE8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14:paraId="12D36F1B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14:paraId="545A1FC5" w14:textId="77777777"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14:paraId="2081B4EA" w14:textId="77777777"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proofErr w:type="spellStart"/>
      <w:r w:rsidR="00AC36E4" w:rsidRPr="00FD0D43">
        <w:rPr>
          <w:b/>
        </w:rPr>
        <w:t>FechaFallo</w:t>
      </w:r>
      <w:proofErr w:type="spellEnd"/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14:paraId="2B064183" w14:textId="77777777"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14:paraId="2A0C0387" w14:textId="77777777"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 xml:space="preserve">Valores duplicados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 xml:space="preserve"> y </w:t>
      </w:r>
      <w:proofErr w:type="spellStart"/>
      <w:r w:rsidRPr="00FD0D43">
        <w:rPr>
          <w:b/>
        </w:rPr>
        <w:t>fecord</w:t>
      </w:r>
      <w:proofErr w:type="spellEnd"/>
    </w:p>
    <w:p w14:paraId="29F009B7" w14:textId="77777777"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</w:t>
      </w:r>
      <w:proofErr w:type="spellStart"/>
      <w:r w:rsidRPr="00FD0D43">
        <w:t>FechaFallo</w:t>
      </w:r>
      <w:proofErr w:type="spellEnd"/>
      <w:r w:rsidRPr="00FD0D43">
        <w:t xml:space="preserve"> 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78B189BE" w14:textId="77777777"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14:paraId="4DFE3D2D" w14:textId="77777777"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14:paraId="2D7DCAA1" w14:textId="77777777"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14:paraId="4DD34FD0" w14:textId="77777777" w:rsidR="004A367C" w:rsidRDefault="0041384E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3EA9C9C9" w14:textId="77777777" w:rsidR="00FD0D43" w:rsidRDefault="00FD0D43" w:rsidP="00781C47">
      <w:pPr>
        <w:pStyle w:val="Ttulo2"/>
        <w:jc w:val="both"/>
      </w:pPr>
      <w:bookmarkStart w:id="21" w:name="_Toc150759856"/>
      <w:r>
        <w:t>ENTIDAD DE JURIPRUDENCIA</w:t>
      </w:r>
      <w:bookmarkEnd w:id="21"/>
    </w:p>
    <w:p w14:paraId="12AEFB17" w14:textId="77777777"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14:paraId="5DE35761" w14:textId="77777777"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 xml:space="preserve">, ya que el tipo de dato </w:t>
      </w:r>
      <w:proofErr w:type="spellStart"/>
      <w:proofErr w:type="gramStart"/>
      <w:r w:rsidRPr="00FD0D43">
        <w:t>varch</w:t>
      </w:r>
      <w:r w:rsidR="00235191">
        <w:t>ar</w:t>
      </w:r>
      <w:proofErr w:type="spellEnd"/>
      <w:r w:rsidR="00235191">
        <w:t>(</w:t>
      </w:r>
      <w:proofErr w:type="gramEnd"/>
      <w:r w:rsidR="00235191">
        <w:t>10) no es el adecuado.</w:t>
      </w:r>
    </w:p>
    <w:p w14:paraId="759BFCA7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Valores duplicados en FECHA y </w:t>
      </w:r>
      <w:proofErr w:type="spellStart"/>
      <w:r w:rsidRPr="00FD0D43">
        <w:rPr>
          <w:b/>
        </w:rPr>
        <w:t>fecord</w:t>
      </w:r>
      <w:proofErr w:type="spellEnd"/>
    </w:p>
    <w:p w14:paraId="7C387964" w14:textId="77777777" w:rsid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5E9A7B86" w14:textId="79EEF601" w:rsidR="00F92C8C" w:rsidRPr="00FD0D43" w:rsidRDefault="00F92C8C" w:rsidP="00F92C8C">
      <w:pPr>
        <w:pStyle w:val="Listaconnmeros"/>
        <w:jc w:val="both"/>
        <w:rPr>
          <w:b/>
        </w:rPr>
      </w:pPr>
      <w:r>
        <w:rPr>
          <w:b/>
        </w:rPr>
        <w:t>Corregir las fechas inválidas en FECHA</w:t>
      </w:r>
      <w:r w:rsidRPr="00FD0D43">
        <w:rPr>
          <w:b/>
        </w:rPr>
        <w:t>.</w:t>
      </w:r>
    </w:p>
    <w:p w14:paraId="64319E80" w14:textId="191ED520" w:rsidR="00F92C8C" w:rsidRPr="00F92C8C" w:rsidRDefault="00F92C8C" w:rsidP="00F92C8C">
      <w:pPr>
        <w:pStyle w:val="Listaconnmeros"/>
        <w:numPr>
          <w:ilvl w:val="0"/>
          <w:numId w:val="0"/>
        </w:numPr>
        <w:jc w:val="both"/>
        <w:rPr>
          <w:color w:val="C00000"/>
        </w:rPr>
      </w:pPr>
      <w:r w:rsidRPr="00F92C8C">
        <w:rPr>
          <w:color w:val="C00000"/>
        </w:rPr>
        <w:t>Corregir las fechas de los sumarios que son inválidas.</w:t>
      </w:r>
    </w:p>
    <w:p w14:paraId="1D95F2BB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14:paraId="1C8DBE16" w14:textId="77777777"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14:paraId="04C216C8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14:paraId="24F0A065" w14:textId="77777777"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14:paraId="3E45FCD6" w14:textId="77777777"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14:paraId="1E0175C9" w14:textId="77777777" w:rsidR="00235191" w:rsidRDefault="00235191" w:rsidP="00781C47">
      <w:pPr>
        <w:jc w:val="both"/>
      </w:pPr>
      <w:r>
        <w:t>Se puede normalizar la información de los firmantes de un sumario.</w:t>
      </w:r>
    </w:p>
    <w:p w14:paraId="1FF876D5" w14:textId="278C2984" w:rsidR="007F0D35" w:rsidRPr="00235191" w:rsidRDefault="00A70366" w:rsidP="007F0D35">
      <w:pPr>
        <w:pStyle w:val="Listaconnmeros"/>
        <w:jc w:val="both"/>
        <w:rPr>
          <w:b/>
        </w:rPr>
      </w:pPr>
      <w:r>
        <w:rPr>
          <w:b/>
        </w:rPr>
        <w:t>Optimizar la relación de fallos con sumarios</w:t>
      </w:r>
    </w:p>
    <w:p w14:paraId="19F38A7F" w14:textId="7C20336A" w:rsidR="007F0D35" w:rsidRDefault="00A70366" w:rsidP="007F0D35">
      <w:pPr>
        <w:jc w:val="both"/>
      </w:pPr>
      <w:r>
        <w:t>Actualmente el sumario va vinculado al fallo por el numero de fallo y el tribunal</w:t>
      </w:r>
      <w:r w:rsidR="00A63970">
        <w:t xml:space="preserve"> (campos NROFALLO y TRIBUNAL)</w:t>
      </w:r>
      <w:r>
        <w:t>, es mejor re</w:t>
      </w:r>
      <w:r w:rsidR="00A63970">
        <w:t>e</w:t>
      </w:r>
      <w:r>
        <w:t>mplazar esta relac</w:t>
      </w:r>
      <w:r w:rsidR="00A63970">
        <w:t>ió</w:t>
      </w:r>
      <w:r>
        <w:t xml:space="preserve">n por la clave referencial </w:t>
      </w:r>
      <w:proofErr w:type="spellStart"/>
      <w:r w:rsidR="00516C34">
        <w:t>I</w:t>
      </w:r>
      <w:r>
        <w:t>d_</w:t>
      </w:r>
      <w:r w:rsidR="00A63970">
        <w:t>F</w:t>
      </w:r>
      <w:r>
        <w:t>allo</w:t>
      </w:r>
      <w:r w:rsidR="00A63970">
        <w:t>s</w:t>
      </w:r>
      <w:proofErr w:type="spellEnd"/>
      <w:r w:rsidR="00670871">
        <w:t>.</w:t>
      </w:r>
    </w:p>
    <w:p w14:paraId="391063E8" w14:textId="04039367" w:rsidR="00235191" w:rsidRDefault="00235191" w:rsidP="00781C47">
      <w:pPr>
        <w:pStyle w:val="Ttulo2"/>
        <w:jc w:val="both"/>
      </w:pPr>
      <w:bookmarkStart w:id="22" w:name="_Toc150759857"/>
      <w:r>
        <w:t xml:space="preserve">ENTIDAD DE </w:t>
      </w:r>
      <w:bookmarkEnd w:id="22"/>
      <w:r w:rsidR="007F0D35">
        <w:t>TRIBUNALES</w:t>
      </w:r>
    </w:p>
    <w:p w14:paraId="44D584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14:paraId="4E4874A5" w14:textId="77777777"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14:paraId="4CAFB1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14:paraId="0B38D032" w14:textId="5B49F237"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lastRenderedPageBreak/>
        <w:t xml:space="preserve">Completar los registros que tienen la localidad en </w:t>
      </w:r>
      <w:r w:rsidR="008633D2">
        <w:t>vacío</w:t>
      </w:r>
      <w:r>
        <w:t>.</w:t>
      </w:r>
    </w:p>
    <w:p w14:paraId="67C49244" w14:textId="60531E8D" w:rsidR="008633D2" w:rsidRPr="00FD0D43" w:rsidRDefault="008633D2" w:rsidP="008633D2">
      <w:pPr>
        <w:pStyle w:val="Listaconnmeros"/>
        <w:jc w:val="both"/>
        <w:rPr>
          <w:b/>
        </w:rPr>
      </w:pPr>
      <w:r>
        <w:rPr>
          <w:b/>
        </w:rPr>
        <w:t>Normalizar</w:t>
      </w:r>
      <w:r>
        <w:rPr>
          <w:b/>
        </w:rPr>
        <w:t xml:space="preserve"> campo localidad</w:t>
      </w:r>
      <w:r w:rsidRPr="00FD0D43">
        <w:rPr>
          <w:b/>
        </w:rPr>
        <w:t>.</w:t>
      </w:r>
    </w:p>
    <w:p w14:paraId="3EDE0DCF" w14:textId="59BD782F" w:rsidR="008633D2" w:rsidRDefault="008633D2" w:rsidP="00781C47">
      <w:pPr>
        <w:pStyle w:val="Listaconnmeros"/>
        <w:numPr>
          <w:ilvl w:val="0"/>
          <w:numId w:val="0"/>
        </w:numPr>
        <w:jc w:val="both"/>
      </w:pPr>
      <w:r>
        <w:t>Se puede crear la entidad de localidad para su relación con los tribunales.</w:t>
      </w:r>
    </w:p>
    <w:p w14:paraId="1D97C218" w14:textId="77777777" w:rsidR="00B744D3" w:rsidRDefault="00B744D3" w:rsidP="00781C47">
      <w:pPr>
        <w:pStyle w:val="Ttulo2"/>
        <w:jc w:val="both"/>
      </w:pPr>
      <w:bookmarkStart w:id="23" w:name="_Toc150759858"/>
      <w:r>
        <w:t>CONSIDERACIONES GENERALES</w:t>
      </w:r>
      <w:bookmarkEnd w:id="23"/>
    </w:p>
    <w:p w14:paraId="61FDC179" w14:textId="77777777" w:rsidR="00B744D3" w:rsidRPr="00B744D3" w:rsidRDefault="00B744D3" w:rsidP="00781C47">
      <w:pPr>
        <w:jc w:val="both"/>
      </w:pPr>
      <w:r>
        <w:t>Para todas las entidades se recomienda:</w:t>
      </w:r>
    </w:p>
    <w:p w14:paraId="5EF425FB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14:paraId="57620505" w14:textId="77777777"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14:paraId="66676DCD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14:paraId="28EC3B46" w14:textId="77777777" w:rsidR="00B744D3" w:rsidRDefault="00B744D3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09AAB231" w14:textId="77777777"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14:paraId="7482B965" w14:textId="77777777"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14:paraId="560F4F5A" w14:textId="77777777" w:rsidR="00B744D3" w:rsidRDefault="00B744D3" w:rsidP="00781C47">
      <w:pPr>
        <w:jc w:val="both"/>
      </w:pPr>
    </w:p>
    <w:p w14:paraId="24640CAF" w14:textId="77777777" w:rsidR="00AC36E4" w:rsidRPr="00AC36E4" w:rsidRDefault="00AC36E4" w:rsidP="00AC36E4">
      <w:pPr>
        <w:rPr>
          <w:lang w:bidi="es-ES"/>
        </w:rPr>
      </w:pPr>
    </w:p>
    <w:p w14:paraId="2D475903" w14:textId="77777777" w:rsidR="00AB5113" w:rsidRPr="00AB5113" w:rsidRDefault="00AB5113" w:rsidP="00AB5113">
      <w:pPr>
        <w:pStyle w:val="Ttulo2"/>
      </w:pPr>
    </w:p>
    <w:p w14:paraId="252E8DDA" w14:textId="77777777" w:rsidR="00D55CBC" w:rsidRPr="004C0AD1" w:rsidRDefault="00D55CBC" w:rsidP="00D55CBC"/>
    <w:p w14:paraId="06049BCC" w14:textId="77777777" w:rsidR="00AB5113" w:rsidRDefault="00AB5113" w:rsidP="00D55CBC"/>
    <w:p w14:paraId="79D98C0A" w14:textId="77777777"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29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D5FDCD" w14:textId="77777777" w:rsidR="002B49AC" w:rsidRDefault="002B49AC" w:rsidP="00A91D75">
      <w:r>
        <w:separator/>
      </w:r>
    </w:p>
  </w:endnote>
  <w:endnote w:type="continuationSeparator" w:id="0">
    <w:p w14:paraId="01F20088" w14:textId="77777777" w:rsidR="002B49AC" w:rsidRDefault="002B49AC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7C278B" w14:textId="77777777" w:rsidR="002B49AC" w:rsidRDefault="002B49AC" w:rsidP="00A91D75">
      <w:r>
        <w:separator/>
      </w:r>
    </w:p>
  </w:footnote>
  <w:footnote w:type="continuationSeparator" w:id="0">
    <w:p w14:paraId="70141094" w14:textId="77777777" w:rsidR="002B49AC" w:rsidRDefault="002B49AC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297C0F" w14:paraId="003611C4" w14:textId="77777777" w:rsidTr="00A7217A">
      <w:trPr>
        <w:trHeight w:val="1060"/>
      </w:trPr>
      <w:tc>
        <w:tcPr>
          <w:tcW w:w="5861" w:type="dxa"/>
        </w:tcPr>
        <w:p w14:paraId="6550BE7A" w14:textId="77777777" w:rsidR="00297C0F" w:rsidRDefault="00297C0F" w:rsidP="00A7217A">
          <w:pPr>
            <w:pStyle w:val="Encabezado"/>
            <w:spacing w:after="0"/>
          </w:pPr>
        </w:p>
      </w:tc>
      <w:tc>
        <w:tcPr>
          <w:tcW w:w="6420" w:type="dxa"/>
        </w:tcPr>
        <w:p w14:paraId="65A82F93" w14:textId="77777777" w:rsidR="00297C0F" w:rsidRDefault="00297C0F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297C0F" w14:paraId="2E190605" w14:textId="77777777" w:rsidTr="00EE313C">
      <w:trPr>
        <w:trHeight w:val="294"/>
      </w:trPr>
      <w:tc>
        <w:tcPr>
          <w:tcW w:w="4828" w:type="dxa"/>
        </w:tcPr>
        <w:p w14:paraId="7E241079" w14:textId="77777777" w:rsidR="00297C0F" w:rsidRDefault="00297C0F" w:rsidP="00FD0352">
          <w:pPr>
            <w:pStyle w:val="Encabezado"/>
            <w:spacing w:after="0"/>
          </w:pPr>
        </w:p>
      </w:tc>
      <w:tc>
        <w:tcPr>
          <w:tcW w:w="5289" w:type="dxa"/>
        </w:tcPr>
        <w:p w14:paraId="4898EF16" w14:textId="77777777" w:rsidR="00297C0F" w:rsidRDefault="00297C0F" w:rsidP="00FD0352">
          <w:pPr>
            <w:pStyle w:val="Encabezado"/>
            <w:spacing w:after="0"/>
            <w:jc w:val="right"/>
          </w:pPr>
        </w:p>
      </w:tc>
    </w:tr>
  </w:tbl>
  <w:p w14:paraId="1108BE4B" w14:textId="77777777" w:rsidR="00297C0F" w:rsidRDefault="00297C0F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5913"/>
    <w:rsid w:val="0002111D"/>
    <w:rsid w:val="00046E59"/>
    <w:rsid w:val="000A2F8D"/>
    <w:rsid w:val="000F5B59"/>
    <w:rsid w:val="00106B2E"/>
    <w:rsid w:val="00130119"/>
    <w:rsid w:val="0013266D"/>
    <w:rsid w:val="001379F0"/>
    <w:rsid w:val="0015512A"/>
    <w:rsid w:val="00177F58"/>
    <w:rsid w:val="00184B35"/>
    <w:rsid w:val="001865F2"/>
    <w:rsid w:val="001C0482"/>
    <w:rsid w:val="001D21B8"/>
    <w:rsid w:val="001E59F3"/>
    <w:rsid w:val="002063EE"/>
    <w:rsid w:val="00215CB0"/>
    <w:rsid w:val="00226FF2"/>
    <w:rsid w:val="00235191"/>
    <w:rsid w:val="00254BA8"/>
    <w:rsid w:val="00270A46"/>
    <w:rsid w:val="00283085"/>
    <w:rsid w:val="00290722"/>
    <w:rsid w:val="00297C0F"/>
    <w:rsid w:val="002B49AC"/>
    <w:rsid w:val="002B60E3"/>
    <w:rsid w:val="002B67D3"/>
    <w:rsid w:val="003263AF"/>
    <w:rsid w:val="00326EC4"/>
    <w:rsid w:val="00337AC0"/>
    <w:rsid w:val="00342438"/>
    <w:rsid w:val="00346F47"/>
    <w:rsid w:val="00364B1D"/>
    <w:rsid w:val="00384AB0"/>
    <w:rsid w:val="003B4653"/>
    <w:rsid w:val="003B57DC"/>
    <w:rsid w:val="003D543F"/>
    <w:rsid w:val="003E5B25"/>
    <w:rsid w:val="003F429C"/>
    <w:rsid w:val="00404909"/>
    <w:rsid w:val="0041384E"/>
    <w:rsid w:val="00497006"/>
    <w:rsid w:val="004A3529"/>
    <w:rsid w:val="004A367C"/>
    <w:rsid w:val="004C0AD1"/>
    <w:rsid w:val="004D702F"/>
    <w:rsid w:val="004E0CF0"/>
    <w:rsid w:val="00504E3D"/>
    <w:rsid w:val="00516C34"/>
    <w:rsid w:val="00522F11"/>
    <w:rsid w:val="00533002"/>
    <w:rsid w:val="0053512B"/>
    <w:rsid w:val="00562040"/>
    <w:rsid w:val="00577305"/>
    <w:rsid w:val="0058052A"/>
    <w:rsid w:val="005B1E4B"/>
    <w:rsid w:val="005C2E0B"/>
    <w:rsid w:val="005F1726"/>
    <w:rsid w:val="005F1D8F"/>
    <w:rsid w:val="006003D5"/>
    <w:rsid w:val="00604691"/>
    <w:rsid w:val="00647B0D"/>
    <w:rsid w:val="00670871"/>
    <w:rsid w:val="00686C00"/>
    <w:rsid w:val="00692224"/>
    <w:rsid w:val="006E0908"/>
    <w:rsid w:val="00725BA4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7F0D35"/>
    <w:rsid w:val="008034BE"/>
    <w:rsid w:val="00823555"/>
    <w:rsid w:val="00823D33"/>
    <w:rsid w:val="008540D1"/>
    <w:rsid w:val="008633D2"/>
    <w:rsid w:val="008759A8"/>
    <w:rsid w:val="00882E97"/>
    <w:rsid w:val="00895034"/>
    <w:rsid w:val="008A23A9"/>
    <w:rsid w:val="008A628C"/>
    <w:rsid w:val="008B46AB"/>
    <w:rsid w:val="008C3F4A"/>
    <w:rsid w:val="008D4BFF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B2D94"/>
    <w:rsid w:val="009F693D"/>
    <w:rsid w:val="009F7043"/>
    <w:rsid w:val="009F722B"/>
    <w:rsid w:val="00A03BCD"/>
    <w:rsid w:val="00A60D3E"/>
    <w:rsid w:val="00A63970"/>
    <w:rsid w:val="00A70366"/>
    <w:rsid w:val="00A7217A"/>
    <w:rsid w:val="00A86068"/>
    <w:rsid w:val="00A91D75"/>
    <w:rsid w:val="00AA4D6B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15ED3"/>
    <w:rsid w:val="00E52292"/>
    <w:rsid w:val="00E523C3"/>
    <w:rsid w:val="00E5388E"/>
    <w:rsid w:val="00E6016B"/>
    <w:rsid w:val="00E61A66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2C8C"/>
    <w:rsid w:val="00F931A4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E03023F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67F8CE-1419-4F22-B8E8-20D6D724D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357</TotalTime>
  <Pages>18</Pages>
  <Words>2455</Words>
  <Characters>13505</Characters>
  <Application>Microsoft Office Word</Application>
  <DocSecurity>0</DocSecurity>
  <Lines>112</Lines>
  <Paragraphs>31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17</cp:revision>
  <cp:lastPrinted>2023-11-07T12:38:00Z</cp:lastPrinted>
  <dcterms:created xsi:type="dcterms:W3CDTF">2023-11-14T15:29:00Z</dcterms:created>
  <dcterms:modified xsi:type="dcterms:W3CDTF">2023-11-15T15:44:00Z</dcterms:modified>
  <cp:contentStatus/>
  <cp:version/>
</cp:coreProperties>
</file>